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FCDB94" w14:textId="0DE37BD8" w:rsidR="00307C76" w:rsidRDefault="00F47B58" w:rsidP="00790B29">
      <w:pPr>
        <w:pStyle w:val="Title"/>
        <w:jc w:val="left"/>
      </w:pPr>
      <w:r w:rsidRPr="00F47B58">
        <w:t>Crowd simulation</w:t>
      </w:r>
    </w:p>
    <w:p w14:paraId="2F3661E1" w14:textId="6A495BBF" w:rsidR="00FA0030" w:rsidRPr="00C63D47" w:rsidRDefault="00F47B58" w:rsidP="00152980">
      <w:r w:rsidRPr="00C63D47">
        <w:t>Oihan Abruña, Guillermo Núñez, Sebastian Paas and Iker Quintana</w:t>
      </w:r>
      <w:r w:rsidR="00FA0030" w:rsidRPr="003979B1">
        <w:rPr>
          <w:rFonts w:ascii="Cambria" w:hAnsi="Cambria"/>
          <w:noProof/>
        </w:rPr>
        <w:drawing>
          <wp:anchor distT="0" distB="0" distL="114300" distR="114300" simplePos="0" relativeHeight="251658264" behindDoc="0" locked="0" layoutInCell="1" allowOverlap="1" wp14:anchorId="349877FE" wp14:editId="7DEA7E70">
            <wp:simplePos x="0" y="0"/>
            <wp:positionH relativeFrom="page">
              <wp:align>center</wp:align>
            </wp:positionH>
            <wp:positionV relativeFrom="paragraph">
              <wp:posOffset>5155565</wp:posOffset>
            </wp:positionV>
            <wp:extent cx="1546860" cy="448310"/>
            <wp:effectExtent l="0" t="0" r="0" b="8890"/>
            <wp:wrapTopAndBottom/>
            <wp:docPr id="2053517645" name="Picture 2053517645"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17645" name="Picture 2053517645" descr="A black background with white text&#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46860" cy="448310"/>
                    </a:xfrm>
                    <a:prstGeom prst="rect">
                      <a:avLst/>
                    </a:prstGeom>
                  </pic:spPr>
                </pic:pic>
              </a:graphicData>
            </a:graphic>
            <wp14:sizeRelH relativeFrom="page">
              <wp14:pctWidth>0</wp14:pctWidth>
            </wp14:sizeRelH>
            <wp14:sizeRelV relativeFrom="page">
              <wp14:pctHeight>0</wp14:pctHeight>
            </wp14:sizeRelV>
          </wp:anchor>
        </w:drawing>
      </w:r>
    </w:p>
    <w:p w14:paraId="1779EE16" w14:textId="1B5194BE" w:rsidR="00152980" w:rsidRPr="00C63D47" w:rsidRDefault="00152980">
      <w:pPr>
        <w:widowControl/>
        <w:autoSpaceDE/>
        <w:autoSpaceDN/>
        <w:adjustRightInd/>
        <w:rPr>
          <w:b/>
          <w:color w:val="000000"/>
        </w:rPr>
      </w:pPr>
      <w:r>
        <w:rPr>
          <w:noProof/>
        </w:rPr>
        <w:drawing>
          <wp:anchor distT="0" distB="0" distL="114300" distR="114300" simplePos="0" relativeHeight="251658263" behindDoc="0" locked="0" layoutInCell="1" allowOverlap="1" wp14:anchorId="5BBF4198" wp14:editId="2BF1FFAE">
            <wp:simplePos x="0" y="0"/>
            <wp:positionH relativeFrom="margin">
              <wp:align>center</wp:align>
            </wp:positionH>
            <wp:positionV relativeFrom="paragraph">
              <wp:posOffset>1302385</wp:posOffset>
            </wp:positionV>
            <wp:extent cx="2832735" cy="2228850"/>
            <wp:effectExtent l="19050" t="19050" r="24765" b="19050"/>
            <wp:wrapTopAndBottom/>
            <wp:docPr id="296089335" name="Picture 296089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rcRect t="21329"/>
                    <a:stretch>
                      <a:fillRect/>
                    </a:stretch>
                  </pic:blipFill>
                  <pic:spPr>
                    <a:xfrm>
                      <a:off x="0" y="0"/>
                      <a:ext cx="2832735" cy="2228850"/>
                    </a:xfrm>
                    <a:prstGeom prst="rect">
                      <a:avLst/>
                    </a:prstGeom>
                    <a:ln w="9525">
                      <a:solidFill>
                        <a:schemeClr val="tx1"/>
                      </a:solidFill>
                      <a:prstDash val="solid"/>
                    </a:ln>
                  </pic:spPr>
                </pic:pic>
              </a:graphicData>
            </a:graphic>
            <wp14:sizeRelH relativeFrom="page">
              <wp14:pctWidth>0</wp14:pctWidth>
            </wp14:sizeRelH>
            <wp14:sizeRelV relativeFrom="page">
              <wp14:pctHeight>0</wp14:pctHeight>
            </wp14:sizeRelV>
          </wp:anchor>
        </w:drawing>
      </w:r>
      <w:r w:rsidRPr="00C63D47">
        <w:br w:type="page"/>
      </w:r>
    </w:p>
    <w:p w14:paraId="426E03B3" w14:textId="0E29EF33" w:rsidR="00790B29" w:rsidRPr="00C63D47" w:rsidRDefault="002B16B9" w:rsidP="00780077">
      <w:pPr>
        <w:pStyle w:val="Heading1"/>
      </w:pPr>
      <w:r w:rsidRPr="00C63D47">
        <w:t>1</w:t>
      </w:r>
      <w:r w:rsidR="00DD10B9">
        <w:t xml:space="preserve">. </w:t>
      </w:r>
      <w:r w:rsidR="00780077" w:rsidRPr="00C63D47">
        <w:t>Introduction</w:t>
      </w:r>
    </w:p>
    <w:p w14:paraId="3DE3D9B8" w14:textId="262CCA0F" w:rsidR="00502196" w:rsidRDefault="00F47B58" w:rsidP="00F47B58">
      <w:r>
        <w:t xml:space="preserve">Crowd simulation is the study and modeling of the movement, behavior, and interactions of large groups of agents </w:t>
      </w:r>
      <w:r w:rsidR="00EF18A6">
        <w:t>in</w:t>
      </w:r>
      <w:r>
        <w:t xml:space="preserve"> a </w:t>
      </w:r>
      <w:r w:rsidR="00EF18A6">
        <w:t>common</w:t>
      </w:r>
      <w:r>
        <w:t xml:space="preserve"> environment. These simulations are widely used in </w:t>
      </w:r>
      <w:r w:rsidR="00EF18A6">
        <w:t xml:space="preserve">multiple </w:t>
      </w:r>
      <w:r>
        <w:t xml:space="preserve">fields such as urban planning, animation, virtual reality, emergency evacuation modeling, and video </w:t>
      </w:r>
      <w:r w:rsidR="00EF73C2">
        <w:t>game design</w:t>
      </w:r>
      <w:r>
        <w:t>.</w:t>
      </w:r>
    </w:p>
    <w:p w14:paraId="296DA68A" w14:textId="46B5CE85" w:rsidR="00F47B58" w:rsidRDefault="00E00EC2" w:rsidP="00E80803">
      <w:pPr>
        <w:ind w:firstLine="720"/>
      </w:pPr>
      <w:r w:rsidRPr="00E00EC2">
        <w:t>Crowd simulations can be classified as</w:t>
      </w:r>
      <w:r w:rsidR="00F47B58">
        <w:t xml:space="preserve"> </w:t>
      </w:r>
      <w:r w:rsidR="00F47B58" w:rsidRPr="001468BF">
        <w:rPr>
          <w:rStyle w:val="Strong"/>
        </w:rPr>
        <w:t>macroscopic</w:t>
      </w:r>
      <w:r w:rsidR="00F47B58">
        <w:t xml:space="preserve"> </w:t>
      </w:r>
      <w:r>
        <w:t>or</w:t>
      </w:r>
      <w:r w:rsidR="00F47B58">
        <w:t xml:space="preserve"> </w:t>
      </w:r>
      <w:r w:rsidR="00F47B58" w:rsidRPr="001468BF">
        <w:rPr>
          <w:rStyle w:val="Strong"/>
        </w:rPr>
        <w:t>microscopi</w:t>
      </w:r>
      <w:r w:rsidR="00012497" w:rsidRPr="001468BF">
        <w:rPr>
          <w:rStyle w:val="Strong"/>
        </w:rPr>
        <w:t>c</w:t>
      </w:r>
      <w:r w:rsidR="00012497">
        <w:t xml:space="preserve">. </w:t>
      </w:r>
      <w:r>
        <w:t>In m</w:t>
      </w:r>
      <w:r w:rsidR="00F47B58">
        <w:t xml:space="preserve">acroscopic </w:t>
      </w:r>
      <w:r>
        <w:t>simulations, the crowd is</w:t>
      </w:r>
      <w:r w:rsidR="00F47B58">
        <w:t xml:space="preserve"> treat</w:t>
      </w:r>
      <w:r>
        <w:t>ed</w:t>
      </w:r>
      <w:r w:rsidR="00F47B58">
        <w:t xml:space="preserve"> as a continuous flow, </w:t>
      </w:r>
      <w:r>
        <w:t>focusing on</w:t>
      </w:r>
      <w:r w:rsidR="00F47B58">
        <w:t xml:space="preserve"> shared properties </w:t>
      </w:r>
      <w:r>
        <w:t>instead of</w:t>
      </w:r>
      <w:r w:rsidR="00F47B58">
        <w:t xml:space="preserve"> individual behaviors.</w:t>
      </w:r>
      <w:r w:rsidR="00012497">
        <w:t xml:space="preserve"> </w:t>
      </w:r>
      <w:r w:rsidR="00F47B58">
        <w:t xml:space="preserve">Microscopic simulations treat each individual as a discrete, autonomous agent with its own goals, decision-making processes, and reactions to nearby agents or obstacles. </w:t>
      </w:r>
    </w:p>
    <w:p w14:paraId="409C6729" w14:textId="126C9366" w:rsidR="00EF73C2" w:rsidRDefault="00EC7862" w:rsidP="00EF73C2">
      <w:pPr>
        <w:ind w:firstLine="720"/>
      </w:pPr>
      <w:r w:rsidRPr="00EC7862">
        <w:t xml:space="preserve">In microscopic simulations, </w:t>
      </w:r>
      <w:r w:rsidRPr="001468BF">
        <w:rPr>
          <w:rStyle w:val="Strong"/>
        </w:rPr>
        <w:t>global navigation</w:t>
      </w:r>
      <w:r>
        <w:t xml:space="preserve"> and </w:t>
      </w:r>
      <w:r w:rsidRPr="001468BF">
        <w:rPr>
          <w:rStyle w:val="Strong"/>
        </w:rPr>
        <w:t>local navigation</w:t>
      </w:r>
      <w:r>
        <w:t xml:space="preserve"> can be distinguished. </w:t>
      </w:r>
      <w:r w:rsidR="00D82510" w:rsidRPr="00D82510">
        <w:t xml:space="preserve">Global path planning involves calculating an optimal route for each agent to reach its destination while taking environmental </w:t>
      </w:r>
      <w:r w:rsidR="00D82510">
        <w:t xml:space="preserve">static </w:t>
      </w:r>
      <w:r w:rsidR="00D82510" w:rsidRPr="00D82510">
        <w:t>obstacles into account</w:t>
      </w:r>
      <w:r w:rsidR="00FB6BF9">
        <w:t>.</w:t>
      </w:r>
      <w:r w:rsidR="00770BCC">
        <w:t xml:space="preserve"> </w:t>
      </w:r>
      <w:r w:rsidR="00F47B58">
        <w:t>Local navigation handles real-time movement decisions in dynamic environments. This includes avoiding collisions with other agents, responding to crowd density</w:t>
      </w:r>
      <w:r w:rsidR="00D82510">
        <w:t xml:space="preserve"> or</w:t>
      </w:r>
      <w:r w:rsidR="00F47B58">
        <w:t xml:space="preserve"> following other agents</w:t>
      </w:r>
      <w:r w:rsidR="003F36F9">
        <w:t xml:space="preserve">. </w:t>
      </w:r>
      <w:r w:rsidR="00F47B58">
        <w:t xml:space="preserve">Local navigation algorithms must balance realism, </w:t>
      </w:r>
      <w:r w:rsidR="003F36F9">
        <w:t>accuracy</w:t>
      </w:r>
      <w:r w:rsidR="00F47B58">
        <w:t>, and computational efficiency.</w:t>
      </w:r>
    </w:p>
    <w:p w14:paraId="2ECC7605" w14:textId="235EF603" w:rsidR="00EF73C2" w:rsidRDefault="00F47B58" w:rsidP="00EF73C2">
      <w:pPr>
        <w:ind w:firstLine="720"/>
      </w:pPr>
      <w:r>
        <w:t xml:space="preserve">This paper focuses primarily on microscopic simulation techniques, particularly those related to local navigation. </w:t>
      </w:r>
      <w:r w:rsidR="002A376D" w:rsidRPr="002A376D">
        <w:t>Exploring how agents avoid collisions and adapt to changing densities reveals how complex crowd behaviors can emerge from simple individual rules</w:t>
      </w:r>
      <w:r w:rsidR="002A376D">
        <w:t>.</w:t>
      </w:r>
    </w:p>
    <w:p w14:paraId="481E07C4" w14:textId="48D036A0" w:rsidR="00B64F25" w:rsidRDefault="00F47B58" w:rsidP="00EF73C2">
      <w:pPr>
        <w:ind w:firstLine="720"/>
      </w:pPr>
      <w:r>
        <w:t xml:space="preserve">In particular, </w:t>
      </w:r>
      <w:r w:rsidR="00DE264C">
        <w:t>the paper</w:t>
      </w:r>
      <w:r>
        <w:t xml:space="preserve"> aims to explore and compare multiple collision avoidance algorithms, analyzing their underlying principles, strengths, limitations, and suitability for different simulation scenarios.</w:t>
      </w:r>
    </w:p>
    <w:p w14:paraId="0EAC009F" w14:textId="77777777" w:rsidR="006D0994" w:rsidRDefault="006D0994" w:rsidP="006D0994">
      <w:pPr>
        <w:ind w:left="720" w:hanging="720"/>
      </w:pPr>
    </w:p>
    <w:p w14:paraId="5AE4E6A3" w14:textId="080B0229" w:rsidR="006D0994" w:rsidRDefault="002935B0" w:rsidP="002935B0">
      <w:pPr>
        <w:pStyle w:val="Heading1"/>
      </w:pPr>
      <w:bookmarkStart w:id="0" w:name="_Toc202104104"/>
      <w:r>
        <w:t>2</w:t>
      </w:r>
      <w:r w:rsidR="07A75CC2">
        <w:t xml:space="preserve">. </w:t>
      </w:r>
      <w:r w:rsidR="006D0994">
        <w:t>Goal-directed steering</w:t>
      </w:r>
      <w:bookmarkEnd w:id="0"/>
    </w:p>
    <w:p w14:paraId="7C7019DF" w14:textId="69AD1E81" w:rsidR="00585B44" w:rsidRDefault="005C6E74" w:rsidP="00DF3ADB">
      <w:pPr>
        <w:ind w:firstLine="720"/>
      </w:pPr>
      <w:r>
        <w:t xml:space="preserve">In crowd simulations, </w:t>
      </w:r>
      <w:r w:rsidRPr="58EFEAD7">
        <w:rPr>
          <w:rStyle w:val="Strong"/>
        </w:rPr>
        <w:t>goal-directed steering</w:t>
      </w:r>
      <w:r>
        <w:t xml:space="preserve"> refers to the process by which an agent navigates toward a specific target location.</w:t>
      </w:r>
      <w:r w:rsidR="00DF3ADB">
        <w:t xml:space="preserve"> </w:t>
      </w:r>
      <w:r w:rsidR="00663B4B">
        <w:t>This is achieve using</w:t>
      </w:r>
      <w:r w:rsidR="00585B44">
        <w:t xml:space="preserve"> </w:t>
      </w:r>
      <w:r w:rsidR="00585B44" w:rsidRPr="58EFEAD7">
        <w:rPr>
          <w:rStyle w:val="Strong"/>
        </w:rPr>
        <w:t>seek behavior</w:t>
      </w:r>
      <w:r w:rsidR="00585B44">
        <w:t xml:space="preserve">, where the agent calculates a desired velocity pointing directly toward the goal and adjusts its current velocity </w:t>
      </w:r>
      <w:r w:rsidR="00DF3ADB">
        <w:t>based on it</w:t>
      </w:r>
      <w:r w:rsidR="00585B44">
        <w:t>. The difference between the desired and current velocit</w:t>
      </w:r>
      <w:r w:rsidR="00DF3ADB">
        <w:t>y</w:t>
      </w:r>
      <w:r w:rsidR="00585B44">
        <w:t xml:space="preserve"> produces a steering force that guides the agent smoothly toward the destination.</w:t>
      </w:r>
    </w:p>
    <w:p w14:paraId="23B95CAC" w14:textId="0254C7B4" w:rsidR="002935B0" w:rsidRPr="002935B0" w:rsidRDefault="002935B0" w:rsidP="00327B2D">
      <w:pPr>
        <w:ind w:firstLine="720"/>
      </w:pPr>
      <w:r w:rsidRPr="002935B0">
        <w:t xml:space="preserve">Although </w:t>
      </w:r>
      <w:r w:rsidR="00D744EA">
        <w:t xml:space="preserve">this mechanism is </w:t>
      </w:r>
      <w:r w:rsidRPr="002935B0">
        <w:t>conceptually simple,</w:t>
      </w:r>
      <w:r w:rsidR="00D744EA">
        <w:t xml:space="preserve"> it</w:t>
      </w:r>
      <w:r w:rsidR="00403704" w:rsidRPr="00403704">
        <w:t xml:space="preserve"> provides</w:t>
      </w:r>
      <w:r w:rsidR="00403704">
        <w:t xml:space="preserve"> </w:t>
      </w:r>
      <w:r w:rsidRPr="002935B0">
        <w:t>the foundation for more advanced navigation techniques. It establishes the basic locomotion pattern upon which additional behaviors such as collision avoidance are built.</w:t>
      </w:r>
    </w:p>
    <w:p w14:paraId="2E03B0FA" w14:textId="0C293B92" w:rsidR="002B26E2" w:rsidRPr="002B26E2" w:rsidRDefault="00585B44" w:rsidP="00EF45FF">
      <w:pPr>
        <w:pStyle w:val="Caption"/>
        <w:rPr>
          <w:rFonts w:ascii="Times New Roman" w:eastAsia="Times New Roman" w:hAnsi="Times New Roman" w:cs="Times New Roman"/>
          <w:color w:val="auto"/>
          <w:sz w:val="24"/>
          <w:szCs w:val="24"/>
        </w:rPr>
      </w:pPr>
      <w:bookmarkStart w:id="1" w:name="_Toc202104105"/>
      <w:r>
        <w:br w:type="page"/>
      </w:r>
      <w:r w:rsidR="0E9E1604">
        <w:t>Listing 1</w:t>
      </w:r>
      <w:r>
        <w:tab/>
      </w:r>
      <w:r w:rsidR="00F5636E">
        <w:t>Function to apply steering towards a desired velocity</w:t>
      </w:r>
    </w:p>
    <w:p w14:paraId="36F27AB1" w14:textId="7BFEEED2" w:rsidR="0096302C" w:rsidRDefault="00F5636E" w:rsidP="002B26E2">
      <w:pPr>
        <w:pStyle w:val="Code"/>
      </w:pPr>
      <w:r>
        <w:t xml:space="preserve">Vec2 </w:t>
      </w:r>
      <w:r w:rsidR="002B26E2">
        <w:t xml:space="preserve">ApplySteering(Vec2 currentVel, Vec2 desiredVel, </w:t>
      </w:r>
    </w:p>
    <w:p w14:paraId="1F93B472" w14:textId="0A3BE5FB" w:rsidR="002B26E2" w:rsidRPr="002B26E2" w:rsidRDefault="002B26E2" w:rsidP="002B26E2">
      <w:pPr>
        <w:pStyle w:val="Code"/>
      </w:pPr>
      <w:r w:rsidRPr="002B26E2">
        <w:t xml:space="preserve">float maxAcc, float </w:t>
      </w:r>
      <w:r w:rsidR="0096302C">
        <w:t>dt</w:t>
      </w:r>
      <w:r w:rsidRPr="002B26E2">
        <w:t>)</w:t>
      </w:r>
    </w:p>
    <w:p w14:paraId="5D8F7846" w14:textId="7FDA146B" w:rsidR="002B26E2" w:rsidRPr="002B26E2" w:rsidRDefault="002B26E2" w:rsidP="002B26E2">
      <w:pPr>
        <w:pStyle w:val="Code"/>
      </w:pPr>
      <w:r w:rsidRPr="002B26E2">
        <w:t>{</w:t>
      </w:r>
    </w:p>
    <w:p w14:paraId="6405F359" w14:textId="463FEA24" w:rsidR="002B26E2" w:rsidRPr="002B26E2" w:rsidRDefault="002B26E2" w:rsidP="002B26E2">
      <w:pPr>
        <w:pStyle w:val="Code"/>
      </w:pPr>
      <w:r w:rsidRPr="002B26E2">
        <w:t xml:space="preserve">    </w:t>
      </w:r>
      <w:r w:rsidR="00F5636E">
        <w:t>Vec2</w:t>
      </w:r>
      <w:r w:rsidR="00F5636E" w:rsidRPr="002B26E2">
        <w:t xml:space="preserve"> </w:t>
      </w:r>
      <w:r w:rsidR="00677350">
        <w:t>acc</w:t>
      </w:r>
      <w:r w:rsidRPr="002B26E2">
        <w:t xml:space="preserve"> = </w:t>
      </w:r>
      <w:r w:rsidR="0096302C" w:rsidRPr="002B26E2">
        <w:t xml:space="preserve">desiredVel </w:t>
      </w:r>
      <w:r w:rsidRPr="002B26E2">
        <w:t xml:space="preserve">- </w:t>
      </w:r>
      <w:r w:rsidR="0096302C" w:rsidRPr="002B26E2">
        <w:t>currentVel</w:t>
      </w:r>
      <w:r w:rsidRPr="002B26E2">
        <w:t>;</w:t>
      </w:r>
    </w:p>
    <w:p w14:paraId="535576B8" w14:textId="422F7E49" w:rsidR="002B26E2" w:rsidRPr="002B26E2" w:rsidRDefault="002B26E2" w:rsidP="002B26E2">
      <w:pPr>
        <w:pStyle w:val="Code"/>
      </w:pPr>
      <w:r w:rsidRPr="002B26E2">
        <w:t xml:space="preserve">    float </w:t>
      </w:r>
      <w:r w:rsidR="00677350">
        <w:t>acc</w:t>
      </w:r>
      <w:r w:rsidRPr="002B26E2">
        <w:t xml:space="preserve">Limit = </w:t>
      </w:r>
      <w:r w:rsidR="00677350" w:rsidRPr="002B26E2">
        <w:t xml:space="preserve">maxAcc </w:t>
      </w:r>
      <w:r w:rsidRPr="002B26E2">
        <w:t xml:space="preserve">* </w:t>
      </w:r>
      <w:r w:rsidR="0096302C">
        <w:t>dt</w:t>
      </w:r>
      <w:r w:rsidRPr="002B26E2">
        <w:t>;</w:t>
      </w:r>
    </w:p>
    <w:p w14:paraId="028EED84" w14:textId="77777777" w:rsidR="00677350" w:rsidRDefault="00677350" w:rsidP="002B26E2">
      <w:pPr>
        <w:pStyle w:val="Code"/>
      </w:pPr>
    </w:p>
    <w:p w14:paraId="716D0E3D" w14:textId="6D9F1A03" w:rsidR="002B26E2" w:rsidRPr="002B26E2" w:rsidRDefault="002B26E2" w:rsidP="002B26E2">
      <w:pPr>
        <w:pStyle w:val="Code"/>
      </w:pPr>
      <w:r w:rsidRPr="002B26E2">
        <w:t xml:space="preserve">    if (</w:t>
      </w:r>
      <w:r w:rsidR="00677350">
        <w:t>acc</w:t>
      </w:r>
      <w:r w:rsidRPr="002B26E2">
        <w:t xml:space="preserve">.Size() &gt; </w:t>
      </w:r>
      <w:r w:rsidR="00677350">
        <w:t>acc</w:t>
      </w:r>
      <w:r w:rsidR="00677350" w:rsidRPr="002B26E2">
        <w:t>Limit</w:t>
      </w:r>
      <w:r w:rsidRPr="002B26E2">
        <w:t>)</w:t>
      </w:r>
    </w:p>
    <w:p w14:paraId="7FC84167" w14:textId="01747018" w:rsidR="002B26E2" w:rsidRPr="002B26E2" w:rsidRDefault="002B26E2" w:rsidP="002B26E2">
      <w:pPr>
        <w:pStyle w:val="Code"/>
      </w:pPr>
      <w:r w:rsidRPr="002B26E2">
        <w:t xml:space="preserve">        </w:t>
      </w:r>
      <w:r w:rsidR="00677350">
        <w:t>acc</w:t>
      </w:r>
      <w:r w:rsidR="00677350" w:rsidRPr="002B26E2">
        <w:t xml:space="preserve"> </w:t>
      </w:r>
      <w:r w:rsidRPr="002B26E2">
        <w:t>= accel.</w:t>
      </w:r>
      <w:r w:rsidR="0096302C">
        <w:t>Normal</w:t>
      </w:r>
      <w:r w:rsidRPr="002B26E2">
        <w:t xml:space="preserve">() * </w:t>
      </w:r>
      <w:r w:rsidR="008C1DCC">
        <w:t>acc</w:t>
      </w:r>
      <w:r w:rsidR="008C1DCC" w:rsidRPr="002B26E2">
        <w:t>Limit</w:t>
      </w:r>
      <w:r w:rsidRPr="002B26E2">
        <w:t>;</w:t>
      </w:r>
    </w:p>
    <w:p w14:paraId="40820760" w14:textId="77777777" w:rsidR="002B26E2" w:rsidRPr="002B26E2" w:rsidRDefault="002B26E2" w:rsidP="002B26E2">
      <w:pPr>
        <w:pStyle w:val="Code"/>
      </w:pPr>
    </w:p>
    <w:p w14:paraId="5761CA8F" w14:textId="4438DF84" w:rsidR="002B26E2" w:rsidRPr="002B26E2" w:rsidRDefault="002B26E2" w:rsidP="002B26E2">
      <w:pPr>
        <w:pStyle w:val="Code"/>
      </w:pPr>
      <w:r w:rsidRPr="002B26E2">
        <w:t xml:space="preserve">    return </w:t>
      </w:r>
      <w:r w:rsidR="0096302C" w:rsidRPr="002B26E2">
        <w:t xml:space="preserve">currentVel </w:t>
      </w:r>
      <w:r w:rsidRPr="002B26E2">
        <w:t xml:space="preserve">+ </w:t>
      </w:r>
      <w:r w:rsidR="00327B2D">
        <w:t>acc</w:t>
      </w:r>
      <w:r w:rsidRPr="002B26E2">
        <w:t>;</w:t>
      </w:r>
    </w:p>
    <w:p w14:paraId="4718A81A" w14:textId="5DA4C43D" w:rsidR="00E34D47" w:rsidRPr="0022220E" w:rsidRDefault="002B26E2" w:rsidP="002B26E2">
      <w:pPr>
        <w:pStyle w:val="Code"/>
        <w:rPr>
          <w:rStyle w:val="Emphasis"/>
          <w:i w:val="0"/>
          <w:iCs w:val="0"/>
        </w:rPr>
      </w:pPr>
      <w:r w:rsidRPr="004D45FB">
        <w:t>}</w:t>
      </w:r>
    </w:p>
    <w:p w14:paraId="6C78E861" w14:textId="17F5B7ED" w:rsidR="00585B44" w:rsidRDefault="00585B44">
      <w:pPr>
        <w:widowControl/>
        <w:autoSpaceDE/>
        <w:autoSpaceDN/>
        <w:adjustRightInd/>
        <w:rPr>
          <w:b/>
          <w:color w:val="000000"/>
        </w:rPr>
      </w:pPr>
    </w:p>
    <w:p w14:paraId="09E158F3" w14:textId="35B05F98" w:rsidR="006D0994" w:rsidRPr="006D0994" w:rsidRDefault="002935B0" w:rsidP="002935B0">
      <w:pPr>
        <w:pStyle w:val="Heading1"/>
      </w:pPr>
      <w:r>
        <w:t>3</w:t>
      </w:r>
      <w:r w:rsidR="00DD10B9">
        <w:t xml:space="preserve">. </w:t>
      </w:r>
      <w:r w:rsidR="006D0994" w:rsidRPr="006D0994">
        <w:t>Collision avoidance</w:t>
      </w:r>
      <w:bookmarkEnd w:id="1"/>
    </w:p>
    <w:p w14:paraId="1EAF0303" w14:textId="6EE7D1BC" w:rsidR="002935B0" w:rsidRDefault="002935B0" w:rsidP="002935B0">
      <w:r w:rsidRPr="00F5636E">
        <w:rPr>
          <w:rStyle w:val="Strong"/>
        </w:rPr>
        <w:t>Collision avoidance</w:t>
      </w:r>
      <w:r>
        <w:t xml:space="preserve"> is a crucial component of local navigation in crowd simulations. It refers to </w:t>
      </w:r>
      <w:r w:rsidR="00473118">
        <w:t>techniques</w:t>
      </w:r>
      <w:r>
        <w:t xml:space="preserve"> that allow individual agents to navigate shared spaces without colliding with </w:t>
      </w:r>
      <w:r w:rsidR="002B18F5">
        <w:t>each other</w:t>
      </w:r>
      <w:r>
        <w:t xml:space="preserve"> or </w:t>
      </w:r>
      <w:r w:rsidR="002B18F5">
        <w:t xml:space="preserve">other </w:t>
      </w:r>
      <w:r>
        <w:t xml:space="preserve">obstacles. It involves perceiving nearby </w:t>
      </w:r>
      <w:r w:rsidR="002B18F5">
        <w:t>obstacles</w:t>
      </w:r>
      <w:r>
        <w:t xml:space="preserve"> and adjusting </w:t>
      </w:r>
      <w:r w:rsidR="00F5636E">
        <w:t>the</w:t>
      </w:r>
      <w:r>
        <w:t xml:space="preserve"> movement to avoid potential collisions. This process must be executed in real-time and often under </w:t>
      </w:r>
      <w:r w:rsidRPr="00F5636E">
        <w:rPr>
          <w:rStyle w:val="Strong"/>
          <w:b w:val="0"/>
          <w:bCs w:val="0"/>
        </w:rPr>
        <w:t>computational limitations</w:t>
      </w:r>
      <w:r>
        <w:t>, especially in large-scale simulations.</w:t>
      </w:r>
    </w:p>
    <w:p w14:paraId="4B6790AE" w14:textId="77777777" w:rsidR="002935B0" w:rsidRDefault="002935B0" w:rsidP="00E9285C">
      <w:pPr>
        <w:ind w:firstLine="720"/>
      </w:pPr>
      <w:r>
        <w:t xml:space="preserve">Various algorithmic approaches have been developed to address the collision avoidance problem, ranging from simple rule-based models to more mathematically sophisticated techniques. Each method differs in its assumptions about agent perception, prediction, and decision-making, resulting in </w:t>
      </w:r>
      <w:r w:rsidRPr="00F5636E">
        <w:rPr>
          <w:rStyle w:val="Strong"/>
        </w:rPr>
        <w:t>trade-offs between realism, computational cost, and scalability</w:t>
      </w:r>
      <w:r>
        <w:t>.</w:t>
      </w:r>
    </w:p>
    <w:p w14:paraId="3A83B21B" w14:textId="5561DFB5" w:rsidR="002935B0" w:rsidRPr="006D0994" w:rsidRDefault="002935B0" w:rsidP="002D7C7E">
      <w:pPr>
        <w:ind w:firstLine="720"/>
      </w:pPr>
      <w:r>
        <w:t>In the following sections, we present a</w:t>
      </w:r>
      <w:r w:rsidR="0068377A">
        <w:t>n analysis and comparison</w:t>
      </w:r>
      <w:r>
        <w:t xml:space="preserve"> of several collision avoidance algorithms</w:t>
      </w:r>
      <w:r w:rsidR="00F65AB5">
        <w:t>.</w:t>
      </w:r>
    </w:p>
    <w:p w14:paraId="728F7036" w14:textId="411B094D" w:rsidR="006D0994" w:rsidRPr="006D0994" w:rsidRDefault="00175B21" w:rsidP="00FF3E65">
      <w:pPr>
        <w:pStyle w:val="Heading1"/>
      </w:pPr>
      <w:bookmarkStart w:id="2" w:name="_Toc202104106"/>
      <w:r>
        <w:t>4</w:t>
      </w:r>
      <w:r w:rsidR="00DD10B9">
        <w:t>.</w:t>
      </w:r>
      <w:r w:rsidR="006D0994" w:rsidRPr="006D0994">
        <w:t xml:space="preserve"> Force based collision avoidance</w:t>
      </w:r>
      <w:bookmarkEnd w:id="2"/>
    </w:p>
    <w:p w14:paraId="5EF87B95" w14:textId="140325EE" w:rsidR="002935B0" w:rsidRDefault="002935B0" w:rsidP="002935B0">
      <w:r>
        <w:t>Force</w:t>
      </w:r>
      <w:r w:rsidR="00F65AB5">
        <w:t xml:space="preserve"> </w:t>
      </w:r>
      <w:r>
        <w:t xml:space="preserve">based collision avoidance is a modeling approach where each agent is treated like a </w:t>
      </w:r>
      <w:r w:rsidRPr="00CB7429">
        <w:rPr>
          <w:b/>
        </w:rPr>
        <w:t xml:space="preserve">physical particle </w:t>
      </w:r>
      <w:r>
        <w:t>that experiences artificial forces. These forces guide their movement:</w:t>
      </w:r>
    </w:p>
    <w:p w14:paraId="18227A42" w14:textId="77777777" w:rsidR="00BE695B" w:rsidRDefault="00BE695B" w:rsidP="002935B0"/>
    <w:p w14:paraId="3D8DCADE" w14:textId="0A2887C4" w:rsidR="00BE695B" w:rsidRDefault="002935B0" w:rsidP="00BE695B">
      <w:pPr>
        <w:pStyle w:val="ListParagraph"/>
        <w:numPr>
          <w:ilvl w:val="0"/>
          <w:numId w:val="22"/>
        </w:numPr>
      </w:pPr>
      <w:r>
        <w:t xml:space="preserve">An </w:t>
      </w:r>
      <w:r w:rsidRPr="00CB7429">
        <w:rPr>
          <w:b/>
          <w:bCs/>
        </w:rPr>
        <w:t>attractive force</w:t>
      </w:r>
      <w:r>
        <w:t xml:space="preserve"> pulls agents toward their goal </w:t>
      </w:r>
      <w:r w:rsidR="00BE695B">
        <w:t xml:space="preserve">or </w:t>
      </w:r>
      <w:r>
        <w:t>destination</w:t>
      </w:r>
      <w:r w:rsidR="00BE695B">
        <w:t>.</w:t>
      </w:r>
    </w:p>
    <w:p w14:paraId="79411FBF" w14:textId="2C99BA3B" w:rsidR="002935B0" w:rsidRDefault="00BE695B" w:rsidP="00BE695B">
      <w:pPr>
        <w:pStyle w:val="ListParagraph"/>
        <w:numPr>
          <w:ilvl w:val="0"/>
          <w:numId w:val="22"/>
        </w:numPr>
      </w:pPr>
      <w:r w:rsidRPr="00CB7429">
        <w:rPr>
          <w:b/>
          <w:bCs/>
        </w:rPr>
        <w:t>R</w:t>
      </w:r>
      <w:r w:rsidR="002935B0" w:rsidRPr="00CB7429">
        <w:rPr>
          <w:b/>
          <w:bCs/>
        </w:rPr>
        <w:t>epulsive</w:t>
      </w:r>
      <w:r w:rsidR="002935B0" w:rsidRPr="00CB7429">
        <w:rPr>
          <w:b/>
        </w:rPr>
        <w:t xml:space="preserve"> forces</w:t>
      </w:r>
      <w:r w:rsidR="002935B0">
        <w:t xml:space="preserve"> push them away from</w:t>
      </w:r>
      <w:r w:rsidR="0070063D">
        <w:t xml:space="preserve"> static</w:t>
      </w:r>
      <w:r w:rsidR="002935B0">
        <w:t xml:space="preserve"> obstacles and other agents to avoid collisions.</w:t>
      </w:r>
    </w:p>
    <w:p w14:paraId="526BC8D0" w14:textId="77777777" w:rsidR="002935B0" w:rsidRDefault="002935B0" w:rsidP="002935B0">
      <w:r>
        <w:t>This concept is inspired by Newtonian mechanics but adapted to simulate intelligent motion in agents like pedestrians or robots.</w:t>
      </w:r>
    </w:p>
    <w:p w14:paraId="6AAEE53A" w14:textId="77777777" w:rsidR="002935B0" w:rsidRDefault="002935B0" w:rsidP="004F3C3F">
      <w:pPr>
        <w:ind w:firstLine="720"/>
      </w:pPr>
    </w:p>
    <w:p w14:paraId="056A5B15" w14:textId="77777777" w:rsidR="002D7C7E" w:rsidRDefault="002D7C7E">
      <w:pPr>
        <w:widowControl/>
        <w:autoSpaceDE/>
        <w:autoSpaceDN/>
        <w:adjustRightInd/>
        <w:rPr>
          <w:b/>
          <w:i/>
        </w:rPr>
      </w:pPr>
      <w:r>
        <w:br w:type="page"/>
      </w:r>
    </w:p>
    <w:p w14:paraId="300DFB24" w14:textId="2368B3F3" w:rsidR="006D0994" w:rsidRPr="006D0994" w:rsidRDefault="006D0994" w:rsidP="002935B0">
      <w:pPr>
        <w:pStyle w:val="Heading2"/>
      </w:pPr>
      <w:r>
        <w:t>Universal Power Law</w:t>
      </w:r>
    </w:p>
    <w:p w14:paraId="33A3249A" w14:textId="56A95376" w:rsidR="002B18F5" w:rsidRDefault="002B18F5" w:rsidP="002B18F5">
      <w:pPr>
        <w:keepNext/>
        <w:jc w:val="center"/>
      </w:pPr>
      <w:r>
        <w:rPr>
          <w:noProof/>
        </w:rPr>
        <mc:AlternateContent>
          <mc:Choice Requires="wps">
            <w:drawing>
              <wp:anchor distT="0" distB="0" distL="114300" distR="114300" simplePos="0" relativeHeight="251658333" behindDoc="0" locked="0" layoutInCell="1" allowOverlap="1" wp14:anchorId="38F3AA2A" wp14:editId="099D3309">
                <wp:simplePos x="0" y="0"/>
                <wp:positionH relativeFrom="column">
                  <wp:posOffset>1068705</wp:posOffset>
                </wp:positionH>
                <wp:positionV relativeFrom="paragraph">
                  <wp:posOffset>2796540</wp:posOffset>
                </wp:positionV>
                <wp:extent cx="3506470" cy="635"/>
                <wp:effectExtent l="0" t="0" r="0" b="0"/>
                <wp:wrapTopAndBottom/>
                <wp:docPr id="845048526" name="Text Box 1"/>
                <wp:cNvGraphicFramePr/>
                <a:graphic xmlns:a="http://schemas.openxmlformats.org/drawingml/2006/main">
                  <a:graphicData uri="http://schemas.microsoft.com/office/word/2010/wordprocessingShape">
                    <wps:wsp>
                      <wps:cNvSpPr txBox="1"/>
                      <wps:spPr>
                        <a:xfrm>
                          <a:off x="0" y="0"/>
                          <a:ext cx="3506470" cy="635"/>
                        </a:xfrm>
                        <a:prstGeom prst="rect">
                          <a:avLst/>
                        </a:prstGeom>
                        <a:solidFill>
                          <a:prstClr val="white"/>
                        </a:solidFill>
                        <a:ln>
                          <a:noFill/>
                        </a:ln>
                      </wps:spPr>
                      <wps:txbx>
                        <w:txbxContent>
                          <w:p w14:paraId="623998D7" w14:textId="4E030007" w:rsidR="002B18F5" w:rsidRPr="00294118" w:rsidRDefault="002B18F5" w:rsidP="002B18F5">
                            <w:pPr>
                              <w:pStyle w:val="Caption"/>
                              <w:rPr>
                                <w:rFonts w:ascii="Times New Roman" w:eastAsia="Times New Roman" w:hAnsi="Times New Roman" w:cs="Times New Roman"/>
                                <w:noProof/>
                                <w:szCs w:val="20"/>
                                <w:lang w:eastAsia="en-US"/>
                              </w:rPr>
                            </w:pPr>
                            <w:r>
                              <w:t xml:space="preserve">Figure </w:t>
                            </w:r>
                            <w:r>
                              <w:fldChar w:fldCharType="begin"/>
                            </w:r>
                            <w:r>
                              <w:instrText xml:space="preserve"> SEQ Figure \* ARABIC </w:instrText>
                            </w:r>
                            <w:r>
                              <w:fldChar w:fldCharType="separate"/>
                            </w:r>
                            <w:r>
                              <w:rPr>
                                <w:noProof/>
                              </w:rPr>
                              <w:t>1</w:t>
                            </w:r>
                            <w:r>
                              <w:fldChar w:fldCharType="end"/>
                            </w:r>
                            <w:r>
                              <w:t xml:space="preserve">: </w:t>
                            </w:r>
                            <w:r w:rsidRPr="00985D49">
                              <w:t>Universal Power Law in 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6A9EBA00">
              <v:shapetype id="_x0000_t202" coordsize="21600,21600" o:spt="202" path="m,l,21600r21600,l21600,xe" w14:anchorId="38F3AA2A">
                <v:stroke joinstyle="miter"/>
                <v:path gradientshapeok="t" o:connecttype="rect"/>
              </v:shapetype>
              <v:shape id="Text Box 1" style="position:absolute;left:0;text-align:left;margin-left:84.15pt;margin-top:220.2pt;width:276.1pt;height:.05pt;z-index:251658333;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">
                <v:textbox style="mso-fit-shape-to-text:t" inset="0,0,0,0">
                  <w:txbxContent>
                    <w:p w:rsidRPr="00294118" w:rsidR="002B18F5" w:rsidP="002B18F5" w:rsidRDefault="002B18F5" w14:paraId="4906C83C" w14:textId="4E030007">
                      <w:pPr>
                        <w:pStyle w:val="Caption"/>
                        <w:rPr>
                          <w:rFonts w:ascii="Times New Roman" w:hAnsi="Times New Roman" w:eastAsia="Times New Roman" w:cs="Times New Roman"/>
                          <w:noProof/>
                          <w:szCs w:val="20"/>
                          <w:lang w:eastAsia="en-US"/>
                        </w:rPr>
                      </w:pPr>
                      <w:r>
                        <w:t xml:space="preserve">Figure </w:t>
                      </w:r>
                      <w:r>
                        <w:fldChar w:fldCharType="begin"/>
                      </w:r>
                      <w:r>
                        <w:instrText xml:space="preserve"> SEQ Figure \* ARABIC </w:instrText>
                      </w:r>
                      <w:r>
                        <w:fldChar w:fldCharType="separate"/>
                      </w:r>
                      <w:r>
                        <w:rPr>
                          <w:noProof/>
                        </w:rPr>
                        <w:t>1</w:t>
                      </w:r>
                      <w:r>
                        <w:fldChar w:fldCharType="end"/>
                      </w:r>
                      <w:r>
                        <w:t xml:space="preserve">: </w:t>
                      </w:r>
                      <w:r w:rsidRPr="00985D49">
                        <w:t>Universal Power Law in action.</w:t>
                      </w:r>
                    </w:p>
                  </w:txbxContent>
                </v:textbox>
                <w10:wrap type="topAndBottom"/>
              </v:shape>
            </w:pict>
          </mc:Fallback>
        </mc:AlternateContent>
      </w:r>
      <w:r>
        <w:rPr>
          <w:noProof/>
        </w:rPr>
        <w:drawing>
          <wp:anchor distT="0" distB="0" distL="114300" distR="114300" simplePos="0" relativeHeight="251658332" behindDoc="0" locked="0" layoutInCell="1" allowOverlap="1" wp14:anchorId="39CEC07F" wp14:editId="119E84CB">
            <wp:simplePos x="0" y="0"/>
            <wp:positionH relativeFrom="column">
              <wp:posOffset>1068705</wp:posOffset>
            </wp:positionH>
            <wp:positionV relativeFrom="paragraph">
              <wp:posOffset>236855</wp:posOffset>
            </wp:positionV>
            <wp:extent cx="3506492" cy="2502645"/>
            <wp:effectExtent l="0" t="0" r="0" b="0"/>
            <wp:wrapTopAndBottom/>
            <wp:docPr id="675397523" name="drawing" descr="Figure 1: Universal Power Law in action&#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97523" name=""/>
                    <pic:cNvPicPr/>
                  </pic:nvPicPr>
                  <pic:blipFill>
                    <a:blip r:embed="rId13">
                      <a:extLst>
                        <a:ext uri="{28A0092B-C50C-407E-A947-70E740481C1C}">
                          <a14:useLocalDpi xmlns:a14="http://schemas.microsoft.com/office/drawing/2010/main" val="0"/>
                        </a:ext>
                      </a:extLst>
                    </a:blip>
                    <a:stretch>
                      <a:fillRect/>
                    </a:stretch>
                  </pic:blipFill>
                  <pic:spPr>
                    <a:xfrm>
                      <a:off x="0" y="0"/>
                      <a:ext cx="3506492" cy="2502645"/>
                    </a:xfrm>
                    <a:prstGeom prst="rect">
                      <a:avLst/>
                    </a:prstGeom>
                  </pic:spPr>
                </pic:pic>
              </a:graphicData>
            </a:graphic>
            <wp14:sizeRelH relativeFrom="page">
              <wp14:pctWidth>0</wp14:pctWidth>
            </wp14:sizeRelH>
            <wp14:sizeRelV relativeFrom="page">
              <wp14:pctHeight>0</wp14:pctHeight>
            </wp14:sizeRelV>
          </wp:anchor>
        </w:drawing>
      </w:r>
    </w:p>
    <w:p w14:paraId="1D6EA291" w14:textId="4E3C33B2" w:rsidR="3FD735D2" w:rsidRDefault="3FD735D2" w:rsidP="77B0AF7E">
      <w:pPr>
        <w:jc w:val="center"/>
      </w:pPr>
    </w:p>
    <w:p w14:paraId="0E2643BE" w14:textId="334B61CE" w:rsidR="009917BC" w:rsidRDefault="009917BC" w:rsidP="00D6234D">
      <w:r>
        <w:t xml:space="preserve">The </w:t>
      </w:r>
      <w:r w:rsidRPr="0070063D">
        <w:rPr>
          <w:rStyle w:val="Emphasis"/>
        </w:rPr>
        <w:t>Universal Power Law</w:t>
      </w:r>
      <w:r w:rsidR="00D6234D">
        <w:rPr>
          <w:rStyle w:val="Emphasis"/>
        </w:rPr>
        <w:t xml:space="preserve"> </w:t>
      </w:r>
      <w:r w:rsidR="00D6234D">
        <w:fldChar w:fldCharType="begin"/>
      </w:r>
      <w:r w:rsidR="00D6234D">
        <w:rPr>
          <w:rStyle w:val="Emphasis"/>
        </w:rPr>
        <w:instrText xml:space="preserve"> REF ref6 \h </w:instrText>
      </w:r>
      <w:r w:rsidR="00D6234D">
        <w:fldChar w:fldCharType="separate"/>
      </w:r>
      <w:r w:rsidR="00D6234D" w:rsidRPr="00486854">
        <w:rPr>
          <w:rFonts w:ascii="Cambria" w:eastAsia="Cambria" w:hAnsi="Cambria" w:cs="Cambria"/>
          <w:color w:val="000000" w:themeColor="text1"/>
          <w:lang w:val="fr-FR"/>
        </w:rPr>
        <w:t>[</w:t>
      </w:r>
      <w:r w:rsidR="00D6234D">
        <w:rPr>
          <w:rFonts w:ascii="Cambria" w:eastAsia="Cambria" w:hAnsi="Cambria" w:cs="Cambria"/>
          <w:color w:val="000000" w:themeColor="text1"/>
          <w:lang w:val="fr-FR"/>
        </w:rPr>
        <w:t>6</w:t>
      </w:r>
      <w:r w:rsidR="00D6234D" w:rsidRPr="00486854">
        <w:rPr>
          <w:rFonts w:ascii="Cambria" w:eastAsia="Cambria" w:hAnsi="Cambria" w:cs="Cambria"/>
          <w:color w:val="000000" w:themeColor="text1"/>
          <w:lang w:val="fr-FR"/>
        </w:rPr>
        <w:t>]</w:t>
      </w:r>
      <w:r w:rsidR="00D6234D" w:rsidRPr="00AE0857">
        <w:rPr>
          <w:rFonts w:ascii="Cambria" w:eastAsia="Cambria" w:hAnsi="Cambria" w:cs="Cambria"/>
          <w:color w:val="000000" w:themeColor="text1"/>
        </w:rPr>
        <w:t xml:space="preserve"> </w:t>
      </w:r>
      <w:r w:rsidR="00D6234D">
        <w:fldChar w:fldCharType="end"/>
      </w:r>
      <w:r w:rsidR="00802653">
        <w:fldChar w:fldCharType="begin"/>
      </w:r>
      <w:r w:rsidR="00802653">
        <w:instrText xml:space="preserve"> REF ref4 \h </w:instrText>
      </w:r>
      <w:r w:rsidR="00802653">
        <w:fldChar w:fldCharType="end"/>
      </w:r>
      <w:r>
        <w:t xml:space="preserve">model introduces a new idea: people try to </w:t>
      </w:r>
      <w:r w:rsidRPr="008E4467">
        <w:rPr>
          <w:b/>
          <w:bCs/>
        </w:rPr>
        <w:t>avoid spending unnecessary energy</w:t>
      </w:r>
      <w:r>
        <w:t xml:space="preserve"> when walking in crowds. They react more strongly to imminent collisions, and barely at all to those that might happen later, or not at all. </w:t>
      </w:r>
      <w:r w:rsidR="00CF64EA" w:rsidRPr="00CF64EA">
        <w:t>It relies on the psychological idea that we react only to threats that are likely to occur in the near future.</w:t>
      </w:r>
    </w:p>
    <w:p w14:paraId="6D018226" w14:textId="24C28155" w:rsidR="009917BC" w:rsidRDefault="009917BC" w:rsidP="009917BC">
      <w:pPr>
        <w:ind w:firstLine="720"/>
      </w:pPr>
      <w:r>
        <w:t xml:space="preserve">The model </w:t>
      </w:r>
      <w:r w:rsidR="00CF64EA">
        <w:t>introduces</w:t>
      </w:r>
      <w:r>
        <w:t xml:space="preserve"> a concept called </w:t>
      </w:r>
      <w:r w:rsidRPr="008E4467">
        <w:rPr>
          <w:b/>
          <w:bCs/>
        </w:rPr>
        <w:t>time-to-collision</w:t>
      </w:r>
      <w:r>
        <w:t xml:space="preserve"> (τ), which measures how long it will take before two </w:t>
      </w:r>
      <w:r w:rsidR="00CF64EA">
        <w:t>agents</w:t>
      </w:r>
      <w:r>
        <w:t xml:space="preserve"> </w:t>
      </w:r>
      <w:r w:rsidR="00CF64EA">
        <w:t>collide</w:t>
      </w:r>
      <w:r>
        <w:t xml:space="preserve"> </w:t>
      </w:r>
      <w:r w:rsidR="00CF64EA">
        <w:t xml:space="preserve">with </w:t>
      </w:r>
      <w:r>
        <w:t>each other</w:t>
      </w:r>
      <w:r w:rsidR="00CF64EA">
        <w:t>,</w:t>
      </w:r>
      <w:r>
        <w:t xml:space="preserve"> assuming they keep walking in the same direction and speed.</w:t>
      </w:r>
    </w:p>
    <w:p w14:paraId="6DEAD97F" w14:textId="77777777" w:rsidR="009917BC" w:rsidRDefault="009917BC" w:rsidP="009917BC">
      <w:pPr>
        <w:ind w:firstLine="720"/>
      </w:pPr>
    </w:p>
    <w:p w14:paraId="65A6DA57" w14:textId="77777777" w:rsidR="009917BC" w:rsidRDefault="009917BC" w:rsidP="009917BC">
      <w:pPr>
        <w:pStyle w:val="ListParagraph"/>
        <w:numPr>
          <w:ilvl w:val="0"/>
          <w:numId w:val="23"/>
        </w:numPr>
      </w:pPr>
      <w:r>
        <w:t>If τ is small, the predicted collision is soon, people react with strong avoidance.</w:t>
      </w:r>
    </w:p>
    <w:p w14:paraId="07AFB72A" w14:textId="4C2E9E7D" w:rsidR="00E83044" w:rsidRDefault="009917BC" w:rsidP="00CB416C">
      <w:pPr>
        <w:pStyle w:val="ListParagraph"/>
        <w:numPr>
          <w:ilvl w:val="0"/>
          <w:numId w:val="23"/>
        </w:numPr>
      </w:pPr>
      <w:r>
        <w:t xml:space="preserve">If τ is large (more than 3 seconds), the collision may never happen, </w:t>
      </w:r>
      <w:r w:rsidR="00A36396">
        <w:t xml:space="preserve">so it is </w:t>
      </w:r>
      <w:r>
        <w:t>usually ignore</w:t>
      </w:r>
      <w:r w:rsidR="00A36396">
        <w:t>d</w:t>
      </w:r>
      <w:r>
        <w:t>.</w:t>
      </w:r>
    </w:p>
    <w:p w14:paraId="5218EFC5" w14:textId="6E7FB171" w:rsidR="00E83044" w:rsidRDefault="00E83044" w:rsidP="00E83044">
      <w:r>
        <w:t xml:space="preserve">The interaction energy between pedestrians follows the following rule: </w:t>
      </w:r>
      <w:r w:rsidR="001F540A">
        <w:t>a</w:t>
      </w:r>
      <w:r>
        <w:t>s a potential collision gets</w:t>
      </w:r>
      <w:r w:rsidR="00731E59">
        <w:t xml:space="preserve"> closer in time, the avoidance force increases dramatically, but beyond a few seconds </w:t>
      </w:r>
      <w:r w:rsidR="00731E59" w:rsidRPr="006D0994">
        <w:t>(about 2–3s</w:t>
      </w:r>
      <w:r w:rsidR="00CB416C">
        <w:t xml:space="preserve"> of reaction time</w:t>
      </w:r>
      <w:r w:rsidR="00731E59" w:rsidRPr="006D0994">
        <w:t>),</w:t>
      </w:r>
      <w:r w:rsidR="00731E59">
        <w:t xml:space="preserve"> </w:t>
      </w:r>
      <w:r w:rsidR="00CB416C">
        <w:t>agents stop reacting completely.</w:t>
      </w:r>
    </w:p>
    <w:p w14:paraId="2042C6B8" w14:textId="77777777" w:rsidR="00E83044" w:rsidRDefault="00E83044" w:rsidP="00E83044"/>
    <w:p w14:paraId="3276BEB4" w14:textId="4AE18B20" w:rsidR="006D0994" w:rsidRPr="006D0994" w:rsidRDefault="00CB416C" w:rsidP="00CB416C">
      <w:pPr>
        <w:pStyle w:val="Heading3"/>
      </w:pPr>
      <w:r>
        <w:t>Examples</w:t>
      </w:r>
    </w:p>
    <w:p w14:paraId="18A685F5" w14:textId="77777777" w:rsidR="00350DA5" w:rsidRPr="00350DA5" w:rsidRDefault="00350DA5" w:rsidP="00350DA5"/>
    <w:p w14:paraId="107EC7D9" w14:textId="441B26A2" w:rsidR="006D0994" w:rsidRPr="006D0994" w:rsidRDefault="006D0994" w:rsidP="00CB416C">
      <w:pPr>
        <w:pStyle w:val="ListParagraph"/>
        <w:numPr>
          <w:ilvl w:val="0"/>
          <w:numId w:val="24"/>
        </w:numPr>
      </w:pPr>
      <w:r w:rsidRPr="006D0994">
        <w:t>Lane formation among people walking in opposite directions</w:t>
      </w:r>
      <w:r w:rsidR="00350DA5">
        <w:t>.</w:t>
      </w:r>
    </w:p>
    <w:p w14:paraId="6AC59C1B" w14:textId="183427C9" w:rsidR="006D0994" w:rsidRPr="006D0994" w:rsidRDefault="006D0994" w:rsidP="00CB416C">
      <w:pPr>
        <w:pStyle w:val="ListParagraph"/>
        <w:numPr>
          <w:ilvl w:val="0"/>
          <w:numId w:val="24"/>
        </w:numPr>
      </w:pPr>
      <w:r>
        <w:t>Clogging near doorways (choke point)</w:t>
      </w:r>
      <w:r w:rsidR="56418025">
        <w:t>.</w:t>
      </w:r>
    </w:p>
    <w:p w14:paraId="6C693E2C" w14:textId="4FA16C36" w:rsidR="77B0AF7E" w:rsidRDefault="006D0994" w:rsidP="77B0AF7E">
      <w:pPr>
        <w:pStyle w:val="ListParagraph"/>
        <w:numPr>
          <w:ilvl w:val="0"/>
          <w:numId w:val="24"/>
        </w:numPr>
      </w:pPr>
      <w:r>
        <w:t>Synchronized movement in crowds without clear goals (like flocking)</w:t>
      </w:r>
      <w:r w:rsidR="56418025">
        <w:t>.</w:t>
      </w:r>
    </w:p>
    <w:p w14:paraId="440260F1" w14:textId="7E6D3831" w:rsidR="001F540A" w:rsidRDefault="001F540A" w:rsidP="58EFEAD7">
      <w:pPr>
        <w:widowControl/>
        <w:autoSpaceDE/>
        <w:autoSpaceDN/>
        <w:adjustRightInd/>
        <w:rPr>
          <w:i/>
          <w:iCs/>
        </w:rPr>
      </w:pPr>
      <w:r>
        <w:br w:type="page"/>
      </w:r>
    </w:p>
    <w:p w14:paraId="44383670" w14:textId="49119EB5" w:rsidR="00350DA5" w:rsidRDefault="006D0994" w:rsidP="00350DA5">
      <w:pPr>
        <w:pStyle w:val="Heading3"/>
      </w:pPr>
      <w:r w:rsidRPr="006D0994">
        <w:t>Time to Collision</w:t>
      </w:r>
    </w:p>
    <w:p w14:paraId="30DB5B74" w14:textId="674DE9CB" w:rsidR="006D0994" w:rsidRPr="006D0994" w:rsidRDefault="006D0994" w:rsidP="00350DA5">
      <w:r w:rsidRPr="006D0994">
        <w:t xml:space="preserve">Given two agents with relative position </w:t>
      </w:r>
      <m:oMath>
        <m:r>
          <w:rPr>
            <w:rFonts w:ascii="Cambria Math" w:hAnsi="Cambria Math"/>
          </w:rPr>
          <m:t>dp</m:t>
        </m:r>
        <m:r>
          <m:rPr>
            <m:sty m:val="p"/>
          </m:rP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r>
          <m:rPr>
            <m:sty m:val="p"/>
          </m:rP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r>
          <m:rPr>
            <m:sty m:val="p"/>
          </m:rPr>
          <w:rPr>
            <w:rFonts w:ascii="Cambria Math" w:hAnsi="Cambria Math"/>
          </w:rPr>
          <m:t>​ </m:t>
        </m:r>
      </m:oMath>
      <w:r w:rsidRPr="006D0994">
        <w:t xml:space="preserve"> and relative velocity </w:t>
      </w:r>
      <m:oMath>
        <m:r>
          <w:rPr>
            <w:rFonts w:ascii="Cambria Math" w:hAnsi="Cambria Math"/>
          </w:rPr>
          <m:t>dv</m:t>
        </m:r>
        <m:r>
          <m:rPr>
            <m:sty m:val="p"/>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m:rPr>
            <m:sty m:val="p"/>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m:rPr>
            <m:sty m:val="p"/>
          </m:rPr>
          <w:rPr>
            <w:rFonts w:ascii="Cambria Math" w:hAnsi="Cambria Math"/>
          </w:rPr>
          <m:t>​ </m:t>
        </m:r>
      </m:oMath>
      <w:r w:rsidRPr="006D0994">
        <w:t xml:space="preserve">, </w:t>
      </w:r>
      <w:r w:rsidR="00324036">
        <w:t xml:space="preserve"> and assuming both agents maintain their current velocity</w:t>
      </w:r>
      <w:r w:rsidRPr="006D0994">
        <w:t>, the time to collision τ is computed as:</w:t>
      </w:r>
    </w:p>
    <w:p w14:paraId="146DE7FD" w14:textId="77777777" w:rsidR="00C36716" w:rsidRPr="006D0994" w:rsidRDefault="00C36716" w:rsidP="00350DA5"/>
    <w:p w14:paraId="6A503553" w14:textId="2732D863" w:rsidR="006D0994" w:rsidRPr="006D0994" w:rsidRDefault="006D0994" w:rsidP="006D0994">
      <w:pPr>
        <w:ind w:left="720" w:hanging="720"/>
      </w:pPr>
      <m:oMath>
        <m:r>
          <w:rPr>
            <w:rFonts w:ascii="Cambria Math" w:hAnsi="Cambria Math"/>
          </w:rPr>
          <m:t>τ</m:t>
        </m:r>
        <m:r>
          <m:rPr>
            <m:sty m:val="p"/>
          </m:rPr>
          <w:rPr>
            <w:rFonts w:ascii="Cambria Math" w:hAnsi="Cambria Math"/>
          </w:rPr>
          <m:t>=</m:t>
        </m:r>
        <m:f>
          <m:fPr>
            <m:ctrlPr>
              <w:rPr>
                <w:rFonts w:ascii="Cambria Math" w:hAnsi="Cambria Math"/>
              </w:rPr>
            </m:ctrlPr>
          </m:fPr>
          <m:num>
            <m:d>
              <m:dPr>
                <m:ctrlPr>
                  <w:rPr>
                    <w:rFonts w:ascii="Cambria Math" w:hAnsi="Cambria Math"/>
                  </w:rPr>
                </m:ctrlPr>
              </m:dPr>
              <m:e>
                <m:r>
                  <m:rPr>
                    <m:sty m:val="p"/>
                  </m:rPr>
                  <w:rPr>
                    <w:rFonts w:ascii="Cambria Math" w:hAnsi="Cambria Math"/>
                  </w:rPr>
                  <m:t>-</m:t>
                </m:r>
                <m:r>
                  <w:rPr>
                    <w:rFonts w:ascii="Cambria Math" w:hAnsi="Cambria Math"/>
                  </w:rPr>
                  <m:t>dp</m:t>
                </m:r>
                <m:r>
                  <m:rPr>
                    <m:sty m:val="p"/>
                  </m:rPr>
                  <w:rPr>
                    <w:rFonts w:ascii="Cambria Math" w:hAnsi="Cambria Math"/>
                  </w:rPr>
                  <m:t>​​⋅</m:t>
                </m:r>
                <m:r>
                  <w:rPr>
                    <w:rFonts w:ascii="Cambria Math" w:hAnsi="Cambria Math"/>
                  </w:rPr>
                  <m:t>dv</m:t>
                </m:r>
                <m:r>
                  <m:rPr>
                    <m:sty m:val="p"/>
                  </m:rPr>
                  <w:rPr>
                    <w:rFonts w:ascii="Cambria Math" w:hAnsi="Cambria Math"/>
                  </w:rPr>
                  <m:t>​​​</m:t>
                </m:r>
              </m:e>
            </m:d>
          </m:num>
          <m:den>
            <m:sSup>
              <m:sSupPr>
                <m:ctrlPr>
                  <w:rPr>
                    <w:rFonts w:ascii="Cambria Math" w:hAnsi="Cambria Math"/>
                  </w:rPr>
                </m:ctrlPr>
              </m:sSupPr>
              <m:e>
                <m:d>
                  <m:dPr>
                    <m:begChr m:val="|"/>
                    <m:endChr m:val="|"/>
                    <m:ctrlPr>
                      <w:rPr>
                        <w:rFonts w:ascii="Cambria Math" w:hAnsi="Cambria Math"/>
                      </w:rPr>
                    </m:ctrlPr>
                  </m:dPr>
                  <m:e>
                    <m:r>
                      <w:rPr>
                        <w:rFonts w:ascii="Cambria Math" w:hAnsi="Cambria Math"/>
                      </w:rPr>
                      <m:t>dv</m:t>
                    </m:r>
                  </m:e>
                </m:d>
              </m:e>
              <m:sup>
                <m:r>
                  <m:rPr>
                    <m:sty m:val="p"/>
                  </m:rPr>
                  <w:rPr>
                    <w:rFonts w:ascii="Cambria Math" w:hAnsi="Cambria Math"/>
                  </w:rPr>
                  <m:t>2</m:t>
                </m:r>
              </m:sup>
            </m:sSup>
          </m:den>
        </m:f>
      </m:oMath>
      <w:r w:rsidR="00C36716">
        <w:t xml:space="preserve"> </w:t>
      </w:r>
      <w:r w:rsidR="00C36716">
        <w:tab/>
      </w:r>
      <w:r w:rsidR="00C36716">
        <w:tab/>
      </w:r>
      <w:r w:rsidR="00C36716">
        <w:tab/>
      </w:r>
      <w:r w:rsidR="00C36716">
        <w:tab/>
      </w:r>
      <w:r w:rsidR="00C36716">
        <w:tab/>
      </w:r>
      <w:r w:rsidR="00C36716">
        <w:tab/>
      </w:r>
      <w:r w:rsidR="00C36716">
        <w:tab/>
      </w:r>
      <w:r w:rsidR="00C36716">
        <w:tab/>
      </w:r>
      <w:r w:rsidR="00C36716">
        <w:tab/>
      </w:r>
      <w:r w:rsidR="00C36716">
        <w:tab/>
      </w:r>
      <w:r w:rsidR="00C36716">
        <w:tab/>
        <w:t>(1)</w:t>
      </w:r>
    </w:p>
    <w:p w14:paraId="221A963C" w14:textId="3203C22A" w:rsidR="006D0994" w:rsidRPr="006D0994" w:rsidRDefault="006D0994" w:rsidP="00324036"/>
    <w:p w14:paraId="7102308B" w14:textId="659ADF25" w:rsidR="006D0994" w:rsidRPr="006D0994" w:rsidRDefault="006D0994" w:rsidP="00324036">
      <w:pPr>
        <w:pStyle w:val="ListParagraph"/>
        <w:numPr>
          <w:ilvl w:val="0"/>
          <w:numId w:val="25"/>
        </w:numPr>
      </w:pPr>
      <w:r w:rsidRPr="006D0994">
        <w:t xml:space="preserve">If </w:t>
      </w:r>
      <m:oMath>
        <m:r>
          <w:rPr>
            <w:rFonts w:ascii="Cambria Math" w:hAnsi="Cambria Math"/>
          </w:rPr>
          <m:t>τ&lt;0</m:t>
        </m:r>
      </m:oMath>
      <w:r w:rsidRPr="006D0994">
        <w:t>, they are moving away from each other.</w:t>
      </w:r>
    </w:p>
    <w:p w14:paraId="7C0D3FE6" w14:textId="2B3735E5" w:rsidR="006D0994" w:rsidRPr="006D0994" w:rsidRDefault="006D0994" w:rsidP="00324036">
      <w:pPr>
        <w:pStyle w:val="ListParagraph"/>
        <w:numPr>
          <w:ilvl w:val="0"/>
          <w:numId w:val="25"/>
        </w:numPr>
      </w:pPr>
      <w:r w:rsidRPr="006D0994">
        <w:t xml:space="preserve">If </w:t>
      </w:r>
      <m:oMath>
        <m:r>
          <w:rPr>
            <w:rFonts w:ascii="Cambria Math" w:hAnsi="Cambria Math"/>
          </w:rPr>
          <m:t>τ</m:t>
        </m:r>
      </m:oMath>
      <w:r w:rsidRPr="006D0994">
        <w:t xml:space="preserve"> is very large or infinite, a collision is not expected.</w:t>
      </w:r>
    </w:p>
    <w:p w14:paraId="2359610E" w14:textId="77777777" w:rsidR="006D0994" w:rsidRPr="006D0994" w:rsidRDefault="006D0994" w:rsidP="00324036">
      <w:pPr>
        <w:pStyle w:val="Heading3"/>
      </w:pPr>
      <w:r w:rsidRPr="006D0994">
        <w:t>Interaction Energy</w:t>
      </w:r>
    </w:p>
    <w:p w14:paraId="7CB4DFC2" w14:textId="55586A9B" w:rsidR="00324036" w:rsidRDefault="000A1F5E" w:rsidP="00324036">
      <w:r w:rsidRPr="006D0994">
        <w:t>This function defines how two agents interact</w:t>
      </w:r>
      <w:r w:rsidR="002D7C7E">
        <w:t>.</w:t>
      </w:r>
      <w:r>
        <w:t xml:space="preserve"> </w:t>
      </w:r>
      <w:r w:rsidR="002D7C7E">
        <w:t>E</w:t>
      </w:r>
      <w:r w:rsidRPr="000A1F5E">
        <w:t>nergy increases sharply as τ gets smaller</w:t>
      </w:r>
      <w:r>
        <w:t>:</w:t>
      </w:r>
    </w:p>
    <w:p w14:paraId="3FC9C269" w14:textId="77777777" w:rsidR="000A1F5E" w:rsidRPr="00324036" w:rsidRDefault="000A1F5E" w:rsidP="00324036"/>
    <w:p w14:paraId="3ED9A7E2" w14:textId="4933898B" w:rsidR="006D0994" w:rsidRPr="006D0994" w:rsidRDefault="006D0994" w:rsidP="006D0994">
      <w:pPr>
        <w:ind w:left="720" w:hanging="720"/>
      </w:pPr>
      <m:oMath>
        <m:r>
          <w:rPr>
            <w:rFonts w:ascii="Cambria Math" w:hAnsi="Cambria Math"/>
          </w:rPr>
          <m:t>E</m:t>
        </m:r>
        <m:d>
          <m:dPr>
            <m:ctrlPr>
              <w:rPr>
                <w:rFonts w:ascii="Cambria Math" w:hAnsi="Cambria Math"/>
              </w:rPr>
            </m:ctrlPr>
          </m:dPr>
          <m:e>
            <m:r>
              <w:rPr>
                <w:rFonts w:ascii="Cambria Math" w:hAnsi="Cambria Math"/>
              </w:rPr>
              <m:t>τ</m:t>
            </m:r>
          </m:e>
        </m:d>
        <m:r>
          <m:rPr>
            <m:sty m:val="p"/>
          </m:rPr>
          <w:rPr>
            <w:rFonts w:ascii="Cambria Math" w:hAnsi="Cambria Math"/>
          </w:rPr>
          <m:t>=</m:t>
        </m:r>
        <m:f>
          <m:fPr>
            <m:ctrlPr>
              <w:rPr>
                <w:rFonts w:ascii="Cambria Math" w:hAnsi="Cambria Math"/>
              </w:rPr>
            </m:ctrlPr>
          </m:fPr>
          <m:num>
            <m:r>
              <w:rPr>
                <w:rFonts w:ascii="Cambria Math" w:hAnsi="Cambria Math"/>
              </w:rPr>
              <m:t>k</m:t>
            </m:r>
          </m:num>
          <m:den>
            <m:sSup>
              <m:sSupPr>
                <m:ctrlPr>
                  <w:rPr>
                    <w:rFonts w:ascii="Cambria Math" w:hAnsi="Cambria Math"/>
                  </w:rPr>
                </m:ctrlPr>
              </m:sSupPr>
              <m:e>
                <m:r>
                  <w:rPr>
                    <w:rFonts w:ascii="Cambria Math" w:hAnsi="Cambria Math"/>
                  </w:rPr>
                  <m:t>τ</m:t>
                </m:r>
              </m:e>
              <m:sup>
                <m:r>
                  <m:rPr>
                    <m:sty m:val="p"/>
                  </m:rPr>
                  <w:rPr>
                    <w:rFonts w:ascii="Cambria Math" w:hAnsi="Cambria Math"/>
                  </w:rPr>
                  <m:t>2</m:t>
                </m:r>
              </m:sup>
            </m:sSup>
          </m:den>
        </m:f>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r>
              <w:rPr>
                <w:rFonts w:ascii="Cambria Math" w:hAnsi="Cambria Math"/>
              </w:rPr>
              <m:t>τ</m:t>
            </m:r>
            <m:r>
              <m:rPr>
                <m:lit/>
                <m:sty m:val="p"/>
              </m:rPr>
              <w:rPr>
                <w:rFonts w:ascii="Cambria Math" w:hAnsi="Cambria Math"/>
              </w:rPr>
              <m:t>/</m:t>
            </m:r>
            <m:sSub>
              <m:sSubPr>
                <m:ctrlPr>
                  <w:rPr>
                    <w:rFonts w:ascii="Cambria Math" w:eastAsiaTheme="minorEastAsia" w:hAnsi="Cambria Math" w:cstheme="minorBidi"/>
                    <w:szCs w:val="24"/>
                    <w:lang w:eastAsia="ja-JP"/>
                  </w:rPr>
                </m:ctrlPr>
              </m:sSubPr>
              <m:e>
                <m:r>
                  <w:rPr>
                    <w:rFonts w:ascii="Cambria Math" w:hAnsi="Cambria Math"/>
                  </w:rPr>
                  <m:t>τ</m:t>
                </m:r>
              </m:e>
              <m:sub>
                <m:r>
                  <w:rPr>
                    <w:rFonts w:ascii="Cambria Math" w:hAnsi="Cambria Math"/>
                  </w:rPr>
                  <m:t>0</m:t>
                </m:r>
              </m:sub>
            </m:sSub>
          </m:sup>
        </m:sSup>
      </m:oMath>
      <w:r w:rsidR="00324036">
        <w:t xml:space="preserve"> </w:t>
      </w:r>
      <w:r w:rsidR="00324036">
        <w:tab/>
      </w:r>
      <w:r w:rsidR="00324036">
        <w:tab/>
      </w:r>
      <w:r w:rsidR="00324036">
        <w:tab/>
      </w:r>
      <w:r w:rsidR="00324036">
        <w:tab/>
      </w:r>
      <w:r w:rsidR="00324036">
        <w:tab/>
      </w:r>
      <w:r w:rsidR="00324036">
        <w:tab/>
      </w:r>
      <w:r w:rsidR="00324036">
        <w:tab/>
      </w:r>
      <w:r w:rsidR="00324036">
        <w:tab/>
      </w:r>
      <w:r w:rsidR="00324036">
        <w:tab/>
      </w:r>
      <w:r w:rsidR="00324036">
        <w:tab/>
        <w:t>(2)</w:t>
      </w:r>
    </w:p>
    <w:p w14:paraId="0C0F228B" w14:textId="77777777" w:rsidR="00324036" w:rsidRPr="006D0994" w:rsidRDefault="00324036" w:rsidP="006D0994">
      <w:pPr>
        <w:ind w:left="720" w:hanging="720"/>
      </w:pPr>
    </w:p>
    <w:p w14:paraId="3F0A4C50" w14:textId="77777777" w:rsidR="006D0994" w:rsidRPr="006D0994" w:rsidRDefault="006D0994" w:rsidP="006D0994">
      <w:pPr>
        <w:ind w:left="720" w:hanging="720"/>
      </w:pPr>
      <w:r w:rsidRPr="006D0994">
        <w:t>where:</w:t>
      </w:r>
    </w:p>
    <w:p w14:paraId="091E7048" w14:textId="7569CEE8" w:rsidR="006D0994" w:rsidRPr="006D0994" w:rsidRDefault="00026792" w:rsidP="00324036">
      <w:pPr>
        <w:pStyle w:val="ListParagraph"/>
        <w:numPr>
          <w:ilvl w:val="0"/>
          <w:numId w:val="26"/>
        </w:numPr>
      </w:pPr>
      <m:oMath>
        <m:r>
          <w:rPr>
            <w:rFonts w:ascii="Cambria Math" w:hAnsi="Cambria Math"/>
          </w:rPr>
          <m:t>k</m:t>
        </m:r>
      </m:oMath>
      <w:r w:rsidR="00324036">
        <w:t>: A</w:t>
      </w:r>
      <w:r w:rsidR="006D0994" w:rsidRPr="006D0994">
        <w:t xml:space="preserve"> strength constant</w:t>
      </w:r>
      <w:r w:rsidR="00324036">
        <w:t>.</w:t>
      </w:r>
    </w:p>
    <w:p w14:paraId="6FC63E1D" w14:textId="6F7ECF34" w:rsidR="006D0994" w:rsidRPr="006D0994" w:rsidRDefault="009E5148" w:rsidP="00324036">
      <w:pPr>
        <w:pStyle w:val="ListParagraph"/>
        <w:numPr>
          <w:ilvl w:val="0"/>
          <w:numId w:val="26"/>
        </w:numPr>
      </w:pPr>
      <m:oMath>
        <m:sSub>
          <m:sSubPr>
            <m:ctrlPr>
              <w:rPr>
                <w:rFonts w:ascii="Cambria Math" w:hAnsi="Cambria Math"/>
              </w:rPr>
            </m:ctrlPr>
          </m:sSubPr>
          <m:e>
            <m:r>
              <w:rPr>
                <w:rFonts w:ascii="Cambria Math" w:hAnsi="Cambria Math"/>
              </w:rPr>
              <m:t>τ</m:t>
            </m:r>
          </m:e>
          <m:sub>
            <m:r>
              <w:rPr>
                <w:rFonts w:ascii="Cambria Math" w:hAnsi="Cambria Math"/>
              </w:rPr>
              <m:t>0</m:t>
            </m:r>
          </m:sub>
        </m:sSub>
      </m:oMath>
      <w:r w:rsidR="00324036">
        <w:t>:</w:t>
      </w:r>
      <w:r w:rsidR="006D0994" w:rsidRPr="006D0994">
        <w:t xml:space="preserve"> </w:t>
      </w:r>
      <w:r w:rsidR="00324036">
        <w:t>T</w:t>
      </w:r>
      <w:r w:rsidR="006D0994" w:rsidRPr="006D0994">
        <w:t>he time decay factor (around 2–3 seconds).</w:t>
      </w:r>
    </w:p>
    <w:p w14:paraId="627FFB2A" w14:textId="4E029A73" w:rsidR="006D0994" w:rsidRPr="006D0994" w:rsidRDefault="006D0994" w:rsidP="00324036">
      <w:pPr>
        <w:pStyle w:val="Heading3"/>
      </w:pPr>
      <w:r w:rsidRPr="006D0994">
        <w:t>Avoidance Force</w:t>
      </w:r>
    </w:p>
    <w:p w14:paraId="62D35C1D" w14:textId="42C9AEA2" w:rsidR="006D0994" w:rsidRPr="006D0994" w:rsidRDefault="006D0994" w:rsidP="006D0994">
      <w:pPr>
        <w:ind w:left="720" w:hanging="720"/>
      </w:pPr>
      <w:r>
        <w:t xml:space="preserve">The </w:t>
      </w:r>
      <w:r w:rsidR="48F6431F">
        <w:t xml:space="preserve">avoidance </w:t>
      </w:r>
      <w:r>
        <w:t>force is computed as the gradient of the energy function:</w:t>
      </w:r>
    </w:p>
    <w:p w14:paraId="325CCFC3" w14:textId="77777777" w:rsidR="002D7C7E" w:rsidRPr="006D0994" w:rsidRDefault="002D7C7E" w:rsidP="006D0994">
      <w:pPr>
        <w:ind w:left="720" w:hanging="720"/>
      </w:pPr>
    </w:p>
    <w:p w14:paraId="6181A6EA" w14:textId="52832298" w:rsidR="006D0994" w:rsidRPr="006D0994" w:rsidRDefault="009E5148" w:rsidP="006D0994">
      <w:pPr>
        <w:ind w:left="720" w:hanging="720"/>
      </w:pPr>
      <m:oMath>
        <m:sSub>
          <m:sSubPr>
            <m:ctrlPr>
              <w:rPr>
                <w:rFonts w:ascii="Cambria Math" w:hAnsi="Cambria Math"/>
              </w:rPr>
            </m:ctrlPr>
          </m:sSubPr>
          <m:e>
            <m:r>
              <w:rPr>
                <w:rFonts w:ascii="Cambria Math" w:hAnsi="Cambria Math"/>
              </w:rPr>
              <m:t>F</m:t>
            </m:r>
          </m:e>
          <m:sub>
            <m:r>
              <w:rPr>
                <w:rFonts w:ascii="Cambria Math" w:hAnsi="Cambria Math"/>
              </w:rPr>
              <m:t>ij</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t>
            </m:r>
          </m:e>
          <m:sub>
            <m:sSub>
              <m:sSubPr>
                <m:ctrlPr>
                  <w:rPr>
                    <w:rFonts w:ascii="Cambria Math" w:hAnsi="Cambria Math"/>
                    <w:i/>
                  </w:rPr>
                </m:ctrlPr>
              </m:sSubPr>
              <m:e>
                <m:r>
                  <w:rPr>
                    <w:rFonts w:ascii="Cambria Math" w:hAnsi="Cambria Math"/>
                  </w:rPr>
                  <m:t>p</m:t>
                </m:r>
              </m:e>
              <m:sub>
                <m:r>
                  <w:rPr>
                    <w:rFonts w:ascii="Cambria Math" w:hAnsi="Cambria Math"/>
                  </w:rPr>
                  <m:t>ij</m:t>
                </m:r>
              </m:sub>
            </m:sSub>
          </m:sub>
        </m:sSub>
        <m:r>
          <w:rPr>
            <w:rFonts w:ascii="Cambria Math" w:hAnsi="Cambria Math"/>
          </w:rPr>
          <m:t>E</m:t>
        </m:r>
        <m:d>
          <m:dPr>
            <m:ctrlPr>
              <w:rPr>
                <w:rFonts w:ascii="Cambria Math" w:hAnsi="Cambria Math"/>
              </w:rPr>
            </m:ctrlPr>
          </m:dPr>
          <m:e>
            <m:r>
              <w:rPr>
                <w:rFonts w:ascii="Cambria Math" w:hAnsi="Cambria Math"/>
              </w:rPr>
              <m:t>τ</m:t>
            </m:r>
          </m:e>
        </m:d>
      </m:oMath>
      <w:r w:rsidR="002D7C7E">
        <w:tab/>
      </w:r>
      <w:r w:rsidR="002D7C7E">
        <w:tab/>
      </w:r>
      <w:r w:rsidR="002D7C7E">
        <w:tab/>
      </w:r>
      <w:r w:rsidR="002D7C7E">
        <w:tab/>
      </w:r>
      <w:r w:rsidR="002D7C7E">
        <w:tab/>
      </w:r>
      <w:r w:rsidR="002D7C7E">
        <w:tab/>
      </w:r>
      <w:r w:rsidR="002D7C7E">
        <w:tab/>
      </w:r>
      <w:r w:rsidR="002D7C7E">
        <w:tab/>
      </w:r>
      <w:r w:rsidR="002D7C7E">
        <w:tab/>
      </w:r>
      <w:r w:rsidR="002D7C7E">
        <w:tab/>
        <w:t>(3)</w:t>
      </w:r>
    </w:p>
    <w:p w14:paraId="349CC61F" w14:textId="4949B192" w:rsidR="002D7C7E" w:rsidRPr="006D0994" w:rsidRDefault="002D7C7E" w:rsidP="0096725B"/>
    <w:p w14:paraId="17018DFB" w14:textId="3F54E3CB" w:rsidR="04F7A028" w:rsidRDefault="0096725B" w:rsidP="0096725B">
      <w:r w:rsidRPr="0096725B">
        <w:t xml:space="preserve">At each simulation step, </w:t>
      </w:r>
      <m:oMath>
        <m:r>
          <w:rPr>
            <w:rFonts w:ascii="Cambria Math" w:hAnsi="Cambria Math"/>
          </w:rPr>
          <m:t>τ</m:t>
        </m:r>
      </m:oMath>
      <w:r w:rsidRPr="0096725B">
        <w:t xml:space="preserve"> </w:t>
      </w:r>
      <w:r w:rsidR="00663499">
        <w:t xml:space="preserve">is computed </w:t>
      </w:r>
      <w:r w:rsidRPr="0096725B">
        <w:t xml:space="preserve">by linearly projecting the paths of </w:t>
      </w:r>
      <w:r w:rsidR="6D9563B2" w:rsidRPr="0096725B">
        <w:t xml:space="preserve">the agents </w:t>
      </w:r>
      <w:r w:rsidRPr="0096725B">
        <w:t xml:space="preserve">i and j using their current velocities. A collision is considered to occur at a time </w:t>
      </w:r>
      <m:oMath>
        <m:r>
          <w:rPr>
            <w:rFonts w:ascii="Cambria Math" w:hAnsi="Cambria Math"/>
          </w:rPr>
          <m:t>τ&gt;0</m:t>
        </m:r>
      </m:oMath>
      <w:r w:rsidRPr="0096725B">
        <w:t xml:space="preserve"> if the circular areas representing the pedestrians, with radii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rsidRPr="0096725B">
        <w:t xml:space="preserve">and </w:t>
      </w:r>
      <m:oMath>
        <m:sSub>
          <m:sSubPr>
            <m:ctrlPr>
              <w:rPr>
                <w:rFonts w:ascii="Cambria Math" w:hAnsi="Cambria Math"/>
                <w:i/>
              </w:rPr>
            </m:ctrlPr>
          </m:sSubPr>
          <m:e>
            <m:r>
              <w:rPr>
                <w:rFonts w:ascii="Cambria Math" w:hAnsi="Cambria Math"/>
              </w:rPr>
              <m:t>R</m:t>
            </m:r>
          </m:e>
          <m:sub>
            <m:r>
              <w:rPr>
                <w:rFonts w:ascii="Cambria Math" w:hAnsi="Cambria Math"/>
              </w:rPr>
              <m:t>j</m:t>
            </m:r>
          </m:sub>
        </m:sSub>
      </m:oMath>
      <w:r w:rsidRPr="0096725B">
        <w:t xml:space="preserve"> </w:t>
      </w:r>
      <w:r w:rsidR="00663499">
        <w:t xml:space="preserve">, </w:t>
      </w:r>
      <w:r w:rsidRPr="0096725B">
        <w:t>overlap.</w:t>
      </w:r>
    </w:p>
    <w:p w14:paraId="1470BE1C" w14:textId="4B788F1B" w:rsidR="0096725B" w:rsidRDefault="0096725B" w:rsidP="04F7A028">
      <w:pPr>
        <w:ind w:left="720" w:hanging="720"/>
      </w:pPr>
    </w:p>
    <w:p w14:paraId="7160B8FE" w14:textId="089D8BEA" w:rsidR="000A216D" w:rsidRPr="000A216D" w:rsidRDefault="009E5148" w:rsidP="77B0AF7E">
      <w:pPr>
        <w:ind w:left="720" w:hanging="720"/>
      </w:pPr>
      <m:oMath>
        <m:sSub>
          <m:sSubPr>
            <m:ctrlPr>
              <w:rPr>
                <w:rFonts w:ascii="Cambria Math" w:hAnsi="Cambria Math"/>
              </w:rPr>
            </m:ctrlPr>
          </m:sSubPr>
          <m:e>
            <m:r>
              <w:rPr>
                <w:rFonts w:ascii="Cambria Math" w:hAnsi="Cambria Math"/>
              </w:rPr>
              <m:t>F</m:t>
            </m:r>
          </m:e>
          <m:sub>
            <m:r>
              <w:rPr>
                <w:rFonts w:ascii="Cambria Math" w:hAnsi="Cambria Math"/>
              </w:rPr>
              <m:t>ij</m:t>
            </m:r>
          </m:sub>
        </m:sSub>
        <m:r>
          <w:rPr>
            <w:rFonts w:ascii="Cambria Math" w:hAnsi="Cambria Math"/>
          </w:rPr>
          <m:t>=-</m:t>
        </m:r>
        <m:d>
          <m:dPr>
            <m:begChr m:val="["/>
            <m:endChr m:val="]"/>
            <m:ctrlPr>
              <w:rPr>
                <w:rFonts w:ascii="Cambria Math" w:hAnsi="Cambria Math"/>
              </w:rPr>
            </m:ctrlPr>
          </m:dPr>
          <m:e>
            <m:f>
              <m:fPr>
                <m:ctrlPr>
                  <w:rPr>
                    <w:rFonts w:ascii="Cambria Math" w:hAnsi="Cambria Math"/>
                  </w:rPr>
                </m:ctrlPr>
              </m:fPr>
              <m:num>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-τ</m:t>
                    </m:r>
                    <m:r>
                      <m:rPr>
                        <m:lit/>
                      </m:rPr>
                      <w:rPr>
                        <w:rFonts w:ascii="Cambria Math" w:hAnsi="Cambria Math"/>
                      </w:rPr>
                      <m:t>/</m:t>
                    </m:r>
                    <m:sSub>
                      <m:sSubPr>
                        <m:ctrlPr>
                          <w:rPr>
                            <w:rFonts w:ascii="Cambria Math" w:eastAsiaTheme="minorEastAsia" w:hAnsi="Cambria Math" w:cstheme="minorBidi"/>
                            <w:szCs w:val="24"/>
                            <w:lang w:eastAsia="ja-JP"/>
                          </w:rPr>
                        </m:ctrlPr>
                      </m:sSubPr>
                      <m:e>
                        <m:r>
                          <w:rPr>
                            <w:rFonts w:ascii="Cambria Math" w:hAnsi="Cambria Math"/>
                          </w:rPr>
                          <m:t>τ</m:t>
                        </m:r>
                      </m:e>
                      <m:sub>
                        <m:r>
                          <w:rPr>
                            <w:rFonts w:ascii="Cambria Math" w:hAnsi="Cambria Math"/>
                          </w:rPr>
                          <m:t>0</m:t>
                        </m:r>
                      </m:sub>
                    </m:sSub>
                  </m:sup>
                </m:sSup>
                <m:ctrlPr>
                  <w:rPr>
                    <w:rFonts w:ascii="Cambria Math" w:hAnsi="Cambria Math"/>
                    <w:i/>
                  </w:rPr>
                </m:ctrlPr>
              </m:num>
              <m:den>
                <m:r>
                  <m:rPr>
                    <m:lit/>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ij</m:t>
                    </m:r>
                  </m:sub>
                </m:sSub>
                <m:sSup>
                  <m:sSupPr>
                    <m:ctrlPr>
                      <w:rPr>
                        <w:rFonts w:ascii="Cambria Math" w:hAnsi="Cambria Math"/>
                        <w:i/>
                      </w:rPr>
                    </m:ctrlPr>
                  </m:sSupPr>
                  <m:e>
                    <m:r>
                      <m:rPr>
                        <m:lit/>
                      </m:rPr>
                      <w:rPr>
                        <w:rFonts w:ascii="Cambria Math" w:hAnsi="Cambria Math"/>
                      </w:rPr>
                      <m:t>|</m:t>
                    </m:r>
                  </m:e>
                  <m:sup>
                    <m:r>
                      <w:rPr>
                        <w:rFonts w:ascii="Cambria Math" w:hAnsi="Cambria Math"/>
                      </w:rPr>
                      <m:t>2</m:t>
                    </m:r>
                  </m:sup>
                </m:sSup>
                <m:r>
                  <w:rPr>
                    <w:rFonts w:ascii="Cambria Math" w:hAnsi="Cambria Math"/>
                  </w:rPr>
                  <m:t> </m:t>
                </m:r>
                <m:sSup>
                  <m:sSupPr>
                    <m:ctrlPr>
                      <w:rPr>
                        <w:rFonts w:ascii="Cambria Math" w:hAnsi="Cambria Math"/>
                        <w:i/>
                      </w:rPr>
                    </m:ctrlPr>
                  </m:sSupPr>
                  <m:e>
                    <m:r>
                      <w:rPr>
                        <w:rFonts w:ascii="Cambria Math" w:hAnsi="Cambria Math"/>
                      </w:rPr>
                      <m:t>τ</m:t>
                    </m:r>
                  </m:e>
                  <m:sup>
                    <m:r>
                      <w:rPr>
                        <w:rFonts w:ascii="Cambria Math" w:hAnsi="Cambria Math"/>
                      </w:rPr>
                      <m:t>2</m:t>
                    </m:r>
                  </m:sup>
                </m:sSup>
                <m:ctrlPr>
                  <w:rPr>
                    <w:rFonts w:ascii="Cambria Math" w:hAnsi="Cambria Math"/>
                    <w:i/>
                  </w:rPr>
                </m:ctrlPr>
              </m:den>
            </m:f>
            <m:d>
              <m:dPr>
                <m:ctrlPr>
                  <w:rPr>
                    <w:rFonts w:ascii="Cambria Math" w:hAnsi="Cambria Math"/>
                  </w:rPr>
                </m:ctrlPr>
              </m:dPr>
              <m:e>
                <m:f>
                  <m:fPr>
                    <m:ctrlPr>
                      <w:rPr>
                        <w:rFonts w:ascii="Cambria Math" w:hAnsi="Cambria Math"/>
                      </w:rPr>
                    </m:ctrlPr>
                  </m:fPr>
                  <m:num>
                    <m:r>
                      <w:rPr>
                        <w:rFonts w:ascii="Cambria Math" w:hAnsi="Cambria Math"/>
                      </w:rPr>
                      <m:t>2</m:t>
                    </m:r>
                    <m:ctrlPr>
                      <w:rPr>
                        <w:rFonts w:ascii="Cambria Math" w:hAnsi="Cambria Math"/>
                        <w:i/>
                      </w:rPr>
                    </m:ctrlPr>
                  </m:num>
                  <m:den>
                    <m:r>
                      <w:rPr>
                        <w:rFonts w:ascii="Cambria Math" w:hAnsi="Cambria Math"/>
                      </w:rPr>
                      <m:t>τ</m:t>
                    </m:r>
                    <m:ctrlPr>
                      <w:rPr>
                        <w:rFonts w:ascii="Cambria Math" w:hAnsi="Cambria Math"/>
                        <w:i/>
                      </w:rPr>
                    </m:ctrlPr>
                  </m:den>
                </m:f>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0</m:t>
                        </m:r>
                      </m:sub>
                    </m:sSub>
                    <m:ctrlPr>
                      <w:rPr>
                        <w:rFonts w:ascii="Cambria Math" w:hAnsi="Cambria Math"/>
                        <w:i/>
                      </w:rPr>
                    </m:ctrlPr>
                  </m:den>
                </m:f>
                <m:ctrlPr>
                  <w:rPr>
                    <w:rFonts w:ascii="Cambria Math" w:hAnsi="Cambria Math"/>
                    <w:i/>
                  </w:rPr>
                </m:ctrlPr>
              </m:e>
            </m:d>
            <m:ctrlPr>
              <w:rPr>
                <w:rFonts w:ascii="Cambria Math" w:hAnsi="Cambria Math"/>
                <w:i/>
              </w:rPr>
            </m:ctrlPr>
          </m:e>
        </m:d>
        <m:d>
          <m:dPr>
            <m:begChr m:val="["/>
            <m:endChr m:val="]"/>
            <m:ctrlPr>
              <w:rPr>
                <w:rFonts w:ascii="Cambria Math" w:hAnsi="Cambria Math"/>
              </w:rPr>
            </m:ctrlPr>
          </m:dPr>
          <m:e>
            <m:sSub>
              <m:sSubPr>
                <m:ctrlPr>
                  <w:rPr>
                    <w:rFonts w:ascii="Cambria Math" w:hAnsi="Cambria Math"/>
                    <w:i/>
                  </w:rPr>
                </m:ctrlPr>
              </m:sSubPr>
              <m:e>
                <m:r>
                  <w:rPr>
                    <w:rFonts w:ascii="Cambria Math" w:hAnsi="Cambria Math"/>
                  </w:rPr>
                  <m:t>v</m:t>
                </m:r>
              </m:e>
              <m:sub>
                <m:r>
                  <w:rPr>
                    <w:rFonts w:ascii="Cambria Math" w:hAnsi="Cambria Math"/>
                  </w:rPr>
                  <m:t>ij</m:t>
                </m:r>
              </m:sub>
            </m:sSub>
            <m:r>
              <w:rPr>
                <w:rFonts w:ascii="Cambria Math" w:hAnsi="Cambria Math"/>
              </w:rPr>
              <m:t>-</m:t>
            </m:r>
            <m:f>
              <m:fPr>
                <m:ctrlPr>
                  <w:rPr>
                    <w:rFonts w:ascii="Cambria Math" w:hAnsi="Cambria Math"/>
                  </w:rPr>
                </m:ctrlPr>
              </m:fPr>
              <m:num>
                <m:r>
                  <m:rPr>
                    <m:lit/>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ij</m:t>
                    </m:r>
                  </m:sub>
                </m:sSub>
                <m:sSup>
                  <m:sSupPr>
                    <m:ctrlPr>
                      <w:rPr>
                        <w:rFonts w:ascii="Cambria Math" w:hAnsi="Cambria Math"/>
                        <w:i/>
                      </w:rPr>
                    </m:ctrlPr>
                  </m:sSupPr>
                  <m:e>
                    <m:r>
                      <m:rPr>
                        <m:lit/>
                      </m:rPr>
                      <w:rPr>
                        <w:rFonts w:ascii="Cambria Math" w:hAnsi="Cambria Math"/>
                      </w:rPr>
                      <m:t>|</m:t>
                    </m:r>
                  </m:e>
                  <m:sup>
                    <m:r>
                      <w:rPr>
                        <w:rFonts w:ascii="Cambria Math" w:hAnsi="Cambria Math"/>
                      </w:rPr>
                      <m:t>2</m:t>
                    </m:r>
                  </m:sup>
                </m:sSup>
                <m:r>
                  <w:rPr>
                    <w:rFonts w:ascii="Cambria Math" w:hAnsi="Cambria Math"/>
                  </w:rPr>
                  <m:t> </m:t>
                </m:r>
                <m:sSub>
                  <m:sSubPr>
                    <m:ctrlPr>
                      <w:rPr>
                        <w:rFonts w:ascii="Cambria Math" w:hAnsi="Cambria Math"/>
                        <w:i/>
                      </w:rPr>
                    </m:ctrlPr>
                  </m:sSubPr>
                  <m:e>
                    <m:r>
                      <w:rPr>
                        <w:rFonts w:ascii="Cambria Math" w:hAnsi="Cambria Math"/>
                      </w:rPr>
                      <m:t>r</m:t>
                    </m:r>
                  </m:e>
                  <m:sub>
                    <m:r>
                      <w:rPr>
                        <w:rFonts w:ascii="Cambria Math" w:hAnsi="Cambria Math"/>
                      </w:rPr>
                      <m:t>ij</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ij</m:t>
                        </m:r>
                      </m:sub>
                    </m:sSub>
                    <m:r>
                      <m:rPr>
                        <m:sty m:val="p"/>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ij</m:t>
                        </m:r>
                      </m:sub>
                    </m:sSub>
                  </m:e>
                </m:d>
                <m:r>
                  <w:rPr>
                    <w:rFonts w:ascii="Cambria Math" w:hAnsi="Cambria Math"/>
                  </w:rPr>
                  <m:t> </m:t>
                </m:r>
                <m:sSub>
                  <m:sSubPr>
                    <m:ctrlPr>
                      <w:rPr>
                        <w:rFonts w:ascii="Cambria Math" w:hAnsi="Cambria Math"/>
                        <w:i/>
                      </w:rPr>
                    </m:ctrlPr>
                  </m:sSubPr>
                  <m:e>
                    <m:r>
                      <w:rPr>
                        <w:rFonts w:ascii="Cambria Math" w:hAnsi="Cambria Math"/>
                      </w:rPr>
                      <m:t>v</m:t>
                    </m:r>
                  </m:e>
                  <m:sub>
                    <m:r>
                      <w:rPr>
                        <w:rFonts w:ascii="Cambria Math" w:hAnsi="Cambria Math"/>
                      </w:rPr>
                      <m:t>ij</m:t>
                    </m:r>
                  </m:sub>
                </m:sSub>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ij</m:t>
                                </m:r>
                              </m:sub>
                            </m:sSub>
                            <m:r>
                              <m:rPr>
                                <m:sty m:val="p"/>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ij</m:t>
                                </m:r>
                              </m:sub>
                            </m:sSub>
                          </m:e>
                        </m:d>
                      </m:e>
                      <m:sup>
                        <m:r>
                          <w:rPr>
                            <w:rFonts w:ascii="Cambria Math" w:hAnsi="Cambria Math"/>
                          </w:rPr>
                          <m:t>2</m:t>
                        </m:r>
                      </m:sup>
                    </m:sSup>
                    <m:r>
                      <w:rPr>
                        <w:rFonts w:ascii="Cambria Math" w:hAnsi="Cambria Math"/>
                      </w:rPr>
                      <m:t>-</m:t>
                    </m:r>
                    <m:r>
                      <m:rPr>
                        <m:lit/>
                      </m:rP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ij</m:t>
                        </m:r>
                      </m:sub>
                    </m:sSub>
                    <m:sSup>
                      <m:sSupPr>
                        <m:ctrlPr>
                          <w:rPr>
                            <w:rFonts w:ascii="Cambria Math" w:hAnsi="Cambria Math"/>
                            <w:i/>
                          </w:rPr>
                        </m:ctrlPr>
                      </m:sSupPr>
                      <m:e>
                        <m:r>
                          <m:rPr>
                            <m:lit/>
                          </m:rPr>
                          <w:rPr>
                            <w:rFonts w:ascii="Cambria Math" w:hAnsi="Cambria Math"/>
                          </w:rPr>
                          <m:t>|</m:t>
                        </m:r>
                      </m:e>
                      <m:sup>
                        <m:r>
                          <w:rPr>
                            <w:rFonts w:ascii="Cambria Math" w:hAnsi="Cambria Math"/>
                          </w:rPr>
                          <m:t>2</m:t>
                        </m:r>
                      </m:sup>
                    </m:sSup>
                    <m:d>
                      <m:dPr>
                        <m:ctrlPr>
                          <w:rPr>
                            <w:rFonts w:ascii="Cambria Math" w:hAnsi="Cambria Math"/>
                          </w:rPr>
                        </m:ctrlPr>
                      </m:dPr>
                      <m:e>
                        <m:r>
                          <m:rPr>
                            <m:lit/>
                          </m:rP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ij</m:t>
                            </m:r>
                          </m:sub>
                        </m:sSub>
                        <m:sSup>
                          <m:sSupPr>
                            <m:ctrlPr>
                              <w:rPr>
                                <w:rFonts w:ascii="Cambria Math" w:hAnsi="Cambria Math"/>
                                <w:i/>
                              </w:rPr>
                            </m:ctrlPr>
                          </m:sSupPr>
                          <m:e>
                            <m:r>
                              <m:rPr>
                                <m:lit/>
                              </m:rPr>
                              <w:rPr>
                                <w:rFonts w:ascii="Cambria Math" w:hAnsi="Cambria Math"/>
                              </w:rPr>
                              <m:t>|</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e>
                            </m:d>
                          </m:e>
                          <m:sup>
                            <m:r>
                              <w:rPr>
                                <w:rFonts w:ascii="Cambria Math" w:hAnsi="Cambria Math"/>
                              </w:rPr>
                              <m:t>2</m:t>
                            </m:r>
                          </m:sup>
                        </m:sSup>
                        <m:ctrlPr>
                          <w:rPr>
                            <w:rFonts w:ascii="Cambria Math" w:hAnsi="Cambria Math"/>
                            <w:i/>
                          </w:rPr>
                        </m:ctrlPr>
                      </m:e>
                    </m:d>
                  </m:e>
                </m:rad>
                <m:ctrlPr>
                  <w:rPr>
                    <w:rFonts w:ascii="Cambria Math" w:hAnsi="Cambria Math"/>
                    <w:i/>
                  </w:rPr>
                </m:ctrlPr>
              </m:den>
            </m:f>
            <m:ctrlPr>
              <w:rPr>
                <w:rFonts w:ascii="Cambria Math" w:hAnsi="Cambria Math"/>
                <w:i/>
              </w:rPr>
            </m:ctrlPr>
          </m:e>
        </m:d>
      </m:oMath>
      <w:r w:rsidR="007B4977">
        <w:tab/>
      </w:r>
      <w:r w:rsidR="007B4977">
        <w:tab/>
      </w:r>
      <w:r w:rsidR="007B4977">
        <w:tab/>
      </w:r>
      <w:r w:rsidR="007B4977">
        <w:tab/>
        <w:t>(4)</w:t>
      </w:r>
    </w:p>
    <w:p w14:paraId="4CF5B1C8" w14:textId="2DB44743" w:rsidR="04F7A028" w:rsidRDefault="04F7A028" w:rsidP="0030245C"/>
    <w:p w14:paraId="0A923149" w14:textId="0A6D4D9B" w:rsidR="3BE6E07F" w:rsidRDefault="1684B02A">
      <w:r>
        <w:t>This ensures that agents are pushed in the right direction to avoid imminent collisions efficiently.</w:t>
      </w:r>
      <w:r w:rsidR="21156B65">
        <w:t xml:space="preserve"> </w:t>
      </w:r>
    </w:p>
    <w:p w14:paraId="1C80998B" w14:textId="1A830A9A" w:rsidR="77B0AF7E" w:rsidRDefault="77B0AF7E"/>
    <w:p w14:paraId="04CE9D31" w14:textId="19786ABA" w:rsidR="77B0AF7E" w:rsidRDefault="77B0AF7E"/>
    <w:p w14:paraId="281EC9AC" w14:textId="77777777" w:rsidR="006D0994" w:rsidRPr="006D0994" w:rsidRDefault="006D0994" w:rsidP="006D0994">
      <w:pPr>
        <w:ind w:left="720" w:hanging="720"/>
      </w:pPr>
      <w:r w:rsidRPr="006D0994">
        <w:br w:type="page"/>
      </w:r>
    </w:p>
    <w:p w14:paraId="402BA27A" w14:textId="4469054F" w:rsidR="006D0994" w:rsidRDefault="00175B21" w:rsidP="00FF3E65">
      <w:pPr>
        <w:pStyle w:val="Heading1"/>
      </w:pPr>
      <w:bookmarkStart w:id="3" w:name="_Toc202104107"/>
      <w:r>
        <w:t>5</w:t>
      </w:r>
      <w:r w:rsidR="00DD10B9">
        <w:t>.</w:t>
      </w:r>
      <w:r w:rsidR="006D0994" w:rsidRPr="006D0994">
        <w:t xml:space="preserve"> Velocity based collision avoidance</w:t>
      </w:r>
      <w:bookmarkEnd w:id="3"/>
    </w:p>
    <w:p w14:paraId="70D7BA89" w14:textId="77777777" w:rsidR="00CD08B3" w:rsidRDefault="00CF181E" w:rsidP="00CD08B3">
      <w:r w:rsidRPr="00CF181E">
        <w:t xml:space="preserve">Velocity obstacle collision avoidance algorithms and its descendants like </w:t>
      </w:r>
      <w:r w:rsidRPr="006A6BD6">
        <w:rPr>
          <w:rStyle w:val="Emphasis"/>
        </w:rPr>
        <w:t>reciprocal obstacle avoidance (RVO),</w:t>
      </w:r>
      <w:r w:rsidRPr="00CF181E">
        <w:t xml:space="preserve"> </w:t>
      </w:r>
      <w:r w:rsidRPr="006A6BD6">
        <w:rPr>
          <w:rStyle w:val="Emphasis"/>
        </w:rPr>
        <w:t>optimal reciprocal collision avoidance (ORCA)</w:t>
      </w:r>
      <w:r w:rsidRPr="00CF181E">
        <w:t xml:space="preserve"> and other hybrid algorithms were originally developed to avoid collisions between robots in the real world. </w:t>
      </w:r>
    </w:p>
    <w:p w14:paraId="102AD048" w14:textId="1E09C27F" w:rsidR="00CF181E" w:rsidRDefault="00CF181E" w:rsidP="00CD08B3">
      <w:pPr>
        <w:ind w:firstLine="720"/>
      </w:pPr>
      <w:r w:rsidRPr="00CF181E">
        <w:t xml:space="preserve">These algorithms focus on a microscopic approach in which each robot analyses the environment and makes its own decision based on his analysis. But the lack of coordination between the agents means that agents can make mistakes in their predictions and thus fail to cooperate properly. This was a </w:t>
      </w:r>
      <w:r w:rsidRPr="006A6BD6">
        <w:rPr>
          <w:rStyle w:val="Strong"/>
        </w:rPr>
        <w:t>common issue</w:t>
      </w:r>
      <w:r w:rsidRPr="00CF181E">
        <w:t xml:space="preserve"> in the original velocity obstacle avoidance</w:t>
      </w:r>
      <w:r w:rsidR="006A6BD6">
        <w:t xml:space="preserve"> </w:t>
      </w:r>
      <w:r w:rsidRPr="00CF181E">
        <w:t>algorithm</w:t>
      </w:r>
      <w:r w:rsidR="00D6234D">
        <w:t xml:space="preserve"> (</w:t>
      </w:r>
      <w:r w:rsidR="00D6234D" w:rsidRPr="00D6234D">
        <w:rPr>
          <w:rStyle w:val="Emphasis"/>
        </w:rPr>
        <w:t>VO</w:t>
      </w:r>
      <w:r w:rsidR="00D6234D">
        <w:rPr>
          <w:rStyle w:val="Emphasis"/>
        </w:rPr>
        <w:t>)</w:t>
      </w:r>
      <w:r w:rsidRPr="00CF181E">
        <w:t xml:space="preserve"> because each agent expected the others to be mindless objects traveling at constant velocity.</w:t>
      </w:r>
    </w:p>
    <w:p w14:paraId="350CD8CC" w14:textId="7166C241" w:rsidR="00CF181E" w:rsidRDefault="00D6234D" w:rsidP="00091593">
      <w:pPr>
        <w:ind w:firstLine="720"/>
      </w:pPr>
      <w:r w:rsidRPr="00D6234D">
        <w:rPr>
          <w:rStyle w:val="Emphasis"/>
        </w:rPr>
        <w:t>Reciprocal obstacle avoidance</w:t>
      </w:r>
      <w:r>
        <w:t xml:space="preserve"> </w:t>
      </w:r>
      <w:r w:rsidRPr="006A6BD6">
        <w:rPr>
          <w:rStyle w:val="Emphasis"/>
        </w:rPr>
        <w:t>(RVO)</w:t>
      </w:r>
      <w:r w:rsidRPr="00CF181E">
        <w:t xml:space="preserve"> would</w:t>
      </w:r>
      <w:r w:rsidR="00CF181E" w:rsidRPr="00CF181E">
        <w:t xml:space="preserve"> improve on this. </w:t>
      </w:r>
      <w:r w:rsidR="00CF181E" w:rsidRPr="00D6234D">
        <w:rPr>
          <w:rStyle w:val="Emphasis"/>
        </w:rPr>
        <w:t>RVO</w:t>
      </w:r>
      <w:r w:rsidR="00CF181E" w:rsidRPr="00CF181E">
        <w:t xml:space="preserve"> assumes that agents use the same decision process and will do half the work needed to avoid a collision. Each frame the algorithm analyses again the environment and refines its direction to avoid a collision. This iterative approach solved the problems with </w:t>
      </w:r>
      <w:r w:rsidR="00CF181E" w:rsidRPr="00D6234D">
        <w:rPr>
          <w:rStyle w:val="Emphasis"/>
        </w:rPr>
        <w:t>VO</w:t>
      </w:r>
      <w:r w:rsidR="00CF181E" w:rsidRPr="00CF181E">
        <w:t xml:space="preserve">. However, </w:t>
      </w:r>
      <w:r w:rsidR="00CF181E" w:rsidRPr="00D6234D">
        <w:rPr>
          <w:rStyle w:val="Emphasis"/>
        </w:rPr>
        <w:t>RVO</w:t>
      </w:r>
      <w:r w:rsidR="00CF181E" w:rsidRPr="00CF181E">
        <w:t xml:space="preserve"> struggled with determining the closest and best approach vector. This can lead to agents oscillating and not finding the best side to dodge an obstacle.</w:t>
      </w:r>
    </w:p>
    <w:p w14:paraId="7BA4E201" w14:textId="180F3A85" w:rsidR="00FF3E65" w:rsidRDefault="00FF3E65" w:rsidP="00091593">
      <w:pPr>
        <w:ind w:firstLine="720"/>
      </w:pPr>
      <w:r w:rsidRPr="00FF3E65">
        <w:t xml:space="preserve">The </w:t>
      </w:r>
      <w:r w:rsidRPr="00D6234D">
        <w:rPr>
          <w:rStyle w:val="Emphasis"/>
        </w:rPr>
        <w:t>ORCA</w:t>
      </w:r>
      <w:r w:rsidRPr="00FF3E65">
        <w:t xml:space="preserve"> algorithm takes this into account and makes it a central insight for collision avoidance. </w:t>
      </w:r>
      <w:r w:rsidRPr="00D6234D">
        <w:rPr>
          <w:rStyle w:val="Emphasis"/>
        </w:rPr>
        <w:t>ORCA</w:t>
      </w:r>
      <w:r w:rsidRPr="00FF3E65">
        <w:t xml:space="preserve"> has established itself in the gaming industry because it is relatively cheap to compute and can be easily combined with </w:t>
      </w:r>
      <w:r w:rsidRPr="00EC3FC2">
        <w:rPr>
          <w:rStyle w:val="Emphasis"/>
        </w:rPr>
        <w:t>A*</w:t>
      </w:r>
      <w:r w:rsidRPr="00FF3E65">
        <w:t xml:space="preserve"> to result in believable and performant navigation.</w:t>
      </w:r>
    </w:p>
    <w:p w14:paraId="3E9DCBFC" w14:textId="77777777" w:rsidR="00FF3E65" w:rsidRDefault="00FF3E65" w:rsidP="00FF3E65"/>
    <w:p w14:paraId="5907DEEF" w14:textId="16BCE841" w:rsidR="00CF181E" w:rsidRDefault="00CF181E" w:rsidP="00226CFC">
      <w:pPr>
        <w:pStyle w:val="Heading2"/>
      </w:pPr>
      <w:r>
        <w:t>Optimal Reciprocal Collision Avoidance (ORCA)</w:t>
      </w:r>
    </w:p>
    <w:p w14:paraId="2AA8D92D" w14:textId="095ABFE8" w:rsidR="0094714E" w:rsidRDefault="00917D8D" w:rsidP="0094714E">
      <w:pPr>
        <w:keepNext/>
      </w:pPr>
      <w:r>
        <w:rPr>
          <w:noProof/>
        </w:rPr>
        <mc:AlternateContent>
          <mc:Choice Requires="wps">
            <w:drawing>
              <wp:anchor distT="0" distB="0" distL="114300" distR="114300" simplePos="0" relativeHeight="251658294" behindDoc="0" locked="0" layoutInCell="1" allowOverlap="1" wp14:anchorId="5F77F560" wp14:editId="21C52A0E">
                <wp:simplePos x="0" y="0"/>
                <wp:positionH relativeFrom="page">
                  <wp:posOffset>1704117</wp:posOffset>
                </wp:positionH>
                <wp:positionV relativeFrom="paragraph">
                  <wp:posOffset>3342640</wp:posOffset>
                </wp:positionV>
                <wp:extent cx="4653915" cy="635"/>
                <wp:effectExtent l="0" t="0" r="0" b="0"/>
                <wp:wrapTopAndBottom/>
                <wp:docPr id="115451459" name="Text Box 1"/>
                <wp:cNvGraphicFramePr/>
                <a:graphic xmlns:a="http://schemas.openxmlformats.org/drawingml/2006/main">
                  <a:graphicData uri="http://schemas.microsoft.com/office/word/2010/wordprocessingShape">
                    <wps:wsp>
                      <wps:cNvSpPr txBox="1"/>
                      <wps:spPr>
                        <a:xfrm>
                          <a:off x="0" y="0"/>
                          <a:ext cx="4653915" cy="635"/>
                        </a:xfrm>
                        <a:prstGeom prst="rect">
                          <a:avLst/>
                        </a:prstGeom>
                        <a:solidFill>
                          <a:prstClr val="white"/>
                        </a:solidFill>
                        <a:ln>
                          <a:noFill/>
                        </a:ln>
                      </wps:spPr>
                      <wps:txbx>
                        <w:txbxContent>
                          <w:p w14:paraId="694AC78D" w14:textId="3E8FF5BA" w:rsidR="00917D8D" w:rsidRPr="003E432D" w:rsidRDefault="00917D8D" w:rsidP="00917D8D">
                            <w:pPr>
                              <w:pStyle w:val="Caption"/>
                              <w:rPr>
                                <w:rFonts w:ascii="Times New Roman" w:eastAsia="Times New Roman" w:hAnsi="Times New Roman" w:cs="Times New Roman"/>
                                <w:b/>
                                <w:noProof/>
                                <w:color w:val="auto"/>
                                <w:sz w:val="24"/>
                                <w:szCs w:val="20"/>
                                <w:lang w:eastAsia="en-US"/>
                              </w:rPr>
                            </w:pPr>
                            <w:r>
                              <w:t xml:space="preserve">Figure </w:t>
                            </w:r>
                            <w:r w:rsidR="00966915">
                              <w:fldChar w:fldCharType="begin"/>
                            </w:r>
                            <w:r w:rsidR="00966915">
                              <w:instrText xml:space="preserve"> SEQ Figure \* ARABIC </w:instrText>
                            </w:r>
                            <w:r w:rsidR="00966915">
                              <w:fldChar w:fldCharType="separate"/>
                            </w:r>
                            <w:r w:rsidR="002B18F5">
                              <w:rPr>
                                <w:noProof/>
                              </w:rPr>
                              <w:t>2</w:t>
                            </w:r>
                            <w:r w:rsidR="00966915">
                              <w:rPr>
                                <w:noProof/>
                              </w:rPr>
                              <w:fldChar w:fldCharType="end"/>
                            </w:r>
                            <w:r>
                              <w:t>: ORCA in 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618CEBF1">
              <v:shape id="_x0000_s1027" style="position:absolute;margin-left:134.2pt;margin-top:263.2pt;width:366.45pt;height:.05pt;z-index:251658294;visibility:visible;mso-wrap-style:square;mso-wrap-distance-left:9pt;mso-wrap-distance-top:0;mso-wrap-distance-right:9pt;mso-wrap-distance-bottom:0;mso-position-horizontal:absolute;mso-position-horizontal-relative:page;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" w14:anchorId="5F77F560">
                <v:textbox style="mso-fit-shape-to-text:t" inset="0,0,0,0">
                  <w:txbxContent>
                    <w:p w:rsidRPr="003E432D" w:rsidR="00917D8D" w:rsidP="00917D8D" w:rsidRDefault="00917D8D" w14:paraId="08DD6703" w14:textId="3E8FF5BA">
                      <w:pPr>
                        <w:pStyle w:val="Caption"/>
                        <w:rPr>
                          <w:rFonts w:ascii="Times New Roman" w:hAnsi="Times New Roman" w:eastAsia="Times New Roman" w:cs="Times New Roman"/>
                          <w:b/>
                          <w:noProof/>
                          <w:color w:val="auto"/>
                          <w:sz w:val="24"/>
                          <w:szCs w:val="20"/>
                          <w:lang w:eastAsia="en-US"/>
                        </w:rPr>
                      </w:pPr>
                      <w:r>
                        <w:t xml:space="preserve">Figure </w:t>
                      </w:r>
                      <w:r w:rsidR="00966915">
                        <w:fldChar w:fldCharType="begin"/>
                      </w:r>
                      <w:r w:rsidR="00966915">
                        <w:instrText xml:space="preserve"> SEQ Figure \* ARABIC </w:instrText>
                      </w:r>
                      <w:r w:rsidR="00966915">
                        <w:fldChar w:fldCharType="separate"/>
                      </w:r>
                      <w:r w:rsidR="002B18F5">
                        <w:rPr>
                          <w:noProof/>
                        </w:rPr>
                        <w:t>2</w:t>
                      </w:r>
                      <w:r w:rsidR="00966915">
                        <w:rPr>
                          <w:noProof/>
                        </w:rPr>
                        <w:fldChar w:fldCharType="end"/>
                      </w:r>
                      <w:r>
                        <w:t>: ORCA in action.</w:t>
                      </w:r>
                    </w:p>
                  </w:txbxContent>
                </v:textbox>
                <w10:wrap type="topAndBottom" anchorx="page"/>
              </v:shape>
            </w:pict>
          </mc:Fallback>
        </mc:AlternateContent>
      </w:r>
      <w:r w:rsidRPr="0094714E">
        <w:rPr>
          <w:noProof/>
        </w:rPr>
        <w:drawing>
          <wp:anchor distT="0" distB="0" distL="114300" distR="114300" simplePos="0" relativeHeight="251658303" behindDoc="0" locked="0" layoutInCell="1" allowOverlap="1" wp14:anchorId="3CF6F027" wp14:editId="66F36060">
            <wp:simplePos x="0" y="0"/>
            <wp:positionH relativeFrom="margin">
              <wp:align>center</wp:align>
            </wp:positionH>
            <wp:positionV relativeFrom="paragraph">
              <wp:posOffset>249555</wp:posOffset>
            </wp:positionV>
            <wp:extent cx="4653915" cy="3048000"/>
            <wp:effectExtent l="38100" t="38100" r="32385" b="38100"/>
            <wp:wrapTopAndBottom/>
            <wp:docPr id="16395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4265" name="Picture 1"/>
                    <pic:cNvPicPr/>
                  </pic:nvPicPr>
                  <pic:blipFill>
                    <a:blip r:embed="rId14" cstate="print">
                      <a:extLst>
                        <a:ext uri="{28A0092B-C50C-407E-A947-70E740481C1C}">
                          <a14:useLocalDpi xmlns:a14="http://schemas.microsoft.com/office/drawing/2010/main" val="0"/>
                        </a:ext>
                      </a:extLst>
                    </a:blip>
                    <a:srcRect l="6889" r="6889"/>
                    <a:stretch>
                      <a:fillRect/>
                    </a:stretch>
                  </pic:blipFill>
                  <pic:spPr bwMode="auto">
                    <a:xfrm>
                      <a:off x="0" y="0"/>
                      <a:ext cx="4653915" cy="3048000"/>
                    </a:xfrm>
                    <a:prstGeom prst="rect">
                      <a:avLst/>
                    </a:prstGeom>
                    <a:ln w="25400">
                      <a:solidFill>
                        <a:schemeClr val="tx1"/>
                      </a:solidFill>
                      <a:prstDash val="soli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B0FF7B2" w14:textId="6ED551A2" w:rsidR="00917D8D" w:rsidRDefault="00917D8D">
      <w:pPr>
        <w:widowControl/>
        <w:autoSpaceDE/>
        <w:autoSpaceDN/>
        <w:adjustRightInd/>
      </w:pPr>
    </w:p>
    <w:p w14:paraId="1E5DC74F" w14:textId="2C35352F" w:rsidR="00917D8D" w:rsidRDefault="003A1C65" w:rsidP="00FF3E65">
      <w:r w:rsidRPr="003A1C65">
        <w:t>The ORCA</w:t>
      </w:r>
      <w:r w:rsidR="00917D8D">
        <w:t xml:space="preserve"> </w:t>
      </w:r>
      <w:hyperlink w:anchor="ref5" w:history="1">
        <w:r w:rsidR="00917D8D" w:rsidRPr="00CC3B63">
          <w:t>[5]</w:t>
        </w:r>
      </w:hyperlink>
      <w:r w:rsidRPr="003A1C65">
        <w:t xml:space="preserve"> algorithm enables agents to move toward their goals while avoiding both static and dynamic obstacles through a three-step process</w:t>
      </w:r>
      <w:r w:rsidR="00917D8D">
        <w:t>:</w:t>
      </w:r>
    </w:p>
    <w:p w14:paraId="23D23359" w14:textId="77777777" w:rsidR="00917D8D" w:rsidRDefault="00917D8D" w:rsidP="00FF3E65"/>
    <w:p w14:paraId="37702169" w14:textId="77777777" w:rsidR="00917D8D" w:rsidRDefault="003A1C65" w:rsidP="00B37854">
      <w:pPr>
        <w:pStyle w:val="ListParagraph"/>
        <w:numPr>
          <w:ilvl w:val="0"/>
          <w:numId w:val="30"/>
        </w:numPr>
      </w:pPr>
      <w:r w:rsidRPr="003A1C65">
        <w:t>First, it calculates the set of velocities that would result in a collision</w:t>
      </w:r>
      <w:r w:rsidR="005704A6">
        <w:t xml:space="preserve">, </w:t>
      </w:r>
      <w:r w:rsidRPr="003A1C65">
        <w:t xml:space="preserve">known as the velocity obstacle (VO). </w:t>
      </w:r>
    </w:p>
    <w:p w14:paraId="1DCF651D" w14:textId="77777777" w:rsidR="00917D8D" w:rsidRDefault="003A1C65" w:rsidP="00B37854">
      <w:pPr>
        <w:pStyle w:val="ListParagraph"/>
        <w:numPr>
          <w:ilvl w:val="0"/>
          <w:numId w:val="30"/>
        </w:numPr>
      </w:pPr>
      <w:r w:rsidRPr="003A1C65">
        <w:t xml:space="preserve">Second, it selects the optimal velocity that lies outside all velocity obstacles and is as close as possible to the agent’s preferred velocity. </w:t>
      </w:r>
    </w:p>
    <w:p w14:paraId="31485DE3" w14:textId="530E335A" w:rsidR="00917D8D" w:rsidRDefault="003A1C65" w:rsidP="00B37854">
      <w:pPr>
        <w:pStyle w:val="ListParagraph"/>
        <w:numPr>
          <w:ilvl w:val="0"/>
          <w:numId w:val="30"/>
        </w:numPr>
      </w:pPr>
      <w:r w:rsidRPr="003A1C65">
        <w:t xml:space="preserve">Finally, it updates the agent’s velocity to this new, safe </w:t>
      </w:r>
      <w:r w:rsidR="00D639B9">
        <w:t>one</w:t>
      </w:r>
      <w:r w:rsidRPr="003A1C65">
        <w:t xml:space="preserve">. </w:t>
      </w:r>
    </w:p>
    <w:p w14:paraId="45B5A698" w14:textId="5F039370" w:rsidR="00CF181E" w:rsidRDefault="00917D8D" w:rsidP="00FF3E65">
      <w:r>
        <w:t>For simplicity</w:t>
      </w:r>
      <w:r w:rsidR="003A1C65" w:rsidRPr="003A1C65">
        <w:t xml:space="preserve">, agents and static obstacles </w:t>
      </w:r>
      <w:r w:rsidR="003A1C65" w:rsidRPr="00C74548">
        <w:t xml:space="preserve">are </w:t>
      </w:r>
      <w:r w:rsidR="003A1C65" w:rsidRPr="00D639B9">
        <w:rPr>
          <w:rStyle w:val="Strong"/>
        </w:rPr>
        <w:t xml:space="preserve">modeled as </w:t>
      </w:r>
      <w:r w:rsidRPr="00D639B9">
        <w:rPr>
          <w:rStyle w:val="Strong"/>
        </w:rPr>
        <w:t>2D circles</w:t>
      </w:r>
      <w:r w:rsidR="003A1C65" w:rsidRPr="00C74548">
        <w:t>. Each</w:t>
      </w:r>
      <w:r w:rsidR="003A1C65" w:rsidRPr="003A1C65">
        <w:t xml:space="preserve"> agent has knowledge of the positions and radii of all other agents, with the position representing the center of the agent’s circ</w:t>
      </w:r>
      <w:r w:rsidR="00197F0B">
        <w:t>le</w:t>
      </w:r>
      <w:r w:rsidR="003A1C65" w:rsidRPr="003A1C65">
        <w:t>. This shared information allows agents to independently compute velocity constraints and avoid collisions in a decentralized and efficient manner.</w:t>
      </w:r>
      <w:r w:rsidR="00CF181E">
        <w:t> </w:t>
      </w:r>
    </w:p>
    <w:p w14:paraId="733ED6AB" w14:textId="1145967C" w:rsidR="00CF181E" w:rsidRDefault="00CF181E" w:rsidP="00FF3E65"/>
    <w:p w14:paraId="058C1F4B" w14:textId="64C4F6D9" w:rsidR="006D0994" w:rsidRPr="006D0994" w:rsidRDefault="006D0994" w:rsidP="00CD08B3">
      <w:pPr>
        <w:pStyle w:val="Heading3"/>
      </w:pPr>
      <w:r w:rsidRPr="006D0994">
        <w:t>Velocity Obstacle</w:t>
      </w:r>
    </w:p>
    <w:p w14:paraId="6B99428E" w14:textId="3C062367" w:rsidR="006D0994" w:rsidRPr="006D0994" w:rsidRDefault="006D0994" w:rsidP="00FF3E65">
      <w:r w:rsidRPr="006D0994">
        <w:t xml:space="preserve">A Velocity Obstacle (VO) is a construct in velocity space that defines </w:t>
      </w:r>
      <w:r w:rsidRPr="00646DC1">
        <w:rPr>
          <w:rStyle w:val="Strong"/>
        </w:rPr>
        <w:t>all relative velocities between two agents that would result in a collision</w:t>
      </w:r>
      <w:r w:rsidRPr="006D0994">
        <w:t xml:space="preserve"> within a given time frame (the time horizon). If an agent's relative velocity lies within this region, it implies that the agents are on a path that will bring them too close to each other</w:t>
      </w:r>
      <w:r w:rsidR="00197F0B">
        <w:t xml:space="preserve">, </w:t>
      </w:r>
      <w:r w:rsidRPr="006D0994">
        <w:t>typically, within a distance equal to the sum of their radii.</w:t>
      </w:r>
    </w:p>
    <w:p w14:paraId="719B3845" w14:textId="67D2B5CA" w:rsidR="006D0994" w:rsidRDefault="006D0994" w:rsidP="00197F0B">
      <w:pPr>
        <w:ind w:firstLine="720"/>
      </w:pPr>
      <w:r w:rsidRPr="006D0994">
        <w:t>The VO can be visualized in 2D space as a cone (or triangle) emanating from the origin with a rounded peak. It represents all the velocities that will result in the moving circles (agents) intersecting within τ seconds, assuming constant velocities.</w:t>
      </w:r>
    </w:p>
    <w:p w14:paraId="69B6D9DC" w14:textId="17F28F80" w:rsidR="00197F0B" w:rsidRDefault="00873024">
      <w:pPr>
        <w:widowControl/>
        <w:autoSpaceDE/>
        <w:autoSpaceDN/>
        <w:adjustRightInd/>
        <w:rPr>
          <w:i/>
        </w:rPr>
      </w:pPr>
      <w:r w:rsidRPr="000624D4">
        <w:rPr>
          <w:noProof/>
        </w:rPr>
        <w:drawing>
          <wp:anchor distT="0" distB="0" distL="114300" distR="114300" simplePos="0" relativeHeight="251658304" behindDoc="0" locked="0" layoutInCell="1" allowOverlap="1" wp14:anchorId="76B056AF" wp14:editId="3B312208">
            <wp:simplePos x="0" y="0"/>
            <wp:positionH relativeFrom="margin">
              <wp:align>center</wp:align>
            </wp:positionH>
            <wp:positionV relativeFrom="paragraph">
              <wp:posOffset>350520</wp:posOffset>
            </wp:positionV>
            <wp:extent cx="2570870" cy="2621280"/>
            <wp:effectExtent l="38100" t="38100" r="39370" b="45720"/>
            <wp:wrapNone/>
            <wp:docPr id="302950887" name="Picture 302950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50887" name="Picture 302950887"/>
                    <pic:cNvPicPr/>
                  </pic:nvPicPr>
                  <pic:blipFill>
                    <a:blip r:embed="rId15">
                      <a:extLst>
                        <a:ext uri="{28A0092B-C50C-407E-A947-70E740481C1C}">
                          <a14:useLocalDpi xmlns:a14="http://schemas.microsoft.com/office/drawing/2010/main" val="0"/>
                        </a:ext>
                      </a:extLst>
                    </a:blip>
                    <a:stretch>
                      <a:fillRect/>
                    </a:stretch>
                  </pic:blipFill>
                  <pic:spPr>
                    <a:xfrm>
                      <a:off x="0" y="0"/>
                      <a:ext cx="2570870" cy="2621280"/>
                    </a:xfrm>
                    <a:prstGeom prst="rect">
                      <a:avLst/>
                    </a:prstGeom>
                    <a:ln w="25400">
                      <a:solidFill>
                        <a:schemeClr val="tx1"/>
                      </a:solidFill>
                      <a:prstDash val="solid"/>
                    </a:ln>
                  </pic:spPr>
                </pic:pic>
              </a:graphicData>
            </a:graphic>
            <wp14:sizeRelH relativeFrom="page">
              <wp14:pctWidth>0</wp14:pctWidth>
            </wp14:sizeRelH>
            <wp14:sizeRelV relativeFrom="page">
              <wp14:pctHeight>0</wp14:pctHeight>
            </wp14:sizeRelV>
          </wp:anchor>
        </w:drawing>
      </w:r>
      <w:r w:rsidR="00197F0B">
        <w:rPr>
          <w:noProof/>
        </w:rPr>
        <mc:AlternateContent>
          <mc:Choice Requires="wps">
            <w:drawing>
              <wp:anchor distT="0" distB="0" distL="114300" distR="114300" simplePos="0" relativeHeight="251658316" behindDoc="0" locked="0" layoutInCell="1" allowOverlap="1" wp14:anchorId="4E2AE120" wp14:editId="2B8C0E3D">
                <wp:simplePos x="0" y="0"/>
                <wp:positionH relativeFrom="column">
                  <wp:posOffset>1548130</wp:posOffset>
                </wp:positionH>
                <wp:positionV relativeFrom="paragraph">
                  <wp:posOffset>3044190</wp:posOffset>
                </wp:positionV>
                <wp:extent cx="3726180" cy="635"/>
                <wp:effectExtent l="0" t="0" r="7620" b="2540"/>
                <wp:wrapTopAndBottom/>
                <wp:docPr id="1040290620" name="Text Box 1"/>
                <wp:cNvGraphicFramePr/>
                <a:graphic xmlns:a="http://schemas.openxmlformats.org/drawingml/2006/main">
                  <a:graphicData uri="http://schemas.microsoft.com/office/word/2010/wordprocessingShape">
                    <wps:wsp>
                      <wps:cNvSpPr txBox="1"/>
                      <wps:spPr>
                        <a:xfrm>
                          <a:off x="0" y="0"/>
                          <a:ext cx="3726180" cy="635"/>
                        </a:xfrm>
                        <a:prstGeom prst="rect">
                          <a:avLst/>
                        </a:prstGeom>
                        <a:solidFill>
                          <a:prstClr val="white"/>
                        </a:solidFill>
                        <a:ln>
                          <a:noFill/>
                        </a:ln>
                      </wps:spPr>
                      <wps:txbx>
                        <w:txbxContent>
                          <w:p w14:paraId="6D63CEAF" w14:textId="06BFEEF9" w:rsidR="006D0994" w:rsidRPr="00303DE6" w:rsidRDefault="006D0994" w:rsidP="006D0994">
                            <w:pPr>
                              <w:pStyle w:val="Caption"/>
                            </w:pPr>
                            <w:r w:rsidRPr="00303DE6">
                              <w:t xml:space="preserve">Figure </w:t>
                            </w:r>
                            <w:r w:rsidR="00966915">
                              <w:fldChar w:fldCharType="begin"/>
                            </w:r>
                            <w:r w:rsidR="00966915">
                              <w:instrText xml:space="preserve"> SEQ Figure \* ARABIC </w:instrText>
                            </w:r>
                            <w:r w:rsidR="00966915">
                              <w:fldChar w:fldCharType="separate"/>
                            </w:r>
                            <w:r w:rsidR="002B18F5">
                              <w:rPr>
                                <w:noProof/>
                              </w:rPr>
                              <w:t>3</w:t>
                            </w:r>
                            <w:r w:rsidR="00966915">
                              <w:rPr>
                                <w:noProof/>
                              </w:rPr>
                              <w:fldChar w:fldCharType="end"/>
                            </w:r>
                            <w:r w:rsidR="00197F0B">
                              <w:t xml:space="preserve">: </w:t>
                            </w:r>
                            <w:r w:rsidR="008F42B3" w:rsidRPr="00303DE6">
                              <w:t>The v</w:t>
                            </w:r>
                            <w:r w:rsidRPr="00303DE6">
                              <w:t xml:space="preserve">elocity </w:t>
                            </w:r>
                            <w:r w:rsidR="00264F14" w:rsidRPr="00303DE6">
                              <w:t>o</w:t>
                            </w:r>
                            <w:r w:rsidRPr="00303DE6">
                              <w:t xml:space="preserve">bstacle </w:t>
                            </w:r>
                            <w:r w:rsidR="008F42B3" w:rsidRPr="00303DE6">
                              <w:t>between agent A and B</w:t>
                            </w:r>
                            <w:r w:rsidR="00197F0B">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02C99BF1">
              <v:shape id="_x0000_s1028" style="position:absolute;margin-left:121.9pt;margin-top:239.7pt;width:293.4pt;height:.05pt;z-index:2516583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p7BGgIAAD8EAAAOAAAAZHJzL2Uyb0RvYy54bWysU8Fu2zAMvQ/YPwi6L05SLCu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6bT/PF7JZCkmKLm4+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" w14:anchorId="4E2AE120">
                <v:textbox style="mso-fit-shape-to-text:t" inset="0,0,0,0">
                  <w:txbxContent>
                    <w:p w:rsidRPr="00303DE6" w:rsidR="006D0994" w:rsidP="006D0994" w:rsidRDefault="006D0994" w14:paraId="2B1495DF" w14:textId="06BFEEF9">
                      <w:pPr>
                        <w:pStyle w:val="Caption"/>
                      </w:pPr>
                      <w:r w:rsidRPr="00303DE6">
                        <w:t xml:space="preserve">Figure </w:t>
                      </w:r>
                      <w:r w:rsidR="00966915">
                        <w:fldChar w:fldCharType="begin"/>
                      </w:r>
                      <w:r w:rsidR="00966915">
                        <w:instrText xml:space="preserve"> SEQ Figure \* ARABIC </w:instrText>
                      </w:r>
                      <w:r w:rsidR="00966915">
                        <w:fldChar w:fldCharType="separate"/>
                      </w:r>
                      <w:r w:rsidR="002B18F5">
                        <w:rPr>
                          <w:noProof/>
                        </w:rPr>
                        <w:t>3</w:t>
                      </w:r>
                      <w:r w:rsidR="00966915">
                        <w:rPr>
                          <w:noProof/>
                        </w:rPr>
                        <w:fldChar w:fldCharType="end"/>
                      </w:r>
                      <w:r w:rsidR="00197F0B">
                        <w:t xml:space="preserve">: </w:t>
                      </w:r>
                      <w:r w:rsidRPr="00303DE6" w:rsidR="008F42B3">
                        <w:t>The v</w:t>
                      </w:r>
                      <w:r w:rsidRPr="00303DE6">
                        <w:t xml:space="preserve">elocity </w:t>
                      </w:r>
                      <w:r w:rsidRPr="00303DE6" w:rsidR="00264F14">
                        <w:t>o</w:t>
                      </w:r>
                      <w:r w:rsidRPr="00303DE6">
                        <w:t xml:space="preserve">bstacle </w:t>
                      </w:r>
                      <w:r w:rsidRPr="00303DE6" w:rsidR="008F42B3">
                        <w:t>between agent A and B</w:t>
                      </w:r>
                      <w:r w:rsidR="00197F0B">
                        <w:t>.</w:t>
                      </w:r>
                    </w:p>
                  </w:txbxContent>
                </v:textbox>
                <w10:wrap type="topAndBottom"/>
              </v:shape>
            </w:pict>
          </mc:Fallback>
        </mc:AlternateContent>
      </w:r>
      <w:r w:rsidR="00197F0B">
        <w:br w:type="page"/>
      </w:r>
    </w:p>
    <w:p w14:paraId="6ACAA47A" w14:textId="5288EB47" w:rsidR="006D0994" w:rsidRPr="006D0994" w:rsidRDefault="006D0994" w:rsidP="00CD08B3">
      <w:pPr>
        <w:pStyle w:val="Heading3"/>
      </w:pPr>
      <w:r w:rsidRPr="006D0994">
        <w:t>Computing the Velocity Obstacle</w:t>
      </w:r>
    </w:p>
    <w:p w14:paraId="7B14CE6F" w14:textId="546F4446" w:rsidR="006D0994" w:rsidRPr="006D0994" w:rsidRDefault="006D0994" w:rsidP="00FF3E65">
      <w:r w:rsidRPr="006D0994">
        <w:t>To compute the velocity obstacle between two agents, A and B, the following data is required:</w:t>
      </w:r>
    </w:p>
    <w:p w14:paraId="545D1406" w14:textId="77777777" w:rsidR="00197F0B" w:rsidRPr="006D0994" w:rsidRDefault="00197F0B" w:rsidP="00FF3E65"/>
    <w:p w14:paraId="68406ABD" w14:textId="77777777" w:rsidR="006D0994" w:rsidRPr="006D0994" w:rsidRDefault="009E5148" w:rsidP="00197F0B">
      <w:pPr>
        <w:pStyle w:val="ListParagraph"/>
        <w:numPr>
          <w:ilvl w:val="0"/>
          <w:numId w:val="28"/>
        </w:numPr>
      </w:pPr>
      <m:oMath>
        <m:sSub>
          <m:sSubPr>
            <m:ctrlPr>
              <w:rPr>
                <w:rFonts w:ascii="Cambria Math" w:hAnsi="Cambria Math"/>
              </w:rPr>
            </m:ctrlPr>
          </m:sSubPr>
          <m:e>
            <m:r>
              <w:rPr>
                <w:rFonts w:ascii="Cambria Math" w:hAnsi="Cambria Math"/>
              </w:rPr>
              <m:t>p</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p</m:t>
            </m:r>
          </m:e>
          <m:sub>
            <m:r>
              <w:rPr>
                <w:rFonts w:ascii="Cambria Math" w:hAnsi="Cambria Math"/>
              </w:rPr>
              <m:t>B</m:t>
            </m:r>
          </m:sub>
        </m:sSub>
      </m:oMath>
      <w:r w:rsidR="006D0994" w:rsidRPr="006D0994">
        <w:t>: The positions of agent A and B.</w:t>
      </w:r>
    </w:p>
    <w:p w14:paraId="0A4BBC97" w14:textId="77777777" w:rsidR="006D0994" w:rsidRPr="006D0994" w:rsidRDefault="009E5148" w:rsidP="00197F0B">
      <w:pPr>
        <w:pStyle w:val="ListParagraph"/>
        <w:numPr>
          <w:ilvl w:val="0"/>
          <w:numId w:val="28"/>
        </w:numPr>
      </w:pPr>
      <m:oMath>
        <m:sSub>
          <m:sSubPr>
            <m:ctrlPr>
              <w:rPr>
                <w:rFonts w:ascii="Cambria Math" w:hAnsi="Cambria Math"/>
              </w:rPr>
            </m:ctrlPr>
          </m:sSubPr>
          <m:e>
            <m:r>
              <w:rPr>
                <w:rFonts w:ascii="Cambria Math" w:hAnsi="Cambria Math"/>
              </w:rPr>
              <m:t>v</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B</m:t>
            </m:r>
          </m:sub>
        </m:sSub>
      </m:oMath>
      <w:r w:rsidR="006D0994" w:rsidRPr="006D0994">
        <w:t>: Their current velocities.</w:t>
      </w:r>
    </w:p>
    <w:p w14:paraId="3B89C4A0" w14:textId="23E1EBA1" w:rsidR="00264F14" w:rsidRDefault="009E5148" w:rsidP="00197F0B">
      <w:pPr>
        <w:pStyle w:val="ListParagraph"/>
        <w:numPr>
          <w:ilvl w:val="0"/>
          <w:numId w:val="28"/>
        </w:numPr>
      </w:pPr>
      <m:oMath>
        <m:sSub>
          <m:sSubPr>
            <m:ctrlPr>
              <w:rPr>
                <w:rFonts w:ascii="Cambria Math" w:hAnsi="Cambria Math"/>
              </w:rPr>
            </m:ctrlPr>
          </m:sSubPr>
          <m:e>
            <m:r>
              <w:rPr>
                <w:rFonts w:ascii="Cambria Math" w:hAnsi="Cambria Math"/>
              </w:rPr>
              <m:t>r</m:t>
            </m:r>
          </m:e>
          <m:sub>
            <m:r>
              <w:rPr>
                <w:rFonts w:ascii="Cambria Math" w:hAnsi="Cambria Math"/>
              </w:rPr>
              <m:t>A</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B</m:t>
            </m:r>
          </m:sub>
        </m:sSub>
      </m:oMath>
      <w:r w:rsidR="006D0994" w:rsidRPr="006D0994">
        <w:t>: Their radii.</w:t>
      </w:r>
    </w:p>
    <w:p w14:paraId="784AD2D1" w14:textId="17DC053E" w:rsidR="006D0994" w:rsidRPr="006D0994" w:rsidRDefault="006D0994" w:rsidP="00197F0B">
      <w:pPr>
        <w:pStyle w:val="ListParagraph"/>
        <w:numPr>
          <w:ilvl w:val="0"/>
          <w:numId w:val="28"/>
        </w:numPr>
      </w:pPr>
      <w:r w:rsidRPr="006D0994">
        <w:t>τ: The time horizon for planning.</w:t>
      </w:r>
    </w:p>
    <w:p w14:paraId="69868A38" w14:textId="68B884A6" w:rsidR="006D0994" w:rsidRDefault="006D0994" w:rsidP="00FF3E65">
      <w:r w:rsidRPr="006D0994">
        <w:t>From this,</w:t>
      </w:r>
      <w:r w:rsidR="00737DDC">
        <w:t xml:space="preserve"> the </w:t>
      </w:r>
      <w:r w:rsidR="006615E1">
        <w:t>lower end of the velocity obstacle (</w:t>
      </w:r>
      <w:r w:rsidR="00303A7A">
        <w:t>blue</w:t>
      </w:r>
      <w:r w:rsidR="00737DDC">
        <w:t xml:space="preserve"> circle</w:t>
      </w:r>
      <w:r w:rsidR="006615E1">
        <w:t>)</w:t>
      </w:r>
      <w:r w:rsidR="00737DDC">
        <w:t xml:space="preserve"> and </w:t>
      </w:r>
      <w:r w:rsidR="00AE10B1">
        <w:t>the trajectory of it (</w:t>
      </w:r>
      <w:r w:rsidR="00303A7A">
        <w:t>pink</w:t>
      </w:r>
      <w:r w:rsidR="00737DDC">
        <w:t xml:space="preserve"> circle</w:t>
      </w:r>
      <w:r w:rsidR="00AE10B1">
        <w:t>)</w:t>
      </w:r>
      <w:r w:rsidR="00737DDC">
        <w:t xml:space="preserve"> that define the </w:t>
      </w:r>
      <w:r w:rsidR="00442619">
        <w:t>area of the velocity obstacle</w:t>
      </w:r>
      <w:r w:rsidR="00473D68">
        <w:t xml:space="preserve"> can be computed</w:t>
      </w:r>
      <w:r w:rsidR="00442619">
        <w:t>.</w:t>
      </w:r>
    </w:p>
    <w:p w14:paraId="19A32718" w14:textId="77777777" w:rsidR="00303A7A" w:rsidRPr="006D0994" w:rsidRDefault="00303A7A" w:rsidP="00FF3E65"/>
    <w:p w14:paraId="012014AC" w14:textId="57C466E5" w:rsidR="0031578B" w:rsidRPr="0031578B" w:rsidRDefault="00673C9E" w:rsidP="00197F0B">
      <w:pPr>
        <w:pStyle w:val="ListParagraph"/>
        <w:numPr>
          <w:ilvl w:val="0"/>
          <w:numId w:val="29"/>
        </w:numPr>
      </w:pPr>
      <w:r>
        <w:t>Circle defining</w:t>
      </w:r>
      <w:r w:rsidR="00442619">
        <w:t xml:space="preserve"> </w:t>
      </w:r>
      <w:r w:rsidR="00303A7A">
        <w:t>lower end</w:t>
      </w:r>
      <w:r w:rsidR="00442619">
        <w:t xml:space="preserve">: </w:t>
      </w:r>
      <m:oMath>
        <m:r>
          <w:rPr>
            <w:rFonts w:ascii="Cambria Math" w:hAnsi="Cambria Math"/>
          </w:rPr>
          <m:t>center=</m:t>
        </m:r>
        <m:f>
          <m:fPr>
            <m:ctrlPr>
              <w:rPr>
                <w:rFonts w:ascii="Cambria Math" w:hAnsi="Cambria Math"/>
              </w:rPr>
            </m:ctrlPr>
          </m:fPr>
          <m:num>
            <m:d>
              <m:dPr>
                <m:ctrlPr>
                  <w:rPr>
                    <w:rFonts w:ascii="Cambria Math" w:hAnsi="Cambria Math"/>
                    <w:i/>
                  </w:rPr>
                </m:ctrlPr>
              </m:dPr>
              <m:e>
                <m:sSub>
                  <m:sSubPr>
                    <m:ctrlPr>
                      <w:rPr>
                        <w:rFonts w:ascii="Cambria Math" w:hAnsi="Cambria Math"/>
                      </w:rPr>
                    </m:ctrlPr>
                  </m:sSubPr>
                  <m:e>
                    <m:r>
                      <w:rPr>
                        <w:rFonts w:ascii="Cambria Math" w:hAnsi="Cambria Math"/>
                      </w:rPr>
                      <m:t>p</m:t>
                    </m:r>
                    <m:r>
                      <m:rPr>
                        <m:sty m:val="p"/>
                      </m:rPr>
                      <w:rPr>
                        <w:rFonts w:ascii="Cambria Math" w:hAnsi="Cambria Math"/>
                      </w:rPr>
                      <m:t>​</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p</m:t>
                    </m:r>
                    <m:r>
                      <m:rPr>
                        <m:sty m:val="p"/>
                      </m:rPr>
                      <w:rPr>
                        <w:rFonts w:ascii="Cambria Math" w:hAnsi="Cambria Math"/>
                      </w:rPr>
                      <m:t>​</m:t>
                    </m:r>
                  </m:e>
                  <m:sub>
                    <m:r>
                      <w:rPr>
                        <w:rFonts w:ascii="Cambria Math" w:hAnsi="Cambria Math"/>
                      </w:rPr>
                      <m:t>A</m:t>
                    </m:r>
                  </m:sub>
                </m:sSub>
                <m:r>
                  <m:rPr>
                    <m:sty m:val="p"/>
                  </m:rPr>
                  <w:rPr>
                    <w:rFonts w:ascii="Cambria Math" w:hAnsi="Cambria Math"/>
                  </w:rPr>
                  <m:t>​</m:t>
                </m:r>
                <m:ctrlPr>
                  <w:rPr>
                    <w:rFonts w:ascii="Cambria Math" w:hAnsi="Cambria Math"/>
                  </w:rPr>
                </m:ctrlPr>
              </m:e>
            </m:d>
            <m:ctrlPr>
              <w:rPr>
                <w:rFonts w:ascii="Cambria Math" w:hAnsi="Cambria Math"/>
                <w:i/>
              </w:rPr>
            </m:ctrlPr>
          </m:num>
          <m:den>
            <m:r>
              <m:rPr>
                <m:sty m:val="p"/>
              </m:rPr>
              <w:rPr>
                <w:rFonts w:ascii="Cambria Math" w:hAnsi="Cambria Math"/>
              </w:rPr>
              <m:t>τ</m:t>
            </m:r>
          </m:den>
        </m:f>
        <m:r>
          <w:rPr>
            <w:rFonts w:ascii="Cambria Math" w:hAnsi="Cambria Math"/>
          </w:rPr>
          <m:t xml:space="preserve">    radius=</m:t>
        </m:r>
        <m:f>
          <m:fPr>
            <m:ctrlPr>
              <w:rPr>
                <w:rFonts w:ascii="Cambria Math" w:hAnsi="Cambria Math"/>
              </w:rPr>
            </m:ctrlPr>
          </m:fPr>
          <m:num>
            <m:d>
              <m:dPr>
                <m:ctrlPr>
                  <w:rPr>
                    <w:rFonts w:ascii="Cambria Math" w:hAnsi="Cambria Math"/>
                    <w:i/>
                  </w:rPr>
                </m:ctrlPr>
              </m:dPr>
              <m:e>
                <m:sSub>
                  <m:sSubPr>
                    <m:ctrlPr>
                      <w:rPr>
                        <w:rFonts w:ascii="Cambria Math" w:hAnsi="Cambria Math"/>
                      </w:rPr>
                    </m:ctrlPr>
                  </m:sSubPr>
                  <m:e>
                    <m:r>
                      <w:rPr>
                        <w:rFonts w:ascii="Cambria Math" w:hAnsi="Cambria Math"/>
                      </w:rPr>
                      <m:t>r</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r>
                      <m:rPr>
                        <m:sty m:val="p"/>
                      </m:rPr>
                      <w:rPr>
                        <w:rFonts w:ascii="Cambria Math" w:hAnsi="Cambria Math"/>
                      </w:rPr>
                      <m:t>​</m:t>
                    </m:r>
                  </m:e>
                  <m:sub>
                    <m:r>
                      <w:rPr>
                        <w:rFonts w:ascii="Cambria Math" w:hAnsi="Cambria Math"/>
                      </w:rPr>
                      <m:t>A</m:t>
                    </m:r>
                  </m:sub>
                </m:sSub>
                <m:r>
                  <m:rPr>
                    <m:sty m:val="p"/>
                  </m:rPr>
                  <w:rPr>
                    <w:rFonts w:ascii="Cambria Math" w:hAnsi="Cambria Math"/>
                  </w:rPr>
                  <m:t>​</m:t>
                </m:r>
                <m:ctrlPr>
                  <w:rPr>
                    <w:rFonts w:ascii="Cambria Math" w:hAnsi="Cambria Math"/>
                  </w:rPr>
                </m:ctrlPr>
              </m:e>
            </m:d>
            <m:ctrlPr>
              <w:rPr>
                <w:rFonts w:ascii="Cambria Math" w:hAnsi="Cambria Math"/>
                <w:i/>
              </w:rPr>
            </m:ctrlPr>
          </m:num>
          <m:den>
            <m:r>
              <m:rPr>
                <m:sty m:val="p"/>
              </m:rPr>
              <w:rPr>
                <w:rFonts w:ascii="Cambria Math" w:hAnsi="Cambria Math"/>
              </w:rPr>
              <m:t>τ</m:t>
            </m:r>
          </m:den>
        </m:f>
      </m:oMath>
    </w:p>
    <w:p w14:paraId="3FABA3EA" w14:textId="7DD29C8D" w:rsidR="006D0994" w:rsidRDefault="0031578B" w:rsidP="00197F0B">
      <w:pPr>
        <w:pStyle w:val="ListParagraph"/>
        <w:numPr>
          <w:ilvl w:val="0"/>
          <w:numId w:val="29"/>
        </w:numPr>
      </w:pPr>
      <w:r>
        <w:t>Circle defining trajectory</w:t>
      </w:r>
      <w:r w:rsidR="006D0994" w:rsidRPr="006D0994">
        <w:t xml:space="preserve">: </w:t>
      </w:r>
      <m:oMath>
        <m:r>
          <w:rPr>
            <w:rFonts w:ascii="Cambria Math" w:hAnsi="Cambria Math"/>
          </w:rPr>
          <m:t>center=</m:t>
        </m:r>
        <m:sSub>
          <m:sSubPr>
            <m:ctrlPr>
              <w:rPr>
                <w:rFonts w:ascii="Cambria Math" w:hAnsi="Cambria Math"/>
              </w:rPr>
            </m:ctrlPr>
          </m:sSubPr>
          <m:e>
            <m:r>
              <w:rPr>
                <w:rFonts w:ascii="Cambria Math" w:hAnsi="Cambria Math"/>
              </w:rPr>
              <m:t>p</m:t>
            </m:r>
            <m:r>
              <m:rPr>
                <m:sty m:val="p"/>
              </m:rPr>
              <w:rPr>
                <w:rFonts w:ascii="Cambria Math" w:hAnsi="Cambria Math"/>
              </w:rPr>
              <m:t>​</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p</m:t>
            </m:r>
            <m:r>
              <m:rPr>
                <m:sty m:val="p"/>
              </m:rPr>
              <w:rPr>
                <w:rFonts w:ascii="Cambria Math" w:hAnsi="Cambria Math"/>
              </w:rPr>
              <m:t>​</m:t>
            </m:r>
          </m:e>
          <m:sub>
            <m:r>
              <w:rPr>
                <w:rFonts w:ascii="Cambria Math" w:hAnsi="Cambria Math"/>
              </w:rPr>
              <m:t>A</m:t>
            </m:r>
          </m:sub>
        </m:sSub>
        <m:r>
          <w:rPr>
            <w:rFonts w:ascii="Cambria Math" w:hAnsi="Cambria Math"/>
          </w:rPr>
          <m:t xml:space="preserve">    radius=</m:t>
        </m:r>
        <m:sSub>
          <m:sSubPr>
            <m:ctrlPr>
              <w:rPr>
                <w:rFonts w:ascii="Cambria Math" w:hAnsi="Cambria Math"/>
              </w:rPr>
            </m:ctrlPr>
          </m:sSubPr>
          <m:e>
            <m:r>
              <w:rPr>
                <w:rFonts w:ascii="Cambria Math" w:hAnsi="Cambria Math"/>
              </w:rPr>
              <m:t>r</m:t>
            </m:r>
            <m:r>
              <m:rPr>
                <m:sty m:val="p"/>
              </m:rPr>
              <w:rPr>
                <w:rFonts w:ascii="Cambria Math" w:hAnsi="Cambria Math"/>
              </w:rPr>
              <m:t>​</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r</m:t>
            </m:r>
            <m:r>
              <m:rPr>
                <m:sty m:val="p"/>
              </m:rPr>
              <w:rPr>
                <w:rFonts w:ascii="Cambria Math" w:hAnsi="Cambria Math"/>
              </w:rPr>
              <m:t>​</m:t>
            </m:r>
          </m:e>
          <m:sub>
            <m:r>
              <w:rPr>
                <w:rFonts w:ascii="Cambria Math" w:hAnsi="Cambria Math"/>
              </w:rPr>
              <m:t>A</m:t>
            </m:r>
          </m:sub>
        </m:sSub>
      </m:oMath>
    </w:p>
    <w:p w14:paraId="5F0B3B83" w14:textId="08913626" w:rsidR="003263A3" w:rsidRDefault="009550AD" w:rsidP="00CD08B3">
      <w:pPr>
        <w:pStyle w:val="Heading3"/>
        <w:rPr>
          <w:rFonts w:eastAsiaTheme="minorEastAsia"/>
        </w:rPr>
      </w:pPr>
      <w:r w:rsidRPr="009550AD">
        <w:rPr>
          <w:rFonts w:eastAsiaTheme="minorEastAsia"/>
        </w:rPr>
        <w:t>Collision Checking with the Velocity Obstacle</w:t>
      </w:r>
    </w:p>
    <w:p w14:paraId="23E21E66" w14:textId="77777777" w:rsidR="00843DA7" w:rsidRDefault="007A6931" w:rsidP="007A6931">
      <w:pPr>
        <w:rPr>
          <w:rFonts w:eastAsiaTheme="minorEastAsia"/>
        </w:rPr>
      </w:pPr>
      <w:r w:rsidRPr="007A6931">
        <w:rPr>
          <w:rFonts w:eastAsiaTheme="minorEastAsia"/>
        </w:rPr>
        <w:t>Once the VO is constructed, we must determine whether agent A’s current velocity will lead to a collision.</w:t>
      </w:r>
      <w:r>
        <w:rPr>
          <w:rFonts w:eastAsiaTheme="minorEastAsia"/>
        </w:rPr>
        <w:t xml:space="preserve"> </w:t>
      </w:r>
      <w:r w:rsidR="006538A2">
        <w:rPr>
          <w:rFonts w:eastAsiaTheme="minorEastAsia"/>
        </w:rPr>
        <w:t xml:space="preserve">We do so by calculating the relative velocity of B to A and </w:t>
      </w:r>
      <w:r w:rsidR="00450E48">
        <w:rPr>
          <w:rFonts w:eastAsiaTheme="minorEastAsia"/>
        </w:rPr>
        <w:t>test whether the point</w:t>
      </w:r>
      <w:r w:rsidR="00CC247B">
        <w:rPr>
          <w:rFonts w:eastAsiaTheme="minorEastAsia"/>
        </w:rPr>
        <w:t>,</w:t>
      </w:r>
      <w:r w:rsidR="00450E48">
        <w:rPr>
          <w:rFonts w:eastAsiaTheme="minorEastAsia"/>
        </w:rPr>
        <w:t xml:space="preserve"> the resulting vector is pointing too</w:t>
      </w:r>
      <w:r w:rsidR="00CC247B">
        <w:rPr>
          <w:rFonts w:eastAsiaTheme="minorEastAsia"/>
        </w:rPr>
        <w:t>,</w:t>
      </w:r>
      <w:r w:rsidR="00450E48">
        <w:rPr>
          <w:rFonts w:eastAsiaTheme="minorEastAsia"/>
        </w:rPr>
        <w:t xml:space="preserve"> is inside the velocity obstacle. </w:t>
      </w:r>
    </w:p>
    <w:p w14:paraId="1AB7DC37" w14:textId="04D105A0" w:rsidR="007A6931" w:rsidRPr="007A6931" w:rsidRDefault="007D45F0" w:rsidP="00843DA7">
      <w:pPr>
        <w:ind w:firstLine="720"/>
        <w:rPr>
          <w:rFonts w:eastAsiaTheme="minorEastAsia"/>
        </w:rPr>
      </w:pPr>
      <w:r>
        <w:rPr>
          <w:rFonts w:eastAsiaTheme="minorEastAsia"/>
        </w:rPr>
        <w:t xml:space="preserve">Checking a collision between </w:t>
      </w:r>
      <w:r w:rsidR="002159A0">
        <w:rPr>
          <w:rFonts w:eastAsiaTheme="minorEastAsia"/>
        </w:rPr>
        <w:t>a point and the two circle</w:t>
      </w:r>
      <w:r w:rsidR="00352815">
        <w:rPr>
          <w:rFonts w:eastAsiaTheme="minorEastAsia"/>
        </w:rPr>
        <w:t>s</w:t>
      </w:r>
      <w:r w:rsidR="00D307F3">
        <w:rPr>
          <w:rFonts w:eastAsiaTheme="minorEastAsia"/>
        </w:rPr>
        <w:t>,</w:t>
      </w:r>
      <w:r w:rsidR="002159A0">
        <w:rPr>
          <w:rFonts w:eastAsiaTheme="minorEastAsia"/>
        </w:rPr>
        <w:t xml:space="preserve"> that define the velocity obstacle</w:t>
      </w:r>
      <w:r w:rsidR="00D307F3">
        <w:rPr>
          <w:rFonts w:eastAsiaTheme="minorEastAsia"/>
        </w:rPr>
        <w:t>,</w:t>
      </w:r>
      <w:r w:rsidR="002159A0">
        <w:rPr>
          <w:rFonts w:eastAsiaTheme="minorEastAsia"/>
        </w:rPr>
        <w:t xml:space="preserve"> is straight forward. To determine whether the point is inside the velocity obstacle but </w:t>
      </w:r>
      <w:r w:rsidR="007A6514">
        <w:rPr>
          <w:rFonts w:eastAsiaTheme="minorEastAsia"/>
        </w:rPr>
        <w:t xml:space="preserve">outside the triangle, </w:t>
      </w:r>
      <w:r w:rsidR="00C13A4C">
        <w:rPr>
          <w:rFonts w:eastAsiaTheme="minorEastAsia"/>
        </w:rPr>
        <w:t xml:space="preserve">we can project the distance from the </w:t>
      </w:r>
      <w:r w:rsidR="00D70186">
        <w:rPr>
          <w:rFonts w:eastAsiaTheme="minorEastAsia"/>
        </w:rPr>
        <w:t>outer circle to the point and project that vector onto the close</w:t>
      </w:r>
      <w:r w:rsidR="00352815">
        <w:rPr>
          <w:rFonts w:eastAsiaTheme="minorEastAsia"/>
        </w:rPr>
        <w:t>st</w:t>
      </w:r>
      <w:r w:rsidR="00D70186">
        <w:rPr>
          <w:rFonts w:eastAsiaTheme="minorEastAsia"/>
        </w:rPr>
        <w:t xml:space="preserve"> edge. </w:t>
      </w:r>
    </w:p>
    <w:p w14:paraId="18104DFE" w14:textId="7980CF84" w:rsidR="00F07EB8" w:rsidRDefault="00843DA7" w:rsidP="00F07EB8">
      <w:pPr>
        <w:keepNext/>
      </w:pPr>
      <w:r>
        <w:rPr>
          <w:rFonts w:eastAsiaTheme="minorEastAsia"/>
          <w:noProof/>
        </w:rPr>
        <w:drawing>
          <wp:anchor distT="0" distB="0" distL="114300" distR="114300" simplePos="0" relativeHeight="251658305" behindDoc="0" locked="0" layoutInCell="1" allowOverlap="1" wp14:anchorId="46333BF3" wp14:editId="23EB1322">
            <wp:simplePos x="0" y="0"/>
            <wp:positionH relativeFrom="margin">
              <wp:align>center</wp:align>
            </wp:positionH>
            <wp:positionV relativeFrom="paragraph">
              <wp:posOffset>355600</wp:posOffset>
            </wp:positionV>
            <wp:extent cx="2797810" cy="2852420"/>
            <wp:effectExtent l="38100" t="38100" r="40640" b="43180"/>
            <wp:wrapTopAndBottom/>
            <wp:docPr id="919921429" name="Picture 35"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21429" name="Picture 35" descr="A graph of a function&#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97810" cy="2852420"/>
                    </a:xfrm>
                    <a:prstGeom prst="rect">
                      <a:avLst/>
                    </a:prstGeom>
                    <a:ln w="25400">
                      <a:solidFill>
                        <a:schemeClr val="tx1"/>
                      </a:solidFill>
                      <a:prstDash val="solid"/>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95" behindDoc="0" locked="0" layoutInCell="1" allowOverlap="1" wp14:anchorId="65B26DA0" wp14:editId="0C49D419">
                <wp:simplePos x="0" y="0"/>
                <wp:positionH relativeFrom="column">
                  <wp:posOffset>1434465</wp:posOffset>
                </wp:positionH>
                <wp:positionV relativeFrom="paragraph">
                  <wp:posOffset>3265170</wp:posOffset>
                </wp:positionV>
                <wp:extent cx="2797810" cy="635"/>
                <wp:effectExtent l="0" t="0" r="0" b="0"/>
                <wp:wrapTopAndBottom/>
                <wp:docPr id="1850025690" name="Text Box 1"/>
                <wp:cNvGraphicFramePr/>
                <a:graphic xmlns:a="http://schemas.openxmlformats.org/drawingml/2006/main">
                  <a:graphicData uri="http://schemas.microsoft.com/office/word/2010/wordprocessingShape">
                    <wps:wsp>
                      <wps:cNvSpPr txBox="1"/>
                      <wps:spPr>
                        <a:xfrm>
                          <a:off x="0" y="0"/>
                          <a:ext cx="2797810" cy="635"/>
                        </a:xfrm>
                        <a:prstGeom prst="rect">
                          <a:avLst/>
                        </a:prstGeom>
                        <a:solidFill>
                          <a:prstClr val="white"/>
                        </a:solidFill>
                        <a:ln>
                          <a:noFill/>
                        </a:ln>
                      </wps:spPr>
                      <wps:txbx>
                        <w:txbxContent>
                          <w:p w14:paraId="319C8935" w14:textId="5F4A8D2D" w:rsidR="00843DA7" w:rsidRPr="00CA0559" w:rsidRDefault="00843DA7" w:rsidP="00843DA7">
                            <w:pPr>
                              <w:pStyle w:val="Caption"/>
                              <w:rPr>
                                <w:rFonts w:ascii="Times New Roman" w:hAnsi="Times New Roman" w:cs="Times New Roman"/>
                                <w:noProof/>
                                <w:szCs w:val="20"/>
                                <w:lang w:eastAsia="en-US"/>
                              </w:rPr>
                            </w:pPr>
                            <w:r>
                              <w:t xml:space="preserve">Figure </w:t>
                            </w:r>
                            <w:r w:rsidR="00966915">
                              <w:fldChar w:fldCharType="begin"/>
                            </w:r>
                            <w:r w:rsidR="00966915">
                              <w:instrText xml:space="preserve"> SEQ Figure \* ARABIC </w:instrText>
                            </w:r>
                            <w:r w:rsidR="00966915">
                              <w:fldChar w:fldCharType="separate"/>
                            </w:r>
                            <w:r w:rsidR="002B18F5">
                              <w:rPr>
                                <w:noProof/>
                              </w:rPr>
                              <w:t>4</w:t>
                            </w:r>
                            <w:r w:rsidR="00966915">
                              <w:rPr>
                                <w:noProof/>
                              </w:rPr>
                              <w:fldChar w:fldCharType="end"/>
                            </w:r>
                            <w:r>
                              <w:t xml:space="preserve">: </w:t>
                            </w:r>
                            <w:r w:rsidRPr="0090313B">
                              <w:t>Collision resolution with the velocity obstacle.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0A66BB40">
              <v:shape id="_x0000_s1029" style="position:absolute;margin-left:112.95pt;margin-top:257.1pt;width:220.3pt;height:.05pt;z-index:251658295;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" w14:anchorId="65B26DA0">
                <v:textbox style="mso-fit-shape-to-text:t" inset="0,0,0,0">
                  <w:txbxContent>
                    <w:p w:rsidRPr="00CA0559" w:rsidR="00843DA7" w:rsidP="00843DA7" w:rsidRDefault="00843DA7" w14:paraId="2EBC87B1" w14:textId="5F4A8D2D">
                      <w:pPr>
                        <w:pStyle w:val="Caption"/>
                        <w:rPr>
                          <w:rFonts w:ascii="Times New Roman" w:hAnsi="Times New Roman" w:cs="Times New Roman"/>
                          <w:noProof/>
                          <w:szCs w:val="20"/>
                          <w:lang w:eastAsia="en-US"/>
                        </w:rPr>
                      </w:pPr>
                      <w:r>
                        <w:t xml:space="preserve">Figure </w:t>
                      </w:r>
                      <w:r w:rsidR="00966915">
                        <w:fldChar w:fldCharType="begin"/>
                      </w:r>
                      <w:r w:rsidR="00966915">
                        <w:instrText xml:space="preserve"> SEQ Figure \* ARABIC </w:instrText>
                      </w:r>
                      <w:r w:rsidR="00966915">
                        <w:fldChar w:fldCharType="separate"/>
                      </w:r>
                      <w:r w:rsidR="002B18F5">
                        <w:rPr>
                          <w:noProof/>
                        </w:rPr>
                        <w:t>4</w:t>
                      </w:r>
                      <w:r w:rsidR="00966915">
                        <w:rPr>
                          <w:noProof/>
                        </w:rPr>
                        <w:fldChar w:fldCharType="end"/>
                      </w:r>
                      <w:r>
                        <w:t xml:space="preserve">: </w:t>
                      </w:r>
                      <w:r w:rsidRPr="0090313B">
                        <w:t>Collision resolution with the velocity obstacle.</w:t>
                      </w:r>
                    </w:p>
                  </w:txbxContent>
                </v:textbox>
                <w10:wrap type="topAndBottom"/>
              </v:shape>
            </w:pict>
          </mc:Fallback>
        </mc:AlternateContent>
      </w:r>
    </w:p>
    <w:p w14:paraId="1D404C1A" w14:textId="77777777" w:rsidR="00843DA7" w:rsidRDefault="00843DA7">
      <w:pPr>
        <w:widowControl/>
        <w:autoSpaceDE/>
        <w:autoSpaceDN/>
        <w:adjustRightInd/>
        <w:rPr>
          <w:rFonts w:eastAsiaTheme="minorEastAsia"/>
          <w:i/>
        </w:rPr>
      </w:pPr>
      <w:r>
        <w:rPr>
          <w:rFonts w:eastAsiaTheme="minorEastAsia"/>
        </w:rPr>
        <w:br w:type="page"/>
      </w:r>
    </w:p>
    <w:p w14:paraId="6603337D" w14:textId="34B4F5A3" w:rsidR="00EF7084" w:rsidRDefault="002C7B9D" w:rsidP="00CD08B3">
      <w:pPr>
        <w:pStyle w:val="Heading3"/>
        <w:rPr>
          <w:rFonts w:eastAsiaTheme="minorEastAsia"/>
        </w:rPr>
      </w:pPr>
      <w:r>
        <w:rPr>
          <w:rFonts w:eastAsiaTheme="minorEastAsia"/>
        </w:rPr>
        <w:t>Finding a safe velocity</w:t>
      </w:r>
    </w:p>
    <w:p w14:paraId="20DCCF29" w14:textId="622A31D0" w:rsidR="00F07EB8" w:rsidRDefault="002C7B9D" w:rsidP="00FF3E65">
      <w:r>
        <w:t xml:space="preserve">Once we have determined </w:t>
      </w:r>
      <w:r w:rsidR="003A258B">
        <w:t>that the agent is on a collision course,</w:t>
      </w:r>
      <w:r w:rsidR="00C343B0">
        <w:t xml:space="preserve"> we need to find the velocity that will prevent it. </w:t>
      </w:r>
      <w:r w:rsidR="00847380">
        <w:t xml:space="preserve">The collision between a circle and point </w:t>
      </w:r>
      <w:r w:rsidR="00D51123">
        <w:t>is simple to resolve:</w:t>
      </w:r>
    </w:p>
    <w:p w14:paraId="5D687D9A" w14:textId="77777777" w:rsidR="00194BED" w:rsidRDefault="00194BED" w:rsidP="00FF3E65"/>
    <w:p w14:paraId="2DB6610A" w14:textId="77777777" w:rsidR="002A4075" w:rsidRPr="002A4075" w:rsidRDefault="00026792" w:rsidP="00FF3E65">
      <m:oMath>
        <m:r>
          <w:rPr>
            <w:rFonts w:ascii="Cambria Math" w:hAnsi="Cambria Math"/>
          </w:rPr>
          <m:t>direction=point-circleCenter</m:t>
        </m:r>
      </m:oMath>
      <w:r w:rsidR="002A4075">
        <w:t xml:space="preserve"> </w:t>
      </w:r>
    </w:p>
    <w:p w14:paraId="4E25088F" w14:textId="711C5F8D" w:rsidR="00D51123" w:rsidRPr="007D0A24" w:rsidRDefault="00026792" w:rsidP="00FF3E65">
      <m:oMath>
        <m:r>
          <w:rPr>
            <w:rFonts w:ascii="Cambria Math" w:hAnsi="Cambria Math"/>
          </w:rPr>
          <m:t>u=</m:t>
        </m:r>
        <m:d>
          <m:dPr>
            <m:begChr m:val="|"/>
            <m:endChr m:val="|"/>
            <m:ctrlPr>
              <w:rPr>
                <w:rFonts w:ascii="Cambria Math" w:hAnsi="Cambria Math"/>
                <w:i/>
              </w:rPr>
            </m:ctrlPr>
          </m:dPr>
          <m:e>
            <m:r>
              <w:rPr>
                <w:rFonts w:ascii="Cambria Math" w:hAnsi="Cambria Math"/>
              </w:rPr>
              <m:t>direction</m:t>
            </m:r>
          </m:e>
        </m:d>
        <m:r>
          <w:rPr>
            <w:rFonts w:ascii="Cambria Math" w:hAnsi="Cambria Math"/>
          </w:rPr>
          <m:t xml:space="preserve">*(radius- </m:t>
        </m:r>
        <m:d>
          <m:dPr>
            <m:begChr m:val="|"/>
            <m:endChr m:val="|"/>
            <m:ctrlPr>
              <w:rPr>
                <w:rFonts w:ascii="Cambria Math" w:hAnsi="Cambria Math"/>
                <w:i/>
              </w:rPr>
            </m:ctrlPr>
          </m:dPr>
          <m:e>
            <m:r>
              <w:rPr>
                <w:rFonts w:ascii="Cambria Math" w:hAnsi="Cambria Math"/>
              </w:rPr>
              <m:t>direction</m:t>
            </m:r>
          </m:e>
        </m:d>
        <m:r>
          <w:rPr>
            <w:rFonts w:ascii="Cambria Math" w:hAnsi="Cambria Math"/>
          </w:rPr>
          <m:t>)</m:t>
        </m:r>
      </m:oMath>
      <w:r w:rsidR="002A4075">
        <w:t xml:space="preserve"> </w:t>
      </w:r>
      <w:r w:rsidR="002A4075">
        <w:tab/>
      </w:r>
      <w:r w:rsidR="002A4075">
        <w:tab/>
      </w:r>
      <w:r w:rsidR="002A4075">
        <w:tab/>
      </w:r>
      <w:r w:rsidR="002A4075">
        <w:tab/>
      </w:r>
      <w:r w:rsidR="002A4075">
        <w:tab/>
      </w:r>
      <w:r w:rsidR="002A4075">
        <w:tab/>
        <w:t>(5)</w:t>
      </w:r>
    </w:p>
    <w:p w14:paraId="6F0C64D2" w14:textId="77777777" w:rsidR="007D0A24" w:rsidRPr="007D0A24" w:rsidRDefault="007D0A24" w:rsidP="00FF3E65"/>
    <w:p w14:paraId="0747C53E" w14:textId="24FE0974" w:rsidR="006A2A78" w:rsidRDefault="00026792" w:rsidP="00FF3E65">
      <m:oMath>
        <m:r>
          <w:rPr>
            <w:rFonts w:ascii="Cambria Math" w:hAnsi="Cambria Math"/>
          </w:rPr>
          <m:t>u</m:t>
        </m:r>
      </m:oMath>
      <w:r w:rsidR="004B179E">
        <w:t xml:space="preserve"> is </w:t>
      </w:r>
      <w:r w:rsidR="004B179E" w:rsidRPr="00646B7E">
        <w:rPr>
          <w:rStyle w:val="Strong"/>
          <w:b w:val="0"/>
          <w:bCs w:val="0"/>
        </w:rPr>
        <w:t xml:space="preserve">the </w:t>
      </w:r>
      <w:r w:rsidR="004B179E" w:rsidRPr="00323570">
        <w:rPr>
          <w:rStyle w:val="Strong"/>
        </w:rPr>
        <w:t>smallest change necessary to prevent a collision</w:t>
      </w:r>
      <w:r w:rsidR="004B179E" w:rsidRPr="00646B7E">
        <w:t xml:space="preserve">. </w:t>
      </w:r>
      <w:r w:rsidR="001874FD" w:rsidRPr="00646B7E">
        <w:t>However</w:t>
      </w:r>
      <w:r w:rsidR="001874FD">
        <w:t xml:space="preserve">, </w:t>
      </w:r>
      <w:r w:rsidR="006C3007">
        <w:t xml:space="preserve">if we change the velocity by </w:t>
      </w:r>
      <m:oMath>
        <m:r>
          <w:rPr>
            <w:rFonts w:ascii="Cambria Math" w:hAnsi="Cambria Math"/>
          </w:rPr>
          <m:t>u</m:t>
        </m:r>
      </m:oMath>
      <w:r w:rsidR="006C3007">
        <w:t xml:space="preserve">, we </w:t>
      </w:r>
      <w:r w:rsidR="002377A9">
        <w:t>will</w:t>
      </w:r>
      <w:r w:rsidR="006C3007">
        <w:t xml:space="preserve"> only prevent the collision with one other agent and </w:t>
      </w:r>
      <w:r w:rsidR="00225423">
        <w:t xml:space="preserve">the new velocity might not be the best possible velocity to get to the target destination. </w:t>
      </w:r>
    </w:p>
    <w:p w14:paraId="75154136" w14:textId="6A6798CA" w:rsidR="008D4985" w:rsidRDefault="002377A9" w:rsidP="006A2A78">
      <w:pPr>
        <w:ind w:firstLine="720"/>
      </w:pPr>
      <w:r>
        <w:t>To take these restrictions into account we can define a half</w:t>
      </w:r>
      <w:r w:rsidR="00052B14">
        <w:t>-</w:t>
      </w:r>
      <w:r>
        <w:t xml:space="preserve">plane of all the </w:t>
      </w:r>
      <w:r w:rsidR="008F3532">
        <w:t xml:space="preserve">safe velocities for each </w:t>
      </w:r>
      <w:r w:rsidR="00052B14">
        <w:t>agent</w:t>
      </w:r>
      <w:r w:rsidR="001743E7">
        <w:t xml:space="preserve"> </w:t>
      </w:r>
      <w:r w:rsidR="00FC74C7">
        <w:t xml:space="preserve">we </w:t>
      </w:r>
      <w:r w:rsidR="001743E7">
        <w:t>are on a collision course with</w:t>
      </w:r>
      <w:r w:rsidR="008F3532">
        <w:t>.</w:t>
      </w:r>
      <w:r w:rsidR="001743E7">
        <w:t xml:space="preserve"> </w:t>
      </w:r>
      <w:r w:rsidR="0099041A">
        <w:t>The direction of such a half</w:t>
      </w:r>
      <w:r w:rsidR="00052B14">
        <w:t>-</w:t>
      </w:r>
      <w:r w:rsidR="0099041A">
        <w:t xml:space="preserve">plane </w:t>
      </w:r>
      <w:r w:rsidR="008601CA">
        <w:t xml:space="preserve">is perpendicular to u and </w:t>
      </w:r>
      <w:r w:rsidR="00DB7524">
        <w:t>close to the optimal velocity to the destination.</w:t>
      </w:r>
      <w:r w:rsidR="009906FC">
        <w:t xml:space="preserve"> </w:t>
      </w:r>
    </w:p>
    <w:p w14:paraId="0F2BE02B" w14:textId="21CBC74B" w:rsidR="00DB7524" w:rsidRDefault="009906FC" w:rsidP="006A2A78">
      <w:pPr>
        <w:ind w:firstLine="720"/>
      </w:pPr>
      <w:r>
        <w:t xml:space="preserve">Both agents are expected to </w:t>
      </w:r>
      <w:r w:rsidR="00DB1108">
        <w:t>make</w:t>
      </w:r>
      <w:r>
        <w:t xml:space="preserve"> half the </w:t>
      </w:r>
      <w:r w:rsidR="00DB1108">
        <w:t>change in direction to avoid a collision.</w:t>
      </w:r>
      <w:r w:rsidR="00DB7524">
        <w:t xml:space="preserve"> </w:t>
      </w:r>
      <w:r w:rsidR="001F4B46">
        <w:t xml:space="preserve">For that reason, we only move half of u away from the optimal velocity. </w:t>
      </w:r>
      <w:r w:rsidR="00160871">
        <w:t xml:space="preserve">The half plane is defined by the direction and a point </w:t>
      </w:r>
      <w:r w:rsidR="00A34C5E">
        <w:t xml:space="preserve">where </w:t>
      </w:r>
      <m:oMath>
        <m:r>
          <w:rPr>
            <w:rFonts w:ascii="Cambria Math" w:hAnsi="Cambria Math"/>
          </w:rPr>
          <m:t>n</m:t>
        </m:r>
      </m:oMath>
      <w:r w:rsidR="00A34C5E">
        <w:t xml:space="preserve"> is the direction and </w:t>
      </w:r>
      <m:oMath>
        <m:r>
          <w:rPr>
            <w:rFonts w:ascii="Cambria Math" w:hAnsi="Cambria Math"/>
          </w:rPr>
          <m:t>p</m:t>
        </m:r>
      </m:oMath>
      <w:r w:rsidR="00A34C5E">
        <w:t xml:space="preserve"> </w:t>
      </w:r>
      <w:r w:rsidR="00160871">
        <w:t>is</w:t>
      </w:r>
      <w:r w:rsidR="00A34C5E">
        <w:t xml:space="preserve"> a point on the line</w:t>
      </w:r>
      <w:r w:rsidR="00DB7524">
        <w:t>:</w:t>
      </w:r>
    </w:p>
    <w:p w14:paraId="6FD6391D" w14:textId="77777777" w:rsidR="002A4075" w:rsidRDefault="002A4075" w:rsidP="006A2A78">
      <w:pPr>
        <w:ind w:firstLine="720"/>
      </w:pPr>
    </w:p>
    <w:p w14:paraId="6A8BBC17" w14:textId="6B8012E5" w:rsidR="002A4075" w:rsidRPr="002A4075" w:rsidRDefault="00026792" w:rsidP="00FF3E65">
      <m:oMath>
        <m:r>
          <w:rPr>
            <w:rFonts w:ascii="Cambria Math" w:hAnsi="Cambria Math"/>
          </w:rPr>
          <m:t>n=</m:t>
        </m:r>
        <m:d>
          <m:dPr>
            <m:begChr m:val="|"/>
            <m:endChr m:val="|"/>
            <m:ctrlPr>
              <w:rPr>
                <w:rFonts w:ascii="Cambria Math" w:hAnsi="Cambria Math"/>
                <w:i/>
              </w:rPr>
            </m:ctrlPr>
          </m:dPr>
          <m:e>
            <m:r>
              <w:rPr>
                <w:rFonts w:ascii="Cambria Math" w:hAnsi="Cambria Math"/>
              </w:rPr>
              <m:t xml:space="preserve"> </m:t>
            </m:r>
            <m:sSup>
              <m:sSupPr>
                <m:ctrlPr>
                  <w:rPr>
                    <w:rFonts w:ascii="Cambria Math" w:hAnsi="Cambria Math"/>
                    <w:i/>
                  </w:rPr>
                </m:ctrlPr>
              </m:sSupPr>
              <m:e>
                <m:r>
                  <w:rPr>
                    <w:rFonts w:ascii="Cambria Math" w:hAnsi="Cambria Math"/>
                  </w:rPr>
                  <m:t>u</m:t>
                </m:r>
              </m:e>
              <m:sup>
                <m:r>
                  <m:rPr>
                    <m:sty m:val="bi"/>
                  </m:rPr>
                  <w:rPr>
                    <w:rFonts w:ascii="Cambria Math" w:hAnsi="Cambria Math"/>
                  </w:rPr>
                  <m:t>⊥</m:t>
                </m:r>
              </m:sup>
            </m:sSup>
            <m:r>
              <w:rPr>
                <w:rFonts w:ascii="Cambria Math" w:hAnsi="Cambria Math"/>
              </w:rPr>
              <m:t xml:space="preserve"> </m:t>
            </m:r>
          </m:e>
        </m:d>
      </m:oMath>
      <w:r w:rsidR="002A4075">
        <w:t xml:space="preserve"> </w:t>
      </w:r>
    </w:p>
    <w:p w14:paraId="776E41C9" w14:textId="40A3F0D1" w:rsidR="00EF53E3" w:rsidRPr="001874FD" w:rsidRDefault="00026792" w:rsidP="00FF3E65">
      <m:oMath>
        <m:r>
          <w:rPr>
            <w:rFonts w:ascii="Cambria Math" w:hAnsi="Cambria Math"/>
          </w:rPr>
          <m:t>p=</m:t>
        </m:r>
        <m:sSub>
          <m:sSubPr>
            <m:ctrlPr>
              <w:rPr>
                <w:rFonts w:ascii="Cambria Math" w:hAnsi="Cambria Math"/>
                <w:i/>
              </w:rPr>
            </m:ctrlPr>
          </m:sSubPr>
          <m:e>
            <m:r>
              <w:rPr>
                <w:rFonts w:ascii="Cambria Math" w:hAnsi="Cambria Math"/>
              </w:rPr>
              <m:t>v</m:t>
            </m:r>
          </m:e>
          <m:sub>
            <m:r>
              <w:rPr>
                <w:rFonts w:ascii="Cambria Math" w:hAnsi="Cambria Math"/>
              </w:rPr>
              <m:t>optimal velocity</m:t>
            </m:r>
          </m:sub>
        </m:sSub>
        <m:r>
          <w:rPr>
            <w:rFonts w:ascii="Cambria Math" w:hAnsi="Cambria Math"/>
          </w:rPr>
          <m:t>+u*</m:t>
        </m:r>
        <m:f>
          <m:fPr>
            <m:ctrlPr>
              <w:rPr>
                <w:rFonts w:ascii="Cambria Math" w:hAnsi="Cambria Math"/>
                <w:i/>
              </w:rPr>
            </m:ctrlPr>
          </m:fPr>
          <m:num>
            <m:r>
              <w:rPr>
                <w:rFonts w:ascii="Cambria Math" w:hAnsi="Cambria Math"/>
              </w:rPr>
              <m:t>1</m:t>
            </m:r>
          </m:num>
          <m:den>
            <m:r>
              <w:rPr>
                <w:rFonts w:ascii="Cambria Math" w:hAnsi="Cambria Math"/>
              </w:rPr>
              <m:t>2</m:t>
            </m:r>
          </m:den>
        </m:f>
      </m:oMath>
      <w:r w:rsidR="002A4075">
        <w:tab/>
      </w:r>
      <w:r w:rsidR="002A4075">
        <w:tab/>
      </w:r>
      <w:r w:rsidR="002A4075">
        <w:tab/>
      </w:r>
      <w:r w:rsidR="002A4075">
        <w:tab/>
      </w:r>
      <w:r w:rsidR="002A4075">
        <w:tab/>
      </w:r>
      <w:r w:rsidR="002A4075">
        <w:tab/>
      </w:r>
      <w:r w:rsidR="002A4075">
        <w:tab/>
      </w:r>
      <w:r w:rsidR="002A4075">
        <w:tab/>
      </w:r>
      <w:r w:rsidR="002A4075">
        <w:tab/>
        <w:t>(6)</w:t>
      </w:r>
    </w:p>
    <w:p w14:paraId="26CC4374" w14:textId="0DD59AFB" w:rsidR="00CD41F6" w:rsidRDefault="000E59C5" w:rsidP="00CD41F6">
      <w:r>
        <w:rPr>
          <w:noProof/>
        </w:rPr>
        <w:drawing>
          <wp:anchor distT="0" distB="0" distL="114300" distR="114300" simplePos="0" relativeHeight="251658306" behindDoc="0" locked="0" layoutInCell="1" allowOverlap="1" wp14:anchorId="139E1C4B" wp14:editId="075A8745">
            <wp:simplePos x="0" y="0"/>
            <wp:positionH relativeFrom="margin">
              <wp:posOffset>1139580</wp:posOffset>
            </wp:positionH>
            <wp:positionV relativeFrom="paragraph">
              <wp:posOffset>360629</wp:posOffset>
            </wp:positionV>
            <wp:extent cx="3399155" cy="3148330"/>
            <wp:effectExtent l="38100" t="38100" r="29845" b="33020"/>
            <wp:wrapTopAndBottom/>
            <wp:docPr id="58153614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536149" name="Picture 36"/>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399155" cy="3148330"/>
                    </a:xfrm>
                    <a:prstGeom prst="rect">
                      <a:avLst/>
                    </a:prstGeom>
                    <a:ln w="25400">
                      <a:solidFill>
                        <a:schemeClr val="tx1"/>
                      </a:solidFill>
                      <a:prstDash val="solid"/>
                    </a:ln>
                  </pic:spPr>
                </pic:pic>
              </a:graphicData>
            </a:graphic>
            <wp14:sizeRelH relativeFrom="page">
              <wp14:pctWidth>0</wp14:pctWidth>
            </wp14:sizeRelH>
            <wp14:sizeRelV relativeFrom="page">
              <wp14:pctHeight>0</wp14:pctHeight>
            </wp14:sizeRelV>
          </wp:anchor>
        </w:drawing>
      </w:r>
    </w:p>
    <w:p w14:paraId="3F30EB0E" w14:textId="02583AD4" w:rsidR="00A97788" w:rsidRDefault="002E4AF4" w:rsidP="00CD41F6">
      <w:r>
        <w:rPr>
          <w:noProof/>
        </w:rPr>
        <mc:AlternateContent>
          <mc:Choice Requires="wps">
            <w:drawing>
              <wp:anchor distT="0" distB="0" distL="114300" distR="114300" simplePos="0" relativeHeight="251658317" behindDoc="0" locked="0" layoutInCell="1" allowOverlap="1" wp14:anchorId="6E6955CD" wp14:editId="370420C8">
                <wp:simplePos x="0" y="0"/>
                <wp:positionH relativeFrom="column">
                  <wp:posOffset>1138555</wp:posOffset>
                </wp:positionH>
                <wp:positionV relativeFrom="paragraph">
                  <wp:posOffset>3416935</wp:posOffset>
                </wp:positionV>
                <wp:extent cx="3399790" cy="635"/>
                <wp:effectExtent l="0" t="0" r="0" b="0"/>
                <wp:wrapTopAndBottom/>
                <wp:docPr id="350034315" name="Text Box 1"/>
                <wp:cNvGraphicFramePr/>
                <a:graphic xmlns:a="http://schemas.openxmlformats.org/drawingml/2006/main">
                  <a:graphicData uri="http://schemas.microsoft.com/office/word/2010/wordprocessingShape">
                    <wps:wsp>
                      <wps:cNvSpPr txBox="1"/>
                      <wps:spPr>
                        <a:xfrm>
                          <a:off x="0" y="0"/>
                          <a:ext cx="3399790" cy="635"/>
                        </a:xfrm>
                        <a:prstGeom prst="rect">
                          <a:avLst/>
                        </a:prstGeom>
                        <a:solidFill>
                          <a:prstClr val="white"/>
                        </a:solidFill>
                        <a:ln>
                          <a:noFill/>
                        </a:ln>
                      </wps:spPr>
                      <wps:txbx>
                        <w:txbxContent>
                          <w:p w14:paraId="24ACC213" w14:textId="1FA94704" w:rsidR="00A97788" w:rsidRPr="00E2703B" w:rsidRDefault="00A97788" w:rsidP="00A97788">
                            <w:pPr>
                              <w:pStyle w:val="Caption"/>
                              <w:rPr>
                                <w:rFonts w:ascii="Times New Roman" w:eastAsia="Times New Roman" w:hAnsi="Times New Roman" w:cs="Times New Roman"/>
                                <w:noProof/>
                                <w:szCs w:val="20"/>
                                <w:lang w:eastAsia="en-US"/>
                              </w:rPr>
                            </w:pPr>
                            <w:r>
                              <w:t xml:space="preserve">Figure </w:t>
                            </w:r>
                            <w:r w:rsidR="00966915">
                              <w:fldChar w:fldCharType="begin"/>
                            </w:r>
                            <w:r w:rsidR="00966915">
                              <w:instrText xml:space="preserve"> SEQ Figure \* ARABIC </w:instrText>
                            </w:r>
                            <w:r w:rsidR="00966915">
                              <w:fldChar w:fldCharType="separate"/>
                            </w:r>
                            <w:r w:rsidR="002B18F5">
                              <w:rPr>
                                <w:noProof/>
                              </w:rPr>
                              <w:t>5</w:t>
                            </w:r>
                            <w:r w:rsidR="00966915">
                              <w:rPr>
                                <w:noProof/>
                              </w:rPr>
                              <w:fldChar w:fldCharType="end"/>
                            </w:r>
                            <w:r>
                              <w:t xml:space="preserve">: </w:t>
                            </w:r>
                            <w:r w:rsidRPr="0033159F">
                              <w:t>The space of safe velocities defined by a half plane</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12226C98">
              <v:shape id="_x0000_s1030" style="position:absolute;margin-left:89.65pt;margin-top:269.05pt;width:267.7pt;height:.05pt;z-index:251658317;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" w14:anchorId="6E6955CD">
                <v:textbox style="mso-fit-shape-to-text:t" inset="0,0,0,0">
                  <w:txbxContent>
                    <w:p w:rsidRPr="00E2703B" w:rsidR="00A97788" w:rsidP="00A97788" w:rsidRDefault="00A97788" w14:paraId="640F0DC5" w14:textId="1FA94704">
                      <w:pPr>
                        <w:pStyle w:val="Caption"/>
                        <w:rPr>
                          <w:rFonts w:ascii="Times New Roman" w:hAnsi="Times New Roman" w:eastAsia="Times New Roman" w:cs="Times New Roman"/>
                          <w:noProof/>
                          <w:szCs w:val="20"/>
                          <w:lang w:eastAsia="en-US"/>
                        </w:rPr>
                      </w:pPr>
                      <w:r>
                        <w:t xml:space="preserve">Figure </w:t>
                      </w:r>
                      <w:r w:rsidR="00966915">
                        <w:fldChar w:fldCharType="begin"/>
                      </w:r>
                      <w:r w:rsidR="00966915">
                        <w:instrText xml:space="preserve"> SEQ Figure \* ARABIC </w:instrText>
                      </w:r>
                      <w:r w:rsidR="00966915">
                        <w:fldChar w:fldCharType="separate"/>
                      </w:r>
                      <w:r w:rsidR="002B18F5">
                        <w:rPr>
                          <w:noProof/>
                        </w:rPr>
                        <w:t>5</w:t>
                      </w:r>
                      <w:r w:rsidR="00966915">
                        <w:rPr>
                          <w:noProof/>
                        </w:rPr>
                        <w:fldChar w:fldCharType="end"/>
                      </w:r>
                      <w:r>
                        <w:t xml:space="preserve">: </w:t>
                      </w:r>
                      <w:r w:rsidRPr="0033159F">
                        <w:t>The space of safe velocities defined by a half plane</w:t>
                      </w:r>
                      <w:r>
                        <w:t>.</w:t>
                      </w:r>
                    </w:p>
                  </w:txbxContent>
                </v:textbox>
                <w10:wrap type="topAndBottom"/>
              </v:shape>
            </w:pict>
          </mc:Fallback>
        </mc:AlternateContent>
      </w:r>
    </w:p>
    <w:p w14:paraId="341089B3" w14:textId="363E49E5" w:rsidR="00A97788" w:rsidRDefault="00A97788" w:rsidP="00CD41F6"/>
    <w:p w14:paraId="62D472C0" w14:textId="77777777" w:rsidR="00723CA2" w:rsidRDefault="00723CA2" w:rsidP="00CD41F6"/>
    <w:p w14:paraId="66DD8A40" w14:textId="4E2D63C1" w:rsidR="00CD41F6" w:rsidRPr="00CD41F6" w:rsidRDefault="00CD41F6" w:rsidP="00CD41F6">
      <w:r>
        <w:t xml:space="preserve">The space of safe velocities </w:t>
      </w:r>
      <w:r w:rsidR="00683261">
        <w:t>is</w:t>
      </w:r>
      <w:r>
        <w:t xml:space="preserve"> then </w:t>
      </w:r>
      <w:r w:rsidR="00683261">
        <w:t>further</w:t>
      </w:r>
      <w:r>
        <w:t xml:space="preserve"> refined by combining </w:t>
      </w:r>
      <w:r w:rsidR="009208CB">
        <w:t xml:space="preserve">the half planes </w:t>
      </w:r>
      <w:r w:rsidR="0072096B">
        <w:t xml:space="preserve">from the velocity obstacles of all other agents. </w:t>
      </w:r>
    </w:p>
    <w:p w14:paraId="77ABCDB5" w14:textId="576C7401" w:rsidR="00F07EB8" w:rsidRDefault="000E59C5" w:rsidP="00FF3E65">
      <w:r>
        <w:rPr>
          <w:noProof/>
        </w:rPr>
        <w:drawing>
          <wp:anchor distT="0" distB="0" distL="114300" distR="114300" simplePos="0" relativeHeight="251658307" behindDoc="0" locked="0" layoutInCell="1" allowOverlap="1" wp14:anchorId="32B12F87" wp14:editId="7741B97C">
            <wp:simplePos x="0" y="0"/>
            <wp:positionH relativeFrom="margin">
              <wp:align>center</wp:align>
            </wp:positionH>
            <wp:positionV relativeFrom="paragraph">
              <wp:posOffset>241935</wp:posOffset>
            </wp:positionV>
            <wp:extent cx="3406775" cy="3155315"/>
            <wp:effectExtent l="38100" t="38100" r="41275" b="45085"/>
            <wp:wrapTopAndBottom/>
            <wp:docPr id="19489998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99825" name="Picture 37"/>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406775" cy="3155749"/>
                    </a:xfrm>
                    <a:prstGeom prst="rect">
                      <a:avLst/>
                    </a:prstGeom>
                    <a:ln w="25400">
                      <a:solidFill>
                        <a:schemeClr val="tx1"/>
                      </a:solidFill>
                      <a:prstDash val="solid"/>
                    </a:ln>
                  </pic:spPr>
                </pic:pic>
              </a:graphicData>
            </a:graphic>
            <wp14:sizeRelH relativeFrom="page">
              <wp14:pctWidth>0</wp14:pctWidth>
            </wp14:sizeRelH>
            <wp14:sizeRelV relativeFrom="page">
              <wp14:pctHeight>0</wp14:pctHeight>
            </wp14:sizeRelV>
          </wp:anchor>
        </w:drawing>
      </w:r>
      <w:r w:rsidR="002E4AF4">
        <w:rPr>
          <w:noProof/>
        </w:rPr>
        <mc:AlternateContent>
          <mc:Choice Requires="wps">
            <w:drawing>
              <wp:anchor distT="0" distB="0" distL="114300" distR="114300" simplePos="0" relativeHeight="251658318" behindDoc="0" locked="0" layoutInCell="1" allowOverlap="1" wp14:anchorId="09BCD919" wp14:editId="2F75C754">
                <wp:simplePos x="0" y="0"/>
                <wp:positionH relativeFrom="column">
                  <wp:posOffset>1129459</wp:posOffset>
                </wp:positionH>
                <wp:positionV relativeFrom="paragraph">
                  <wp:posOffset>3441648</wp:posOffset>
                </wp:positionV>
                <wp:extent cx="3406775" cy="635"/>
                <wp:effectExtent l="0" t="0" r="0" b="0"/>
                <wp:wrapTopAndBottom/>
                <wp:docPr id="750670303" name="Text Box 1"/>
                <wp:cNvGraphicFramePr/>
                <a:graphic xmlns:a="http://schemas.openxmlformats.org/drawingml/2006/main">
                  <a:graphicData uri="http://schemas.microsoft.com/office/word/2010/wordprocessingShape">
                    <wps:wsp>
                      <wps:cNvSpPr txBox="1"/>
                      <wps:spPr>
                        <a:xfrm>
                          <a:off x="0" y="0"/>
                          <a:ext cx="3406775" cy="635"/>
                        </a:xfrm>
                        <a:prstGeom prst="rect">
                          <a:avLst/>
                        </a:prstGeom>
                        <a:solidFill>
                          <a:prstClr val="white"/>
                        </a:solidFill>
                        <a:ln>
                          <a:noFill/>
                        </a:ln>
                      </wps:spPr>
                      <wps:txbx>
                        <w:txbxContent>
                          <w:p w14:paraId="4157B233" w14:textId="2E50B379" w:rsidR="00A97788" w:rsidRPr="00727BAC" w:rsidRDefault="00A97788" w:rsidP="00A97788">
                            <w:pPr>
                              <w:pStyle w:val="Caption"/>
                              <w:rPr>
                                <w:rFonts w:ascii="Times New Roman" w:eastAsia="Times New Roman" w:hAnsi="Times New Roman" w:cs="Times New Roman"/>
                                <w:noProof/>
                                <w:szCs w:val="20"/>
                                <w:lang w:eastAsia="en-US"/>
                              </w:rPr>
                            </w:pPr>
                            <w:r>
                              <w:t xml:space="preserve">Figure </w:t>
                            </w:r>
                            <w:r w:rsidR="00966915">
                              <w:fldChar w:fldCharType="begin"/>
                            </w:r>
                            <w:r w:rsidR="00966915">
                              <w:instrText xml:space="preserve"> SEQ Figure \* ARABIC </w:instrText>
                            </w:r>
                            <w:r w:rsidR="00966915">
                              <w:fldChar w:fldCharType="separate"/>
                            </w:r>
                            <w:r w:rsidR="002B18F5">
                              <w:rPr>
                                <w:noProof/>
                              </w:rPr>
                              <w:t>6</w:t>
                            </w:r>
                            <w:r w:rsidR="00966915">
                              <w:rPr>
                                <w:noProof/>
                              </w:rPr>
                              <w:fldChar w:fldCharType="end"/>
                            </w:r>
                            <w:r>
                              <w:t xml:space="preserve">: </w:t>
                            </w:r>
                            <w:r w:rsidRPr="00C42CB9">
                              <w:t>The space of safe velocities defined by two half planes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13D87F66">
              <v:shape id="_x0000_s1031" style="position:absolute;margin-left:88.95pt;margin-top:271pt;width:268.25pt;height:.05pt;z-index:251658318;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l8xGgIAAD8EAAAOAAAAZHJzL2Uyb0RvYy54bWysU8Fu2zAMvQ/YPwi6L07aNR2M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" w14:anchorId="09BCD919">
                <v:textbox style="mso-fit-shape-to-text:t" inset="0,0,0,0">
                  <w:txbxContent>
                    <w:p w:rsidRPr="00727BAC" w:rsidR="00A97788" w:rsidP="00A97788" w:rsidRDefault="00A97788" w14:paraId="01F87C21" w14:textId="2E50B379">
                      <w:pPr>
                        <w:pStyle w:val="Caption"/>
                        <w:rPr>
                          <w:rFonts w:ascii="Times New Roman" w:hAnsi="Times New Roman" w:eastAsia="Times New Roman" w:cs="Times New Roman"/>
                          <w:noProof/>
                          <w:szCs w:val="20"/>
                          <w:lang w:eastAsia="en-US"/>
                        </w:rPr>
                      </w:pPr>
                      <w:r>
                        <w:t xml:space="preserve">Figure </w:t>
                      </w:r>
                      <w:r w:rsidR="00966915">
                        <w:fldChar w:fldCharType="begin"/>
                      </w:r>
                      <w:r w:rsidR="00966915">
                        <w:instrText xml:space="preserve"> SEQ Figure \* ARABIC </w:instrText>
                      </w:r>
                      <w:r w:rsidR="00966915">
                        <w:fldChar w:fldCharType="separate"/>
                      </w:r>
                      <w:r w:rsidR="002B18F5">
                        <w:rPr>
                          <w:noProof/>
                        </w:rPr>
                        <w:t>6</w:t>
                      </w:r>
                      <w:r w:rsidR="00966915">
                        <w:rPr>
                          <w:noProof/>
                        </w:rPr>
                        <w:fldChar w:fldCharType="end"/>
                      </w:r>
                      <w:r>
                        <w:t xml:space="preserve">: </w:t>
                      </w:r>
                      <w:r w:rsidRPr="00C42CB9">
                        <w:t>The space of safe velocities defined by two half planes</w:t>
                      </w:r>
                      <w:r>
                        <w:t>.</w:t>
                      </w:r>
                    </w:p>
                  </w:txbxContent>
                </v:textbox>
                <w10:wrap type="topAndBottom"/>
              </v:shape>
            </w:pict>
          </mc:Fallback>
        </mc:AlternateContent>
      </w:r>
    </w:p>
    <w:p w14:paraId="2C1DA86B" w14:textId="48DA69A4" w:rsidR="00643C4D" w:rsidRDefault="00904C12">
      <w:pPr>
        <w:widowControl/>
        <w:autoSpaceDE/>
        <w:autoSpaceDN/>
        <w:adjustRightInd/>
      </w:pPr>
      <w:r>
        <w:rPr>
          <w:noProof/>
        </w:rPr>
        <mc:AlternateContent>
          <mc:Choice Requires="wps">
            <w:drawing>
              <wp:anchor distT="0" distB="0" distL="114300" distR="114300" simplePos="0" relativeHeight="251658322" behindDoc="0" locked="0" layoutInCell="1" allowOverlap="1" wp14:anchorId="6CBF9053" wp14:editId="3603941A">
                <wp:simplePos x="0" y="0"/>
                <wp:positionH relativeFrom="column">
                  <wp:posOffset>-521970</wp:posOffset>
                </wp:positionH>
                <wp:positionV relativeFrom="paragraph">
                  <wp:posOffset>7153275</wp:posOffset>
                </wp:positionV>
                <wp:extent cx="2647950" cy="635"/>
                <wp:effectExtent l="0" t="0" r="0" b="0"/>
                <wp:wrapTopAndBottom/>
                <wp:docPr id="1025149376" name="Text Box 1"/>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59F80428" w14:textId="0EAFE8F1" w:rsidR="00966915" w:rsidRPr="007B66F6" w:rsidRDefault="00966915" w:rsidP="00966915">
                            <w:pPr>
                              <w:pStyle w:val="Caption"/>
                              <w:rPr>
                                <w:rFonts w:ascii="Times New Roman" w:eastAsia="Times New Roman" w:hAnsi="Times New Roman" w:cs="Times New Roman"/>
                                <w:noProof/>
                                <w:szCs w:val="20"/>
                              </w:rPr>
                            </w:pPr>
                            <w:r>
                              <w:t xml:space="preserve">Figure </w:t>
                            </w:r>
                            <w:r>
                              <w:fldChar w:fldCharType="begin"/>
                            </w:r>
                            <w:r>
                              <w:instrText xml:space="preserve"> SEQ Figure \* ARABIC </w:instrText>
                            </w:r>
                            <w:r>
                              <w:fldChar w:fldCharType="separate"/>
                            </w:r>
                            <w:r w:rsidR="002B18F5">
                              <w:rPr>
                                <w:noProof/>
                              </w:rPr>
                              <w:t>7</w:t>
                            </w:r>
                            <w:r>
                              <w:rPr>
                                <w:noProof/>
                              </w:rPr>
                              <w:fldChar w:fldCharType="end"/>
                            </w:r>
                            <w:r w:rsidR="00904C12">
                              <w:rPr>
                                <w:noProof/>
                              </w:rPr>
                              <w:t>:</w:t>
                            </w:r>
                            <w:r>
                              <w:t xml:space="preserve"> Two orca lines can be parallel or the same line.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729AE633">
              <v:shape id="_x0000_s1032" style="position:absolute;margin-left:-41.1pt;margin-top:563.25pt;width:208.5pt;height:.05pt;z-index:25165832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" w14:anchorId="6CBF9053">
                <v:textbox style="mso-fit-shape-to-text:t" inset="0,0,0,0">
                  <w:txbxContent>
                    <w:p w:rsidRPr="007B66F6" w:rsidR="00966915" w:rsidP="00966915" w:rsidRDefault="00966915" w14:paraId="68C323C7" w14:textId="0EAFE8F1">
                      <w:pPr>
                        <w:pStyle w:val="Caption"/>
                        <w:rPr>
                          <w:rFonts w:ascii="Times New Roman" w:hAnsi="Times New Roman" w:eastAsia="Times New Roman" w:cs="Times New Roman"/>
                          <w:noProof/>
                          <w:szCs w:val="20"/>
                        </w:rPr>
                      </w:pPr>
                      <w:r>
                        <w:t xml:space="preserve">Figure </w:t>
                      </w:r>
                      <w:r>
                        <w:fldChar w:fldCharType="begin"/>
                      </w:r>
                      <w:r>
                        <w:instrText xml:space="preserve"> SEQ Figure \* ARABIC </w:instrText>
                      </w:r>
                      <w:r>
                        <w:fldChar w:fldCharType="separate"/>
                      </w:r>
                      <w:r w:rsidR="002B18F5">
                        <w:rPr>
                          <w:noProof/>
                        </w:rPr>
                        <w:t>7</w:t>
                      </w:r>
                      <w:r>
                        <w:rPr>
                          <w:noProof/>
                        </w:rPr>
                        <w:fldChar w:fldCharType="end"/>
                      </w:r>
                      <w:r w:rsidR="00904C12">
                        <w:rPr>
                          <w:noProof/>
                        </w:rPr>
                        <w:t>:</w:t>
                      </w:r>
                      <w:r>
                        <w:t xml:space="preserve"> Two orca lines can be parallel or the same line.</w:t>
                      </w:r>
                    </w:p>
                  </w:txbxContent>
                </v:textbox>
                <w10:wrap type="topAndBottom"/>
              </v:shape>
            </w:pict>
          </mc:Fallback>
        </mc:AlternateContent>
      </w:r>
      <w:r w:rsidR="00C55BD8">
        <w:rPr>
          <w:noProof/>
        </w:rPr>
        <mc:AlternateContent>
          <mc:Choice Requires="wps">
            <w:drawing>
              <wp:anchor distT="0" distB="0" distL="114300" distR="114300" simplePos="0" relativeHeight="251658321" behindDoc="0" locked="0" layoutInCell="1" allowOverlap="1" wp14:anchorId="07AC8BC9" wp14:editId="1ECF3A93">
                <wp:simplePos x="0" y="0"/>
                <wp:positionH relativeFrom="column">
                  <wp:posOffset>2957195</wp:posOffset>
                </wp:positionH>
                <wp:positionV relativeFrom="paragraph">
                  <wp:posOffset>7150100</wp:posOffset>
                </wp:positionV>
                <wp:extent cx="3050540" cy="635"/>
                <wp:effectExtent l="0" t="0" r="0" b="0"/>
                <wp:wrapTopAndBottom/>
                <wp:docPr id="190315718" name="Text Box 1"/>
                <wp:cNvGraphicFramePr/>
                <a:graphic xmlns:a="http://schemas.openxmlformats.org/drawingml/2006/main">
                  <a:graphicData uri="http://schemas.microsoft.com/office/word/2010/wordprocessingShape">
                    <wps:wsp>
                      <wps:cNvSpPr txBox="1"/>
                      <wps:spPr>
                        <a:xfrm>
                          <a:off x="0" y="0"/>
                          <a:ext cx="3050540" cy="635"/>
                        </a:xfrm>
                        <a:prstGeom prst="rect">
                          <a:avLst/>
                        </a:prstGeom>
                        <a:solidFill>
                          <a:prstClr val="white"/>
                        </a:solidFill>
                        <a:ln>
                          <a:noFill/>
                        </a:ln>
                      </wps:spPr>
                      <wps:txbx>
                        <w:txbxContent>
                          <w:p w14:paraId="1A41DBE2" w14:textId="31DA8726" w:rsidR="00966915" w:rsidRPr="00F324D4" w:rsidRDefault="00966915" w:rsidP="00966915">
                            <w:pPr>
                              <w:pStyle w:val="Caption"/>
                              <w:rPr>
                                <w:rFonts w:ascii="Times New Roman" w:eastAsia="Times New Roman" w:hAnsi="Times New Roman" w:cs="Times New Roman"/>
                                <w:noProof/>
                                <w:szCs w:val="20"/>
                              </w:rPr>
                            </w:pPr>
                            <w:r>
                              <w:t xml:space="preserve">Figure </w:t>
                            </w:r>
                            <w:r>
                              <w:fldChar w:fldCharType="begin"/>
                            </w:r>
                            <w:r>
                              <w:instrText xml:space="preserve"> SEQ Figure \* ARABIC </w:instrText>
                            </w:r>
                            <w:r>
                              <w:fldChar w:fldCharType="separate"/>
                            </w:r>
                            <w:r w:rsidR="002B18F5">
                              <w:rPr>
                                <w:noProof/>
                              </w:rPr>
                              <w:t>8</w:t>
                            </w:r>
                            <w:r>
                              <w:rPr>
                                <w:noProof/>
                              </w:rPr>
                              <w:fldChar w:fldCharType="end"/>
                            </w:r>
                            <w:r w:rsidR="00904C12">
                              <w:rPr>
                                <w:noProof/>
                              </w:rPr>
                              <w:t>:</w:t>
                            </w:r>
                            <w:r>
                              <w:t xml:space="preserve"> Two orca lines</w:t>
                            </w:r>
                            <w:r>
                              <w:rPr>
                                <w:noProof/>
                              </w:rPr>
                              <w:t xml:space="preserve"> that oppose each other.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32DC40CC">
              <v:shape id="_x0000_s1033" style="position:absolute;margin-left:232.85pt;margin-top:563pt;width:240.2pt;height:.05pt;z-index:25165832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" w14:anchorId="07AC8BC9">
                <v:textbox style="mso-fit-shape-to-text:t" inset="0,0,0,0">
                  <w:txbxContent>
                    <w:p w:rsidRPr="00F324D4" w:rsidR="00966915" w:rsidP="00966915" w:rsidRDefault="00966915" w14:paraId="5587CE28" w14:textId="31DA8726">
                      <w:pPr>
                        <w:pStyle w:val="Caption"/>
                        <w:rPr>
                          <w:rFonts w:ascii="Times New Roman" w:hAnsi="Times New Roman" w:eastAsia="Times New Roman" w:cs="Times New Roman"/>
                          <w:noProof/>
                          <w:szCs w:val="20"/>
                        </w:rPr>
                      </w:pPr>
                      <w:r>
                        <w:t xml:space="preserve">Figure </w:t>
                      </w:r>
                      <w:r>
                        <w:fldChar w:fldCharType="begin"/>
                      </w:r>
                      <w:r>
                        <w:instrText xml:space="preserve"> SEQ Figure \* ARABIC </w:instrText>
                      </w:r>
                      <w:r>
                        <w:fldChar w:fldCharType="separate"/>
                      </w:r>
                      <w:r w:rsidR="002B18F5">
                        <w:rPr>
                          <w:noProof/>
                        </w:rPr>
                        <w:t>8</w:t>
                      </w:r>
                      <w:r>
                        <w:rPr>
                          <w:noProof/>
                        </w:rPr>
                        <w:fldChar w:fldCharType="end"/>
                      </w:r>
                      <w:r w:rsidR="00904C12">
                        <w:rPr>
                          <w:noProof/>
                        </w:rPr>
                        <w:t>:</w:t>
                      </w:r>
                      <w:r>
                        <w:t xml:space="preserve"> Two orca lines</w:t>
                      </w:r>
                      <w:r>
                        <w:rPr>
                          <w:noProof/>
                        </w:rPr>
                        <w:t xml:space="preserve"> that oppose each other.</w:t>
                      </w:r>
                    </w:p>
                  </w:txbxContent>
                </v:textbox>
                <w10:wrap type="topAndBottom"/>
              </v:shape>
            </w:pict>
          </mc:Fallback>
        </mc:AlternateContent>
      </w:r>
      <w:r w:rsidR="00C55BD8">
        <w:rPr>
          <w:noProof/>
        </w:rPr>
        <w:drawing>
          <wp:anchor distT="0" distB="0" distL="114300" distR="114300" simplePos="0" relativeHeight="251658320" behindDoc="0" locked="0" layoutInCell="1" allowOverlap="1" wp14:anchorId="5C931391" wp14:editId="5F4B4D81">
            <wp:simplePos x="0" y="0"/>
            <wp:positionH relativeFrom="column">
              <wp:posOffset>2942590</wp:posOffset>
            </wp:positionH>
            <wp:positionV relativeFrom="paragraph">
              <wp:posOffset>4327525</wp:posOffset>
            </wp:positionV>
            <wp:extent cx="2998890" cy="2777969"/>
            <wp:effectExtent l="38100" t="38100" r="30480" b="41910"/>
            <wp:wrapTopAndBottom/>
            <wp:docPr id="6100518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51883" name="Picture 37"/>
                    <pic:cNvPicPr>
                      <a:picLocks noChangeAspect="1"/>
                    </pic:cNvPicPr>
                  </pic:nvPicPr>
                  <pic:blipFill>
                    <a:blip r:embed="rId19">
                      <a:extLst>
                        <a:ext uri="{28A0092B-C50C-407E-A947-70E740481C1C}">
                          <a14:useLocalDpi xmlns:a14="http://schemas.microsoft.com/office/drawing/2010/main" val="0"/>
                        </a:ext>
                      </a:extLst>
                    </a:blip>
                    <a:srcRect/>
                    <a:stretch/>
                  </pic:blipFill>
                  <pic:spPr bwMode="auto">
                    <a:xfrm>
                      <a:off x="0" y="0"/>
                      <a:ext cx="2998890" cy="2777969"/>
                    </a:xfrm>
                    <a:prstGeom prst="rect">
                      <a:avLst/>
                    </a:prstGeom>
                    <a:ln w="25400">
                      <a:solidFill>
                        <a:schemeClr val="tx1"/>
                      </a:solidFill>
                      <a:prstDash val="solid"/>
                    </a:ln>
                  </pic:spPr>
                </pic:pic>
              </a:graphicData>
            </a:graphic>
          </wp:anchor>
        </w:drawing>
      </w:r>
      <w:r w:rsidR="00C55BD8">
        <w:rPr>
          <w:noProof/>
        </w:rPr>
        <w:drawing>
          <wp:anchor distT="0" distB="0" distL="114300" distR="114300" simplePos="0" relativeHeight="251658319" behindDoc="0" locked="0" layoutInCell="1" allowOverlap="1" wp14:anchorId="40068A29" wp14:editId="6AF84265">
            <wp:simplePos x="0" y="0"/>
            <wp:positionH relativeFrom="column">
              <wp:posOffset>-504190</wp:posOffset>
            </wp:positionH>
            <wp:positionV relativeFrom="paragraph">
              <wp:posOffset>4335145</wp:posOffset>
            </wp:positionV>
            <wp:extent cx="3001010" cy="2780030"/>
            <wp:effectExtent l="38100" t="38100" r="46990" b="39370"/>
            <wp:wrapTopAndBottom/>
            <wp:docPr id="59361998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19983" name="Picture 37"/>
                    <pic:cNvPicPr>
                      <a:picLocks noChangeAspect="1"/>
                    </pic:cNvPicPr>
                  </pic:nvPicPr>
                  <pic:blipFill>
                    <a:blip r:embed="rId20">
                      <a:extLst>
                        <a:ext uri="{28A0092B-C50C-407E-A947-70E740481C1C}">
                          <a14:useLocalDpi xmlns:a14="http://schemas.microsoft.com/office/drawing/2010/main" val="0"/>
                        </a:ext>
                      </a:extLst>
                    </a:blip>
                    <a:srcRect/>
                    <a:stretch/>
                  </pic:blipFill>
                  <pic:spPr bwMode="auto">
                    <a:xfrm>
                      <a:off x="0" y="0"/>
                      <a:ext cx="3001010" cy="2780030"/>
                    </a:xfrm>
                    <a:prstGeom prst="rect">
                      <a:avLst/>
                    </a:prstGeom>
                    <a:ln w="25400">
                      <a:solidFill>
                        <a:schemeClr val="tx1"/>
                      </a:solidFill>
                      <a:prstDash val="solid"/>
                    </a:ln>
                  </pic:spPr>
                </pic:pic>
              </a:graphicData>
            </a:graphic>
            <wp14:sizeRelH relativeFrom="margin">
              <wp14:pctWidth>0</wp14:pctWidth>
            </wp14:sizeRelH>
            <wp14:sizeRelV relativeFrom="margin">
              <wp14:pctHeight>0</wp14:pctHeight>
            </wp14:sizeRelV>
          </wp:anchor>
        </w:drawing>
      </w:r>
      <w:r w:rsidR="008459F0">
        <w:t xml:space="preserve">Now we can find the </w:t>
      </w:r>
      <w:r w:rsidR="00762B12">
        <w:t>best velocity to avoid the collision by finding the intersection between t</w:t>
      </w:r>
      <w:r w:rsidR="0010580D">
        <w:t xml:space="preserve">he lines of the half planes. We might find that depending on the velocity of other agents </w:t>
      </w:r>
      <w:r w:rsidR="0005051C">
        <w:t xml:space="preserve">no solution is </w:t>
      </w:r>
      <w:r w:rsidR="00F36437">
        <w:t>possible,</w:t>
      </w:r>
      <w:r w:rsidR="0005051C">
        <w:t xml:space="preserve"> or the half planes are pointing in the opposite direction. </w:t>
      </w:r>
      <w:r w:rsidR="00F326E7">
        <w:t xml:space="preserve">In these </w:t>
      </w:r>
      <w:r w:rsidR="00F36437">
        <w:t>situations,</w:t>
      </w:r>
      <w:r w:rsidR="00F326E7">
        <w:t xml:space="preserve"> we want to </w:t>
      </w:r>
      <w:r w:rsidR="00F326E7" w:rsidRPr="00646B7E">
        <w:rPr>
          <w:rStyle w:val="Strong"/>
          <w:b w:val="0"/>
          <w:bCs w:val="0"/>
        </w:rPr>
        <w:t xml:space="preserve">find the </w:t>
      </w:r>
      <w:r w:rsidR="004E1D3C" w:rsidRPr="00646B7E">
        <w:rPr>
          <w:rStyle w:val="Strong"/>
          <w:b w:val="0"/>
          <w:bCs w:val="0"/>
        </w:rPr>
        <w:t>closest point</w:t>
      </w:r>
      <w:r w:rsidR="004E1D3C" w:rsidRPr="00646B7E">
        <w:rPr>
          <w:b/>
          <w:bCs/>
        </w:rPr>
        <w:t>.</w:t>
      </w:r>
      <w:r w:rsidR="004E1D3C">
        <w:t xml:space="preserve"> </w:t>
      </w:r>
    </w:p>
    <w:p w14:paraId="1F67C4D4" w14:textId="6CCACA03" w:rsidR="0033307E" w:rsidRPr="0033307E" w:rsidRDefault="0033307E" w:rsidP="00A97788">
      <w:pPr>
        <w:widowControl/>
        <w:autoSpaceDE/>
        <w:autoSpaceDN/>
        <w:adjustRightInd/>
        <w:ind w:firstLine="720"/>
      </w:pPr>
      <w:r>
        <w:t>If we have one half plane</w:t>
      </w:r>
      <w:r w:rsidR="000D45C1">
        <w:t xml:space="preserve"> with a point at</w:t>
      </w:r>
      <w:r>
        <w:t xml:space="preserve"> </w:t>
      </w:r>
      <m:oMath>
        <m:sSub>
          <m:sSubPr>
            <m:ctrlPr>
              <w:rPr>
                <w:rFonts w:ascii="Cambria Math" w:hAnsi="Cambria Math"/>
                <w:i/>
              </w:rPr>
            </m:ctrlPr>
          </m:sSubPr>
          <m:e>
            <m:r>
              <w:rPr>
                <w:rFonts w:ascii="Cambria Math" w:hAnsi="Cambria Math"/>
              </w:rPr>
              <m:t>Plane</m:t>
            </m:r>
          </m:e>
          <m:sub>
            <m:r>
              <w:rPr>
                <w:rFonts w:ascii="Cambria Math" w:hAnsi="Cambria Math"/>
              </w:rPr>
              <m:t>A</m:t>
            </m:r>
          </m:sub>
        </m:sSub>
      </m:oMath>
      <w:r>
        <w:t xml:space="preserve"> with </w:t>
      </w:r>
      <m:oMath>
        <m:sSub>
          <m:sSubPr>
            <m:ctrlPr>
              <w:rPr>
                <w:rFonts w:ascii="Cambria Math" w:hAnsi="Cambria Math"/>
                <w:i/>
              </w:rPr>
            </m:ctrlPr>
          </m:sSubPr>
          <m:e>
            <m:r>
              <w:rPr>
                <w:rFonts w:ascii="Cambria Math" w:hAnsi="Cambria Math"/>
              </w:rPr>
              <m:t>Direction</m:t>
            </m:r>
          </m:e>
          <m:sub>
            <m:r>
              <w:rPr>
                <w:rFonts w:ascii="Cambria Math" w:hAnsi="Cambria Math"/>
              </w:rPr>
              <m:t>A</m:t>
            </m:r>
          </m:sub>
        </m:sSub>
        <m:r>
          <w:rPr>
            <w:rFonts w:ascii="Cambria Math" w:hAnsi="Cambria Math"/>
          </w:rPr>
          <m:t xml:space="preserve"> </m:t>
        </m:r>
      </m:oMath>
      <w:r>
        <w:t>and another</w:t>
      </w:r>
      <w:r w:rsidR="000D45C1">
        <w:t xml:space="preserve"> at</w:t>
      </w:r>
      <w:r>
        <w:t xml:space="preserve"> </w:t>
      </w:r>
      <m:oMath>
        <m:sSub>
          <m:sSubPr>
            <m:ctrlPr>
              <w:rPr>
                <w:rFonts w:ascii="Cambria Math" w:hAnsi="Cambria Math"/>
                <w:i/>
              </w:rPr>
            </m:ctrlPr>
          </m:sSubPr>
          <m:e>
            <m:r>
              <w:rPr>
                <w:rFonts w:ascii="Cambria Math" w:hAnsi="Cambria Math"/>
              </w:rPr>
              <m:t>Plane</m:t>
            </m:r>
          </m:e>
          <m:sub>
            <m:r>
              <w:rPr>
                <w:rFonts w:ascii="Cambria Math" w:hAnsi="Cambria Math"/>
              </w:rPr>
              <m:t>B</m:t>
            </m:r>
          </m:sub>
        </m:sSub>
      </m:oMath>
      <w:r w:rsidR="002006E4">
        <w:t xml:space="preserve"> with </w:t>
      </w:r>
      <m:oMath>
        <m:sSub>
          <m:sSubPr>
            <m:ctrlPr>
              <w:rPr>
                <w:rFonts w:ascii="Cambria Math" w:hAnsi="Cambria Math"/>
                <w:i/>
              </w:rPr>
            </m:ctrlPr>
          </m:sSubPr>
          <m:e>
            <m:r>
              <w:rPr>
                <w:rFonts w:ascii="Cambria Math" w:hAnsi="Cambria Math"/>
              </w:rPr>
              <m:t>Direction</m:t>
            </m:r>
          </m:e>
          <m:sub>
            <m:r>
              <w:rPr>
                <w:rFonts w:ascii="Cambria Math" w:hAnsi="Cambria Math"/>
              </w:rPr>
              <m:t>B</m:t>
            </m:r>
          </m:sub>
        </m:sSub>
      </m:oMath>
      <w:r w:rsidR="002006E4">
        <w:t xml:space="preserve"> then we can find the intersection </w:t>
      </w:r>
      <w:r w:rsidR="00B06299">
        <w:t>with the following:</w:t>
      </w:r>
    </w:p>
    <w:p w14:paraId="27FE6FAD" w14:textId="77777777" w:rsidR="006D0994" w:rsidRDefault="006D0994" w:rsidP="003263A3"/>
    <w:p w14:paraId="2A971055" w14:textId="1D4D8430" w:rsidR="00A97788" w:rsidRDefault="005C0A02" w:rsidP="006D0994">
      <w:pPr>
        <w:ind w:left="720" w:hanging="720"/>
      </w:pPr>
      <m:oMath>
        <m:r>
          <w:rPr>
            <w:rFonts w:ascii="Cambria Math" w:hAnsi="Cambria Math"/>
          </w:rPr>
          <m:t xml:space="preserve">denominator= </m:t>
        </m:r>
        <m:sSub>
          <m:sSubPr>
            <m:ctrlPr>
              <w:rPr>
                <w:rFonts w:ascii="Cambria Math" w:hAnsi="Cambria Math"/>
                <w:i/>
              </w:rPr>
            </m:ctrlPr>
          </m:sSubPr>
          <m:e>
            <m:r>
              <w:rPr>
                <w:rFonts w:ascii="Cambria Math" w:hAnsi="Cambria Math"/>
              </w:rPr>
              <m:t>Direction</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Direction</m:t>
            </m:r>
          </m:e>
          <m:sub>
            <m:r>
              <w:rPr>
                <w:rFonts w:ascii="Cambria Math" w:hAnsi="Cambria Math"/>
              </w:rPr>
              <m:t>B</m:t>
            </m:r>
          </m:sub>
        </m:sSub>
      </m:oMath>
      <w:r w:rsidR="002A4075">
        <w:t xml:space="preserve"> </w:t>
      </w:r>
    </w:p>
    <w:p w14:paraId="35E4DFBF" w14:textId="77777777" w:rsidR="002A4075" w:rsidRPr="00A97788" w:rsidRDefault="002A4075" w:rsidP="006D0994">
      <w:pPr>
        <w:ind w:left="720" w:hanging="720"/>
      </w:pPr>
    </w:p>
    <w:p w14:paraId="24BC6532" w14:textId="21890D08" w:rsidR="00A97788" w:rsidRDefault="005C0A02" w:rsidP="006D0994">
      <w:pPr>
        <w:ind w:left="720" w:hanging="720"/>
      </w:pPr>
      <m:oMath>
        <m:r>
          <w:rPr>
            <w:rFonts w:ascii="Cambria Math" w:hAnsi="Cambria Math"/>
          </w:rPr>
          <m:t xml:space="preserve">numerator= </m:t>
        </m:r>
        <m:sSub>
          <m:sSubPr>
            <m:ctrlPr>
              <w:rPr>
                <w:rFonts w:ascii="Cambria Math" w:hAnsi="Cambria Math"/>
                <w:i/>
              </w:rPr>
            </m:ctrlPr>
          </m:sSubPr>
          <m:e>
            <m:r>
              <w:rPr>
                <w:rFonts w:ascii="Cambria Math" w:hAnsi="Cambria Math"/>
              </w:rPr>
              <m:t>Direction</m:t>
            </m:r>
          </m:e>
          <m:sub>
            <m:r>
              <w:rPr>
                <w:rFonts w:ascii="Cambria Math" w:hAnsi="Cambria Math"/>
              </w:rPr>
              <m:t>B</m:t>
            </m:r>
          </m:sub>
        </m:sSub>
        <m:r>
          <w:rPr>
            <w:rFonts w:ascii="Cambria Math" w:hAnsi="Cambria Math"/>
          </w:rPr>
          <m:t xml:space="preserve"> ×</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Plane</m:t>
                </m:r>
              </m:e>
              <m:sub>
                <m:r>
                  <w:rPr>
                    <w:rFonts w:ascii="Cambria Math" w:hAnsi="Cambria Math"/>
                  </w:rPr>
                  <m:t>A</m:t>
                </m:r>
              </m:sub>
            </m:sSub>
            <m:r>
              <w:rPr>
                <w:rFonts w:ascii="Cambria Math" w:hAnsi="Cambria Math"/>
              </w:rPr>
              <m:t xml:space="preserve">- </m:t>
            </m:r>
            <m:sSub>
              <m:sSubPr>
                <m:ctrlPr>
                  <w:rPr>
                    <w:rFonts w:ascii="Cambria Math" w:hAnsi="Cambria Math"/>
                    <w:i/>
                  </w:rPr>
                </m:ctrlPr>
              </m:sSubPr>
              <m:e>
                <m:r>
                  <w:rPr>
                    <w:rFonts w:ascii="Cambria Math" w:hAnsi="Cambria Math"/>
                  </w:rPr>
                  <m:t>Plane</m:t>
                </m:r>
              </m:e>
              <m:sub>
                <m:r>
                  <w:rPr>
                    <w:rFonts w:ascii="Cambria Math" w:hAnsi="Cambria Math"/>
                  </w:rPr>
                  <m:t>B</m:t>
                </m:r>
              </m:sub>
            </m:sSub>
          </m:e>
        </m:d>
      </m:oMath>
      <w:r w:rsidR="002A4075">
        <w:t xml:space="preserve"> </w:t>
      </w:r>
    </w:p>
    <w:p w14:paraId="73DA85DE" w14:textId="77777777" w:rsidR="002A4075" w:rsidRDefault="002A4075" w:rsidP="006D0994">
      <w:pPr>
        <w:ind w:left="720" w:hanging="720"/>
      </w:pPr>
    </w:p>
    <w:p w14:paraId="5573AD63" w14:textId="4B227DA2" w:rsidR="006D0994" w:rsidRPr="00AA2F61" w:rsidRDefault="005C0A02" w:rsidP="006D0994">
      <w:pPr>
        <w:ind w:left="720" w:hanging="720"/>
      </w:pPr>
      <m:oMath>
        <m:r>
          <w:rPr>
            <w:rFonts w:ascii="Cambria Math" w:hAnsi="Cambria Math"/>
          </w:rPr>
          <m:t>safe velocity=</m:t>
        </m:r>
        <m:sSub>
          <m:sSubPr>
            <m:ctrlPr>
              <w:rPr>
                <w:rFonts w:ascii="Cambria Math" w:hAnsi="Cambria Math"/>
                <w:i/>
              </w:rPr>
            </m:ctrlPr>
          </m:sSubPr>
          <m:e>
            <m:r>
              <w:rPr>
                <w:rFonts w:ascii="Cambria Math" w:hAnsi="Cambria Math"/>
              </w:rPr>
              <m:t>Plane</m:t>
            </m:r>
          </m:e>
          <m:sub>
            <m:r>
              <w:rPr>
                <w:rFonts w:ascii="Cambria Math" w:hAnsi="Cambria Math"/>
              </w:rPr>
              <m:t>A</m:t>
            </m:r>
          </m:sub>
        </m:sSub>
        <m:r>
          <w:rPr>
            <w:rFonts w:ascii="Cambria Math" w:hAnsi="Cambria Math"/>
          </w:rPr>
          <m:t>+</m:t>
        </m:r>
        <m:f>
          <m:fPr>
            <m:ctrlPr>
              <w:rPr>
                <w:rFonts w:ascii="Cambria Math" w:hAnsi="Cambria Math"/>
                <w:i/>
              </w:rPr>
            </m:ctrlPr>
          </m:fPr>
          <m:num>
            <m:r>
              <w:rPr>
                <w:rFonts w:ascii="Cambria Math" w:hAnsi="Cambria Math"/>
              </w:rPr>
              <m:t>numerator</m:t>
            </m:r>
          </m:num>
          <m:den>
            <m:r>
              <w:rPr>
                <w:rFonts w:ascii="Cambria Math" w:hAnsi="Cambria Math"/>
              </w:rPr>
              <m:t>denominator</m:t>
            </m:r>
          </m:den>
        </m:f>
        <m:r>
          <w:rPr>
            <w:rFonts w:ascii="Cambria Math" w:hAnsi="Cambria Math"/>
          </w:rPr>
          <m:t xml:space="preserve">* </m:t>
        </m:r>
        <m:sSub>
          <m:sSubPr>
            <m:ctrlPr>
              <w:rPr>
                <w:rFonts w:ascii="Cambria Math" w:hAnsi="Cambria Math"/>
                <w:i/>
              </w:rPr>
            </m:ctrlPr>
          </m:sSubPr>
          <m:e>
            <m:r>
              <w:rPr>
                <w:rFonts w:ascii="Cambria Math" w:hAnsi="Cambria Math"/>
              </w:rPr>
              <m:t>Direction</m:t>
            </m:r>
          </m:e>
          <m:sub>
            <m:r>
              <w:rPr>
                <w:rFonts w:ascii="Cambria Math" w:hAnsi="Cambria Math"/>
              </w:rPr>
              <m:t>A</m:t>
            </m:r>
          </m:sub>
        </m:sSub>
      </m:oMath>
      <w:r w:rsidR="40B37B36">
        <w:t xml:space="preserve"> </w:t>
      </w:r>
      <w:r w:rsidR="002A4075">
        <w:tab/>
      </w:r>
      <w:r w:rsidR="002A4075">
        <w:tab/>
      </w:r>
      <w:r w:rsidR="002A4075">
        <w:tab/>
      </w:r>
      <w:r w:rsidR="002A4075">
        <w:tab/>
      </w:r>
      <w:r w:rsidR="002A4075">
        <w:tab/>
      </w:r>
      <w:r w:rsidR="40B37B36">
        <w:t>(7)</w:t>
      </w:r>
    </w:p>
    <w:p w14:paraId="3E7EFC9F" w14:textId="1BFB66AB" w:rsidR="00A97788" w:rsidRPr="00AB10E6" w:rsidRDefault="000D45C1" w:rsidP="00AB10E6">
      <w:pPr>
        <w:ind w:left="720" w:hanging="720"/>
      </w:pPr>
      <w:r>
        <w:tab/>
      </w:r>
      <w:r>
        <w:tab/>
      </w:r>
      <w:r>
        <w:tab/>
      </w:r>
    </w:p>
    <w:p w14:paraId="0206DDE1" w14:textId="77777777" w:rsidR="00D957A1" w:rsidRDefault="00D957A1" w:rsidP="00CD08B3">
      <w:pPr>
        <w:pStyle w:val="Heading3"/>
      </w:pPr>
      <w:r>
        <w:t>Static obstacles</w:t>
      </w:r>
    </w:p>
    <w:p w14:paraId="33A9BE1A" w14:textId="56F46C90" w:rsidR="00735B4D" w:rsidRPr="00B51245" w:rsidRDefault="002A4075" w:rsidP="00B51245">
      <w:r>
        <w:rPr>
          <w:noProof/>
        </w:rPr>
        <mc:AlternateContent>
          <mc:Choice Requires="wps">
            <w:drawing>
              <wp:anchor distT="0" distB="0" distL="114300" distR="114300" simplePos="0" relativeHeight="251658296" behindDoc="0" locked="0" layoutInCell="1" allowOverlap="1" wp14:anchorId="6148E715" wp14:editId="107303AE">
                <wp:simplePos x="0" y="0"/>
                <wp:positionH relativeFrom="column">
                  <wp:posOffset>963930</wp:posOffset>
                </wp:positionH>
                <wp:positionV relativeFrom="paragraph">
                  <wp:posOffset>3804285</wp:posOffset>
                </wp:positionV>
                <wp:extent cx="3751580" cy="635"/>
                <wp:effectExtent l="0" t="0" r="0" b="0"/>
                <wp:wrapTopAndBottom/>
                <wp:docPr id="2113361952" name="Text Box 1"/>
                <wp:cNvGraphicFramePr/>
                <a:graphic xmlns:a="http://schemas.openxmlformats.org/drawingml/2006/main">
                  <a:graphicData uri="http://schemas.microsoft.com/office/word/2010/wordprocessingShape">
                    <wps:wsp>
                      <wps:cNvSpPr txBox="1"/>
                      <wps:spPr>
                        <a:xfrm>
                          <a:off x="0" y="0"/>
                          <a:ext cx="3751580" cy="635"/>
                        </a:xfrm>
                        <a:prstGeom prst="rect">
                          <a:avLst/>
                        </a:prstGeom>
                        <a:solidFill>
                          <a:prstClr val="white"/>
                        </a:solidFill>
                        <a:ln>
                          <a:noFill/>
                        </a:ln>
                      </wps:spPr>
                      <wps:txbx>
                        <w:txbxContent>
                          <w:p w14:paraId="1AE49D7B" w14:textId="416B3F83" w:rsidR="00B51245" w:rsidRPr="00544984" w:rsidRDefault="00B51245" w:rsidP="00B51245">
                            <w:pPr>
                              <w:pStyle w:val="Caption"/>
                              <w:rPr>
                                <w:rFonts w:ascii="Times New Roman" w:eastAsia="Times New Roman" w:hAnsi="Times New Roman" w:cs="Times New Roman"/>
                                <w:noProof/>
                                <w:szCs w:val="20"/>
                                <w:lang w:eastAsia="en-US"/>
                              </w:rPr>
                            </w:pPr>
                            <w:r>
                              <w:t xml:space="preserve">Figure </w:t>
                            </w:r>
                            <w:r w:rsidR="00966915">
                              <w:fldChar w:fldCharType="begin"/>
                            </w:r>
                            <w:r w:rsidR="00966915">
                              <w:instrText xml:space="preserve"> SEQ Figure \* ARABIC </w:instrText>
                            </w:r>
                            <w:r w:rsidR="00966915">
                              <w:fldChar w:fldCharType="separate"/>
                            </w:r>
                            <w:r w:rsidR="002B18F5">
                              <w:rPr>
                                <w:noProof/>
                              </w:rPr>
                              <w:t>9</w:t>
                            </w:r>
                            <w:r w:rsidR="00966915">
                              <w:rPr>
                                <w:noProof/>
                              </w:rPr>
                              <w:fldChar w:fldCharType="end"/>
                            </w:r>
                            <w:r>
                              <w:t xml:space="preserve">: </w:t>
                            </w:r>
                            <w:r w:rsidRPr="006F163E">
                              <w:t>Wall colliders are split into smaller</w:t>
                            </w:r>
                            <w:r w:rsidR="00AB10E6">
                              <w:t xml:space="preserve"> discrete</w:t>
                            </w:r>
                            <w:r w:rsidRPr="006F163E">
                              <w:t xml:space="preserve"> circ</w:t>
                            </w:r>
                            <w:r w:rsidR="00AB10E6">
                              <w:t>les</w:t>
                            </w:r>
                            <w:r w:rsidRPr="006F163E">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31D48599">
              <v:shape id="_x0000_s1034" style="position:absolute;margin-left:75.9pt;margin-top:299.55pt;width:295.4pt;height:.05pt;z-index:251658296;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awK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y3n6eT6YxCkmJ3t9N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" w14:anchorId="6148E715">
                <v:textbox style="mso-fit-shape-to-text:t" inset="0,0,0,0">
                  <w:txbxContent>
                    <w:p w:rsidRPr="00544984" w:rsidR="00B51245" w:rsidP="00B51245" w:rsidRDefault="00B51245" w14:paraId="7B400C5A" w14:textId="416B3F83">
                      <w:pPr>
                        <w:pStyle w:val="Caption"/>
                        <w:rPr>
                          <w:rFonts w:ascii="Times New Roman" w:hAnsi="Times New Roman" w:eastAsia="Times New Roman" w:cs="Times New Roman"/>
                          <w:noProof/>
                          <w:szCs w:val="20"/>
                          <w:lang w:eastAsia="en-US"/>
                        </w:rPr>
                      </w:pPr>
                      <w:r>
                        <w:t xml:space="preserve">Figure </w:t>
                      </w:r>
                      <w:r w:rsidR="00966915">
                        <w:fldChar w:fldCharType="begin"/>
                      </w:r>
                      <w:r w:rsidR="00966915">
                        <w:instrText xml:space="preserve"> SEQ Figure \* ARABIC </w:instrText>
                      </w:r>
                      <w:r w:rsidR="00966915">
                        <w:fldChar w:fldCharType="separate"/>
                      </w:r>
                      <w:r w:rsidR="002B18F5">
                        <w:rPr>
                          <w:noProof/>
                        </w:rPr>
                        <w:t>9</w:t>
                      </w:r>
                      <w:r w:rsidR="00966915">
                        <w:rPr>
                          <w:noProof/>
                        </w:rPr>
                        <w:fldChar w:fldCharType="end"/>
                      </w:r>
                      <w:r>
                        <w:t xml:space="preserve">: </w:t>
                      </w:r>
                      <w:r w:rsidRPr="006F163E">
                        <w:t>Wall colliders are split into smaller</w:t>
                      </w:r>
                      <w:r w:rsidR="00AB10E6">
                        <w:t xml:space="preserve"> discrete</w:t>
                      </w:r>
                      <w:r w:rsidRPr="006F163E">
                        <w:t xml:space="preserve"> circ</w:t>
                      </w:r>
                      <w:r w:rsidR="00AB10E6">
                        <w:t>les</w:t>
                      </w:r>
                      <w:r w:rsidRPr="006F163E">
                        <w:t>.</w:t>
                      </w:r>
                    </w:p>
                  </w:txbxContent>
                </v:textbox>
                <w10:wrap type="topAndBottom"/>
              </v:shape>
            </w:pict>
          </mc:Fallback>
        </mc:AlternateContent>
      </w:r>
      <w:r>
        <w:rPr>
          <w:noProof/>
        </w:rPr>
        <w:drawing>
          <wp:anchor distT="0" distB="0" distL="114300" distR="114300" simplePos="0" relativeHeight="251658308" behindDoc="0" locked="0" layoutInCell="1" allowOverlap="1" wp14:anchorId="25AE72B5" wp14:editId="4E5E3DBB">
            <wp:simplePos x="0" y="0"/>
            <wp:positionH relativeFrom="margin">
              <wp:align>center</wp:align>
            </wp:positionH>
            <wp:positionV relativeFrom="paragraph">
              <wp:posOffset>541020</wp:posOffset>
            </wp:positionV>
            <wp:extent cx="3751580" cy="3206115"/>
            <wp:effectExtent l="38100" t="38100" r="39370" b="32385"/>
            <wp:wrapTopAndBottom/>
            <wp:docPr id="39450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01797"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3751580" cy="3206115"/>
                    </a:xfrm>
                    <a:prstGeom prst="rect">
                      <a:avLst/>
                    </a:prstGeom>
                    <a:ln w="25400">
                      <a:solidFill>
                        <a:schemeClr val="tx1"/>
                      </a:solidFill>
                      <a:prstDash val="solid"/>
                    </a:ln>
                  </pic:spPr>
                </pic:pic>
              </a:graphicData>
            </a:graphic>
            <wp14:sizeRelH relativeFrom="page">
              <wp14:pctWidth>0</wp14:pctWidth>
            </wp14:sizeRelH>
            <wp14:sizeRelV relativeFrom="page">
              <wp14:pctHeight>0</wp14:pctHeight>
            </wp14:sizeRelV>
          </wp:anchor>
        </w:drawing>
      </w:r>
      <w:r w:rsidR="00D957A1">
        <w:t xml:space="preserve">The edges of static obstacles like walls or </w:t>
      </w:r>
      <w:r w:rsidR="0035270F">
        <w:t>pillar</w:t>
      </w:r>
      <w:r w:rsidR="00D957A1">
        <w:t xml:space="preserve"> are defined by lines</w:t>
      </w:r>
      <w:r w:rsidR="001244F4">
        <w:t xml:space="preserve">. For ORCA </w:t>
      </w:r>
      <w:r w:rsidR="001244F4" w:rsidRPr="00646B7E">
        <w:t xml:space="preserve">we </w:t>
      </w:r>
      <w:r w:rsidR="001244F4" w:rsidRPr="00AB10E6">
        <w:rPr>
          <w:rStyle w:val="Strong"/>
        </w:rPr>
        <w:t>split them into point</w:t>
      </w:r>
      <w:r w:rsidR="008379C0" w:rsidRPr="00AB10E6">
        <w:rPr>
          <w:rStyle w:val="Strong"/>
        </w:rPr>
        <w:t>s</w:t>
      </w:r>
      <w:r w:rsidR="001244F4" w:rsidRPr="00AB10E6">
        <w:rPr>
          <w:rStyle w:val="Strong"/>
        </w:rPr>
        <w:t xml:space="preserve"> with a defined radius</w:t>
      </w:r>
      <w:r w:rsidR="001244F4">
        <w:t xml:space="preserve">. </w:t>
      </w:r>
      <w:r w:rsidR="00B1057C">
        <w:rPr>
          <w:noProof/>
        </w:rPr>
        <mc:AlternateContent>
          <mc:Choice Requires="wps">
            <w:drawing>
              <wp:anchor distT="0" distB="0" distL="114300" distR="114300" simplePos="0" relativeHeight="251658293" behindDoc="0" locked="0" layoutInCell="1" allowOverlap="1" wp14:anchorId="663C537B" wp14:editId="370AFA4D">
                <wp:simplePos x="0" y="0"/>
                <wp:positionH relativeFrom="column">
                  <wp:posOffset>1830641</wp:posOffset>
                </wp:positionH>
                <wp:positionV relativeFrom="paragraph">
                  <wp:posOffset>1490064</wp:posOffset>
                </wp:positionV>
                <wp:extent cx="1264204" cy="478679"/>
                <wp:effectExtent l="38100" t="19050" r="12700" b="55245"/>
                <wp:wrapNone/>
                <wp:docPr id="1069963625" name="Straight Arrow Connector 35"/>
                <wp:cNvGraphicFramePr/>
                <a:graphic xmlns:a="http://schemas.openxmlformats.org/drawingml/2006/main">
                  <a:graphicData uri="http://schemas.microsoft.com/office/word/2010/wordprocessingShape">
                    <wps:wsp>
                      <wps:cNvCnPr/>
                      <wps:spPr>
                        <a:xfrm flipH="1">
                          <a:off x="0" y="0"/>
                          <a:ext cx="1264204" cy="478679"/>
                        </a:xfrm>
                        <a:prstGeom prst="straightConnector1">
                          <a:avLst/>
                        </a:prstGeom>
                        <a:ln w="3810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http://schemas.openxmlformats.org/drawingml/2006/main" xmlns:pic="http://schemas.openxmlformats.org/drawingml/2006/picture" xmlns:a14="http://schemas.microsoft.com/office/drawing/2010/main" xmlns:c="http://schemas.openxmlformats.org/drawingml/2006/chart" xmlns:arto="http://schemas.microsoft.com/office/word/2006/arto">
            <w:pict w14:anchorId="649741A3">
              <v:shapetype id="_x0000_t32" coordsize="21600,21600" o:oned="t" filled="f" o:spt="32" path="m,l21600,21600e" w14:anchorId="7CE93F96">
                <v:path fillok="f" arrowok="t" o:connecttype="none"/>
                <o:lock v:ext="edit" shapetype="t"/>
              </v:shapetype>
              <v:shape id="Straight Arrow Connector 35" style="position:absolute;margin-left:144.15pt;margin-top:117.35pt;width:99.55pt;height:37.7pt;flip:x;z-index:251655224;visibility:visible;mso-wrap-style:square;mso-wrap-distance-left:9pt;mso-wrap-distance-top:0;mso-wrap-distance-right:9pt;mso-wrap-distance-bottom:0;mso-position-horizontal:absolute;mso-position-horizontal-relative:text;mso-position-vertical:absolute;mso-position-vertical-relative:text" o:spid="_x0000_s1026" strokecolor="#e00" strokeweight="3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">
                <v:stroke joinstyle="miter" endarrow="block"/>
              </v:shape>
            </w:pict>
          </mc:Fallback>
        </mc:AlternateContent>
      </w:r>
    </w:p>
    <w:p w14:paraId="04297D96" w14:textId="08B65F94" w:rsidR="00C24277" w:rsidRDefault="003A2C4D" w:rsidP="00D957A1">
      <w:r>
        <w:t xml:space="preserve">We can handle these circles as we handle moving agents. The only difference is that an agent </w:t>
      </w:r>
      <w:r w:rsidR="00B23510">
        <w:t>can</w:t>
      </w:r>
      <w:r w:rsidR="002A4075">
        <w:t>not</w:t>
      </w:r>
      <w:r w:rsidR="00B23510">
        <w:t xml:space="preserve"> expect the static obstacle to change its velocity. </w:t>
      </w:r>
      <w:r w:rsidR="00501FF1">
        <w:t xml:space="preserve">Therefor the only change to the previous formular </w:t>
      </w:r>
      <w:r w:rsidR="008D665B">
        <w:t xml:space="preserve">is in the calculation </w:t>
      </w:r>
      <w:r w:rsidR="00D51429">
        <w:t>of</w:t>
      </w:r>
      <w:r w:rsidR="008D665B">
        <w:t xml:space="preserve"> the point on the half plane. Instead of moving half of </w:t>
      </w:r>
      <m:oMath>
        <m:r>
          <w:rPr>
            <w:rFonts w:ascii="Cambria Math" w:hAnsi="Cambria Math"/>
          </w:rPr>
          <m:t>u</m:t>
        </m:r>
      </m:oMath>
      <w:r w:rsidR="008D665B">
        <w:t xml:space="preserve"> away from the optimal velocity we </w:t>
      </w:r>
      <w:r w:rsidR="00C24277">
        <w:t xml:space="preserve">move the complete distance of </w:t>
      </w:r>
      <m:oMath>
        <m:r>
          <w:rPr>
            <w:rFonts w:ascii="Cambria Math" w:hAnsi="Cambria Math"/>
          </w:rPr>
          <m:t>u</m:t>
        </m:r>
      </m:oMath>
      <w:r w:rsidR="00C24277">
        <w:t xml:space="preserve"> away from it:</w:t>
      </w:r>
    </w:p>
    <w:p w14:paraId="665AE77B" w14:textId="6B337CC9" w:rsidR="00C34A72" w:rsidRDefault="00C34A72" w:rsidP="00D957A1"/>
    <w:p w14:paraId="334A16DB" w14:textId="287C6E3B" w:rsidR="00885627" w:rsidRPr="00885627" w:rsidRDefault="00026792" w:rsidP="58EFEAD7">
      <w:pPr>
        <w:rPr>
          <w:rStyle w:val="Emphasis"/>
          <w:i w:val="0"/>
          <w:iCs w:val="0"/>
        </w:rPr>
      </w:pPr>
      <m:oMath>
        <m:r>
          <w:rPr>
            <w:rFonts w:ascii="Cambria Math" w:hAnsi="Cambria Math"/>
          </w:rPr>
          <m:t>p=</m:t>
        </m:r>
        <m:sSub>
          <m:sSubPr>
            <m:ctrlPr>
              <w:rPr>
                <w:rFonts w:ascii="Cambria Math" w:hAnsi="Cambria Math"/>
                <w:i/>
              </w:rPr>
            </m:ctrlPr>
          </m:sSubPr>
          <m:e>
            <m:r>
              <w:rPr>
                <w:rFonts w:ascii="Cambria Math" w:hAnsi="Cambria Math"/>
              </w:rPr>
              <m:t>v</m:t>
            </m:r>
          </m:e>
          <m:sub>
            <m:r>
              <w:rPr>
                <w:rFonts w:ascii="Cambria Math" w:hAnsi="Cambria Math"/>
              </w:rPr>
              <m:t>optimal velocity</m:t>
            </m:r>
          </m:sub>
        </m:sSub>
        <m:r>
          <w:rPr>
            <w:rFonts w:ascii="Cambria Math" w:hAnsi="Cambria Math"/>
          </w:rPr>
          <m:t>+u</m:t>
        </m:r>
      </m:oMath>
      <w:r w:rsidR="40B37B36">
        <w:t xml:space="preserve"> </w:t>
      </w:r>
      <w:r w:rsidR="002A4075">
        <w:tab/>
      </w:r>
      <w:r w:rsidR="002A4075">
        <w:tab/>
      </w:r>
      <w:r w:rsidR="002A4075">
        <w:tab/>
      </w:r>
      <w:r w:rsidR="002A4075">
        <w:tab/>
      </w:r>
      <w:r w:rsidR="002A4075">
        <w:tab/>
      </w:r>
      <w:r w:rsidR="002A4075">
        <w:tab/>
      </w:r>
      <w:r w:rsidR="002A4075">
        <w:tab/>
      </w:r>
      <w:r w:rsidR="002A4075">
        <w:tab/>
      </w:r>
      <w:r w:rsidR="002A4075">
        <w:tab/>
      </w:r>
      <w:r w:rsidR="40B37B36">
        <w:t>(8)</w:t>
      </w:r>
      <w:r w:rsidR="00885627">
        <w:rPr>
          <w:rStyle w:val="Emphasis"/>
        </w:rPr>
        <w:br w:type="page"/>
      </w:r>
    </w:p>
    <w:p w14:paraId="3309C38D" w14:textId="010B8DC3" w:rsidR="00C24277" w:rsidRDefault="00AF38F3" w:rsidP="00C24277">
      <w:r w:rsidRPr="00885627">
        <w:rPr>
          <w:rStyle w:val="Emphasis"/>
        </w:rPr>
        <w:t>ORCA</w:t>
      </w:r>
      <w:r>
        <w:t>,</w:t>
      </w:r>
      <w:r w:rsidR="004D7AB5">
        <w:t xml:space="preserve"> however, </w:t>
      </w:r>
      <w:r w:rsidR="008379C0">
        <w:t>cannot</w:t>
      </w:r>
      <w:r w:rsidR="004D7AB5">
        <w:t xml:space="preserve"> handle path finding</w:t>
      </w:r>
      <w:r>
        <w:t xml:space="preserve"> and</w:t>
      </w:r>
      <w:r w:rsidR="004D7AB5">
        <w:t xml:space="preserve"> </w:t>
      </w:r>
      <w:r>
        <w:t>agents</w:t>
      </w:r>
      <w:r w:rsidR="004D7AB5">
        <w:t xml:space="preserve"> get stuck on wall</w:t>
      </w:r>
      <w:r w:rsidR="009B6BE7">
        <w:t xml:space="preserve">s and pillars </w:t>
      </w:r>
      <w:r w:rsidR="00CA4048">
        <w:t>if</w:t>
      </w:r>
      <w:r w:rsidR="009B6BE7">
        <w:t xml:space="preserve"> the lines of the collider </w:t>
      </w:r>
      <w:r w:rsidR="00CA4048">
        <w:t>are perpendicular</w:t>
      </w:r>
      <w:r w:rsidR="009B6BE7">
        <w:t xml:space="preserve"> to the </w:t>
      </w:r>
      <w:r>
        <w:t xml:space="preserve">optimal velocity to the destination. </w:t>
      </w:r>
      <w:r w:rsidR="00CE3725">
        <w:t>They do</w:t>
      </w:r>
      <w:r w:rsidR="008379C0">
        <w:t xml:space="preserve"> not</w:t>
      </w:r>
      <w:r w:rsidR="00CE3725">
        <w:t xml:space="preserve"> collide with them but also fail to find a way around them. </w:t>
      </w:r>
      <w:r w:rsidR="00FF1EDB">
        <w:t xml:space="preserve">This issue only arises if multiple </w:t>
      </w:r>
      <w:r w:rsidR="00284097">
        <w:t xml:space="preserve">points of </w:t>
      </w:r>
      <w:r w:rsidR="00627FC4">
        <w:t xml:space="preserve">a </w:t>
      </w:r>
      <w:r w:rsidR="00FF1EDB">
        <w:t>static obstacle are blocking the way</w:t>
      </w:r>
      <w:r w:rsidR="00713B69">
        <w:t xml:space="preserve">. </w:t>
      </w:r>
      <w:r w:rsidR="002A4075">
        <w:t>To</w:t>
      </w:r>
      <w:r w:rsidR="00CE3725">
        <w:t xml:space="preserve"> fix this issue</w:t>
      </w:r>
      <w:r w:rsidR="0026025B">
        <w:t xml:space="preserve"> we </w:t>
      </w:r>
      <w:r w:rsidR="005A6449">
        <w:t>used</w:t>
      </w:r>
      <w:r w:rsidR="00CE3725">
        <w:t xml:space="preserve"> </w:t>
      </w:r>
      <w:r w:rsidR="000A56F9">
        <w:t>circular collider</w:t>
      </w:r>
      <w:r w:rsidR="006C765B">
        <w:t>s</w:t>
      </w:r>
      <w:r w:rsidR="000A56F9">
        <w:t xml:space="preserve"> for these edge cases.</w:t>
      </w:r>
    </w:p>
    <w:p w14:paraId="3771D759" w14:textId="77777777" w:rsidR="00C74548" w:rsidRDefault="00C74548" w:rsidP="00C24277"/>
    <w:p w14:paraId="0B8230E8" w14:textId="3DF9AD21" w:rsidR="006C765B" w:rsidRDefault="007427F0" w:rsidP="007427F0">
      <w:pPr>
        <w:keepNext/>
      </w:pPr>
      <w:r>
        <w:rPr>
          <w:noProof/>
        </w:rPr>
        <mc:AlternateContent>
          <mc:Choice Requires="wps">
            <w:drawing>
              <wp:anchor distT="0" distB="0" distL="114300" distR="114300" simplePos="0" relativeHeight="251658302" behindDoc="0" locked="0" layoutInCell="1" allowOverlap="1" wp14:anchorId="309DD3F1" wp14:editId="429B61AA">
                <wp:simplePos x="0" y="0"/>
                <wp:positionH relativeFrom="column">
                  <wp:posOffset>538909</wp:posOffset>
                </wp:positionH>
                <wp:positionV relativeFrom="paragraph">
                  <wp:posOffset>2609850</wp:posOffset>
                </wp:positionV>
                <wp:extent cx="4587875" cy="635"/>
                <wp:effectExtent l="0" t="0" r="0" b="0"/>
                <wp:wrapTopAndBottom/>
                <wp:docPr id="450238908" name="Text Box 1"/>
                <wp:cNvGraphicFramePr/>
                <a:graphic xmlns:a="http://schemas.openxmlformats.org/drawingml/2006/main">
                  <a:graphicData uri="http://schemas.microsoft.com/office/word/2010/wordprocessingShape">
                    <wps:wsp>
                      <wps:cNvSpPr txBox="1"/>
                      <wps:spPr>
                        <a:xfrm>
                          <a:off x="0" y="0"/>
                          <a:ext cx="4587875" cy="635"/>
                        </a:xfrm>
                        <a:prstGeom prst="rect">
                          <a:avLst/>
                        </a:prstGeom>
                        <a:solidFill>
                          <a:prstClr val="white"/>
                        </a:solidFill>
                        <a:ln>
                          <a:noFill/>
                        </a:ln>
                      </wps:spPr>
                      <wps:txbx>
                        <w:txbxContent>
                          <w:p w14:paraId="7B093FC8" w14:textId="6194A908" w:rsidR="007427F0" w:rsidRPr="00D7235A" w:rsidRDefault="007427F0" w:rsidP="007427F0">
                            <w:pPr>
                              <w:pStyle w:val="Caption"/>
                              <w:rPr>
                                <w:rFonts w:ascii="Times New Roman" w:eastAsia="Times New Roman" w:hAnsi="Times New Roman" w:cs="Times New Roman"/>
                                <w:noProof/>
                                <w:szCs w:val="20"/>
                                <w:lang w:eastAsia="en-US"/>
                              </w:rPr>
                            </w:pPr>
                            <w:r>
                              <w:t xml:space="preserve">Figure </w:t>
                            </w:r>
                            <w:r w:rsidR="00966915">
                              <w:fldChar w:fldCharType="begin"/>
                            </w:r>
                            <w:r w:rsidR="00966915">
                              <w:instrText xml:space="preserve"> SEQ Figure \* ARABIC </w:instrText>
                            </w:r>
                            <w:r w:rsidR="00966915">
                              <w:fldChar w:fldCharType="separate"/>
                            </w:r>
                            <w:r w:rsidR="002B18F5">
                              <w:rPr>
                                <w:noProof/>
                              </w:rPr>
                              <w:t>10</w:t>
                            </w:r>
                            <w:r w:rsidR="00966915">
                              <w:rPr>
                                <w:noProof/>
                              </w:rPr>
                              <w:fldChar w:fldCharType="end"/>
                            </w:r>
                            <w:r w:rsidRPr="00CE5999">
                              <w:t>: Adding circular colliders around pillars prevents agents from getting stuck on them.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4C914291">
              <v:shape id="_x0000_s1035" style="position:absolute;margin-left:42.45pt;margin-top:205.5pt;width:361.25pt;height:.05pt;z-index:251658302;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" w14:anchorId="309DD3F1">
                <v:textbox style="mso-fit-shape-to-text:t" inset="0,0,0,0">
                  <w:txbxContent>
                    <w:p w:rsidRPr="00D7235A" w:rsidR="007427F0" w:rsidP="007427F0" w:rsidRDefault="007427F0" w14:paraId="79C0F2AD" w14:textId="6194A908">
                      <w:pPr>
                        <w:pStyle w:val="Caption"/>
                        <w:rPr>
                          <w:rFonts w:ascii="Times New Roman" w:hAnsi="Times New Roman" w:eastAsia="Times New Roman" w:cs="Times New Roman"/>
                          <w:noProof/>
                          <w:szCs w:val="20"/>
                          <w:lang w:eastAsia="en-US"/>
                        </w:rPr>
                      </w:pPr>
                      <w:r>
                        <w:t xml:space="preserve">Figure </w:t>
                      </w:r>
                      <w:r w:rsidR="00966915">
                        <w:fldChar w:fldCharType="begin"/>
                      </w:r>
                      <w:r w:rsidR="00966915">
                        <w:instrText xml:space="preserve"> SEQ Figure \* ARABIC </w:instrText>
                      </w:r>
                      <w:r w:rsidR="00966915">
                        <w:fldChar w:fldCharType="separate"/>
                      </w:r>
                      <w:r w:rsidR="002B18F5">
                        <w:rPr>
                          <w:noProof/>
                        </w:rPr>
                        <w:t>10</w:t>
                      </w:r>
                      <w:r w:rsidR="00966915">
                        <w:rPr>
                          <w:noProof/>
                        </w:rPr>
                        <w:fldChar w:fldCharType="end"/>
                      </w:r>
                      <w:r w:rsidRPr="00CE5999">
                        <w:t>: Adding circular colliders around pillars prevents agents from getting stuck on them.</w:t>
                      </w:r>
                    </w:p>
                  </w:txbxContent>
                </v:textbox>
                <w10:wrap type="topAndBottom"/>
              </v:shape>
            </w:pict>
          </mc:Fallback>
        </mc:AlternateContent>
      </w:r>
      <w:r w:rsidR="00D60626" w:rsidRPr="00D60626">
        <w:rPr>
          <w:noProof/>
        </w:rPr>
        <w:drawing>
          <wp:anchor distT="0" distB="0" distL="114300" distR="114300" simplePos="0" relativeHeight="251658309" behindDoc="0" locked="0" layoutInCell="1" allowOverlap="1" wp14:anchorId="4E92D22C" wp14:editId="2756A8ED">
            <wp:simplePos x="0" y="0"/>
            <wp:positionH relativeFrom="margin">
              <wp:align>center</wp:align>
            </wp:positionH>
            <wp:positionV relativeFrom="paragraph">
              <wp:posOffset>38100</wp:posOffset>
            </wp:positionV>
            <wp:extent cx="4587875" cy="2514600"/>
            <wp:effectExtent l="38100" t="38100" r="41275" b="38100"/>
            <wp:wrapTopAndBottom/>
            <wp:docPr id="2127580085" name="Picture 1" descr="A group of people walking on a black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80085" name="Picture 1" descr="A group of people walking on a black surface&#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87875" cy="2514600"/>
                    </a:xfrm>
                    <a:prstGeom prst="rect">
                      <a:avLst/>
                    </a:prstGeom>
                    <a:ln w="25400">
                      <a:solidFill>
                        <a:schemeClr val="tx1"/>
                      </a:solidFill>
                      <a:prstDash val="solid"/>
                    </a:ln>
                  </pic:spPr>
                </pic:pic>
              </a:graphicData>
            </a:graphic>
            <wp14:sizeRelH relativeFrom="page">
              <wp14:pctWidth>0</wp14:pctWidth>
            </wp14:sizeRelH>
            <wp14:sizeRelV relativeFrom="page">
              <wp14:pctHeight>0</wp14:pctHeight>
            </wp14:sizeRelV>
          </wp:anchor>
        </w:drawing>
      </w:r>
    </w:p>
    <w:p w14:paraId="599AB758" w14:textId="59629AED" w:rsidR="00BC5A8A" w:rsidRDefault="00BC5A8A" w:rsidP="00BC5A8A">
      <w:pPr>
        <w:pStyle w:val="Heading3"/>
      </w:pPr>
      <w:r>
        <w:t>Limitations</w:t>
      </w:r>
    </w:p>
    <w:p w14:paraId="0D830190" w14:textId="6D831A74" w:rsidR="00500512" w:rsidRDefault="00AC5E1D" w:rsidP="00C24277">
      <w:r w:rsidRPr="0010184B">
        <w:rPr>
          <w:rStyle w:val="Emphasis"/>
        </w:rPr>
        <w:t>A*</w:t>
      </w:r>
      <w:r>
        <w:t xml:space="preserve"> or a similar pathfinding algorithm should be used in a game to find a path </w:t>
      </w:r>
      <w:r w:rsidR="00567CB1">
        <w:t>around static obstacles</w:t>
      </w:r>
      <w:r>
        <w:t xml:space="preserve">. ORCA </w:t>
      </w:r>
      <w:r w:rsidR="00D65D79">
        <w:t>should only consider static obstacles close to the agent t</w:t>
      </w:r>
      <w:r w:rsidR="00500512">
        <w:t xml:space="preserve">o </w:t>
      </w:r>
      <w:r w:rsidR="00D65D79">
        <w:t>i</w:t>
      </w:r>
      <w:r w:rsidR="00500512">
        <w:t xml:space="preserve">mprove </w:t>
      </w:r>
      <w:r w:rsidR="00007820">
        <w:t>performance</w:t>
      </w:r>
      <w:r w:rsidR="00B44827">
        <w:t xml:space="preserve"> but still ensure local collision avoidance</w:t>
      </w:r>
      <w:r w:rsidR="00500512">
        <w:t>.</w:t>
      </w:r>
    </w:p>
    <w:p w14:paraId="08D56D71" w14:textId="77777777" w:rsidR="00697AE7" w:rsidRDefault="00697AE7" w:rsidP="00C24277"/>
    <w:p w14:paraId="442D6213" w14:textId="77777777" w:rsidR="007B4F26" w:rsidRDefault="007B4F26" w:rsidP="00C24277"/>
    <w:p w14:paraId="2B9E35DF" w14:textId="40BD0E60" w:rsidR="006D0994" w:rsidRPr="006D0994" w:rsidRDefault="004E1D3C" w:rsidP="004E2892">
      <w:r>
        <w:br w:type="page"/>
      </w:r>
    </w:p>
    <w:p w14:paraId="7D2BE1F7" w14:textId="43BAB19C" w:rsidR="0007653D" w:rsidRPr="006D0994" w:rsidRDefault="0A7D9424" w:rsidP="00175B21">
      <w:pPr>
        <w:pStyle w:val="Heading1"/>
      </w:pPr>
      <w:bookmarkStart w:id="4" w:name="_Toc202104108"/>
      <w:r>
        <w:t>6</w:t>
      </w:r>
      <w:r w:rsidR="07A75CC2">
        <w:t>.</w:t>
      </w:r>
      <w:r w:rsidR="006D0994">
        <w:t xml:space="preserve"> Grid based collision avoidance</w:t>
      </w:r>
      <w:bookmarkEnd w:id="4"/>
    </w:p>
    <w:p w14:paraId="14F357E8" w14:textId="103960EA" w:rsidR="004E2892" w:rsidRPr="007868BB" w:rsidRDefault="00AE085B" w:rsidP="00812C28">
      <w:pPr>
        <w:rPr>
          <w:bCs/>
        </w:rPr>
      </w:pPr>
      <w:r w:rsidRPr="00AE085B">
        <w:t xml:space="preserve">Grid-based collision avoidance </w:t>
      </w:r>
      <w:r w:rsidR="007868BB" w:rsidRPr="007868BB">
        <w:t>refers to algorithms</w:t>
      </w:r>
      <w:r w:rsidR="007868BB" w:rsidRPr="00AE085B">
        <w:t xml:space="preserve"> that</w:t>
      </w:r>
      <w:r w:rsidRPr="00AE085B">
        <w:t xml:space="preserve"> operate on a </w:t>
      </w:r>
      <w:r w:rsidRPr="007868BB">
        <w:rPr>
          <w:rStyle w:val="Strong"/>
        </w:rPr>
        <w:t>discretized</w:t>
      </w:r>
      <w:r w:rsidR="007868BB" w:rsidRPr="007868BB">
        <w:rPr>
          <w:rStyle w:val="Strong"/>
        </w:rPr>
        <w:t xml:space="preserve"> </w:t>
      </w:r>
      <w:r w:rsidRPr="007868BB">
        <w:rPr>
          <w:rStyle w:val="Strong"/>
        </w:rPr>
        <w:t>representation of the environment</w:t>
      </w:r>
      <w:r w:rsidRPr="00AE085B">
        <w:t>, where the world is divided into a uniform grid of cells.</w:t>
      </w:r>
      <w:r w:rsidR="007868BB">
        <w:rPr>
          <w:bCs/>
        </w:rPr>
        <w:t xml:space="preserve"> </w:t>
      </w:r>
      <w:r w:rsidRPr="00AE085B">
        <w:t>Each cell encodes information about occupancy, navigability, or dynamic cost, allowing agents to make movement decisions by examining a limited neighborhood of adjacent cells.</w:t>
      </w:r>
    </w:p>
    <w:p w14:paraId="3D379577" w14:textId="42DA3972" w:rsidR="0024615E" w:rsidRDefault="00AE085B" w:rsidP="003775D5">
      <w:r w:rsidRPr="00AE085B">
        <w:t>Unlike velocity-based approaches that rely on continuous motion and prediction, grid-based methods evaluate movement over discrete time and space steps, offering high spatial clarity and ease of implementation</w:t>
      </w:r>
      <w:r w:rsidR="0024615E">
        <w:t>.</w:t>
      </w:r>
    </w:p>
    <w:p w14:paraId="72520412" w14:textId="75196F04" w:rsidR="00AE085B" w:rsidRPr="00AE085B" w:rsidRDefault="0024615E" w:rsidP="003775D5">
      <w:pPr>
        <w:ind w:firstLine="720"/>
      </w:pPr>
      <w:r>
        <w:t>G</w:t>
      </w:r>
      <w:r w:rsidR="00AE085B" w:rsidRPr="00AE085B">
        <w:t>rid-based approaches offer a</w:t>
      </w:r>
      <w:r>
        <w:t xml:space="preserve"> </w:t>
      </w:r>
      <w:r w:rsidR="00AE085B" w:rsidRPr="00AE085B">
        <w:t>more structured and deterministic framework, often at the cost of lower realism and</w:t>
      </w:r>
      <w:r>
        <w:t xml:space="preserve"> </w:t>
      </w:r>
      <w:r w:rsidR="00775022">
        <w:t>l</w:t>
      </w:r>
      <w:r w:rsidR="00775022" w:rsidRPr="00775022">
        <w:t>ess smooth</w:t>
      </w:r>
      <w:r w:rsidR="00AE085B" w:rsidRPr="00AE085B">
        <w:t xml:space="preserve"> motion. Resolution and update frequency are key challenges</w:t>
      </w:r>
      <w:r w:rsidR="000C63E0">
        <w:t>. C</w:t>
      </w:r>
      <w:r w:rsidR="00AE085B" w:rsidRPr="00AE085B">
        <w:t>oarse grids can</w:t>
      </w:r>
      <w:r w:rsidR="00825B40">
        <w:t xml:space="preserve"> </w:t>
      </w:r>
      <w:r w:rsidR="00AE085B" w:rsidRPr="00AE085B">
        <w:t>lead to choppy movement or deadlocks, while fine grids increase computational demands.</w:t>
      </w:r>
      <w:r w:rsidR="003775D5">
        <w:t xml:space="preserve"> </w:t>
      </w:r>
      <w:r w:rsidR="00AE085B" w:rsidRPr="00AE085B">
        <w:t>Despite this, grid-based collision avoidance remains a robust choice in domains like cellular</w:t>
      </w:r>
      <w:r w:rsidR="003775D5">
        <w:t xml:space="preserve"> </w:t>
      </w:r>
      <w:r w:rsidR="00AE085B" w:rsidRPr="00AE085B">
        <w:t>simulations, tactical AI, and tile-based games, where environmental structure and</w:t>
      </w:r>
      <w:r w:rsidR="003775D5">
        <w:t xml:space="preserve"> </w:t>
      </w:r>
      <w:r w:rsidR="00AE085B" w:rsidRPr="00AE085B">
        <w:t>performance predictability are essential.</w:t>
      </w:r>
    </w:p>
    <w:p w14:paraId="11216F2C" w14:textId="77777777" w:rsidR="00AE085B" w:rsidRPr="00AE085B" w:rsidRDefault="00AE085B" w:rsidP="00AE085B">
      <w:pPr>
        <w:ind w:left="720" w:hanging="720"/>
        <w:rPr>
          <w:color w:val="ED7D31" w:themeColor="accent2"/>
        </w:rPr>
      </w:pPr>
    </w:p>
    <w:p w14:paraId="0458B234" w14:textId="4F5F03EA" w:rsidR="00453F3C" w:rsidRDefault="006D0994" w:rsidP="000C63E0">
      <w:pPr>
        <w:pStyle w:val="Heading2"/>
        <w:rPr>
          <w:color w:val="ED7D31" w:themeColor="accent2"/>
        </w:rPr>
      </w:pPr>
      <w:r w:rsidRPr="006D0994">
        <w:t>Cellular automata</w:t>
      </w:r>
    </w:p>
    <w:p w14:paraId="31B1A8D9" w14:textId="4EA94A83" w:rsidR="00453F3C" w:rsidRDefault="00453F3C" w:rsidP="00B43C11">
      <w:r w:rsidRPr="00453F3C">
        <w:t>Cellular automata</w:t>
      </w:r>
      <w:r w:rsidR="00B76330">
        <w:t xml:space="preserve"> </w:t>
      </w:r>
      <w:r w:rsidR="006D4493">
        <w:fldChar w:fldCharType="begin"/>
      </w:r>
      <w:r w:rsidR="006D4493">
        <w:instrText xml:space="preserve"> REF ref7 \h </w:instrText>
      </w:r>
      <w:r w:rsidR="006D4493">
        <w:fldChar w:fldCharType="separate"/>
      </w:r>
      <w:r w:rsidR="006D4493" w:rsidRPr="00B035BC">
        <w:rPr>
          <w:rFonts w:ascii="Cambria" w:eastAsia="Cambria" w:hAnsi="Cambria" w:cs="Cambria"/>
          <w:color w:val="000000" w:themeColor="text1"/>
        </w:rPr>
        <w:t>[</w:t>
      </w:r>
      <w:r w:rsidR="006D4493">
        <w:rPr>
          <w:rFonts w:ascii="Cambria" w:eastAsia="Cambria" w:hAnsi="Cambria" w:cs="Cambria"/>
          <w:color w:val="000000" w:themeColor="text1"/>
        </w:rPr>
        <w:t>7</w:t>
      </w:r>
      <w:r w:rsidR="006D4493" w:rsidRPr="00B035BC">
        <w:rPr>
          <w:rFonts w:ascii="Cambria" w:eastAsia="Cambria" w:hAnsi="Cambria" w:cs="Cambria"/>
          <w:color w:val="000000" w:themeColor="text1"/>
        </w:rPr>
        <w:t xml:space="preserve">] </w:t>
      </w:r>
      <w:r w:rsidR="006D4493">
        <w:fldChar w:fldCharType="end"/>
      </w:r>
      <w:r w:rsidRPr="00453F3C">
        <w:t>are computational models composed of a grid of cells, each of which</w:t>
      </w:r>
      <w:r w:rsidR="00B76330">
        <w:t xml:space="preserve"> </w:t>
      </w:r>
      <w:r w:rsidRPr="00453F3C">
        <w:t>can</w:t>
      </w:r>
      <w:r w:rsidR="00B76330">
        <w:t xml:space="preserve"> </w:t>
      </w:r>
      <w:r w:rsidRPr="00453F3C">
        <w:t>exist in a finite number of states. The state of each cell evolves over discrete time steps</w:t>
      </w:r>
    </w:p>
    <w:p w14:paraId="28DB0D8D" w14:textId="77777777" w:rsidR="00453F3C" w:rsidRDefault="00453F3C" w:rsidP="00B43C11">
      <w:r w:rsidRPr="00453F3C">
        <w:t>according to a local update rule, which considers the current state of the cell and the states of</w:t>
      </w:r>
    </w:p>
    <w:p w14:paraId="33637E98" w14:textId="77777777" w:rsidR="00453F3C" w:rsidRDefault="00453F3C" w:rsidP="00B43C11">
      <w:r w:rsidRPr="00453F3C">
        <w:t>its neighboring cells. This simple rule-based evolution allows complex global behavior to</w:t>
      </w:r>
    </w:p>
    <w:p w14:paraId="310EDBA6" w14:textId="6875AB35" w:rsidR="00453F3C" w:rsidRDefault="00453F3C" w:rsidP="00B43C11">
      <w:r w:rsidRPr="00453F3C">
        <w:t>emerge from purely local interactions.</w:t>
      </w:r>
      <w:r w:rsidR="00EB0F80">
        <w:t xml:space="preserve"> Each frame an agent has the option to move to one of </w:t>
      </w:r>
    </w:p>
    <w:p w14:paraId="0455CBDB" w14:textId="12908197" w:rsidR="00EB0F80" w:rsidRDefault="00B74653" w:rsidP="00B43C11">
      <w:r>
        <w:t xml:space="preserve">neighboring cells, it will choose which cell to move to next depending on the Euclidian </w:t>
      </w:r>
    </w:p>
    <w:p w14:paraId="385B4D11" w14:textId="0AA7EB0E" w:rsidR="00B74653" w:rsidRDefault="00B74653" w:rsidP="00B43C11">
      <w:r>
        <w:t>distance to the goal</w:t>
      </w:r>
      <w:r w:rsidR="00915C60">
        <w:t>.</w:t>
      </w:r>
    </w:p>
    <w:p w14:paraId="4BF33290" w14:textId="16E8869A" w:rsidR="00915C60" w:rsidRPr="00453F3C" w:rsidRDefault="00915C60" w:rsidP="006D0994">
      <w:pPr>
        <w:ind w:left="720" w:hanging="720"/>
      </w:pPr>
    </w:p>
    <w:p w14:paraId="53B08BFC" w14:textId="5C83B22C" w:rsidR="00E43C7D" w:rsidRDefault="003C7539" w:rsidP="00A83E70">
      <w:pPr>
        <w:ind w:left="720" w:hanging="720"/>
        <w:jc w:val="center"/>
        <w:rPr>
          <w:color w:val="ED7D31" w:themeColor="accent2"/>
        </w:rPr>
      </w:pPr>
      <w:r>
        <w:rPr>
          <w:noProof/>
          <w:color w:val="ED7D31" w:themeColor="accent2"/>
        </w:rPr>
        <w:drawing>
          <wp:anchor distT="0" distB="0" distL="114300" distR="114300" simplePos="0" relativeHeight="251658310" behindDoc="0" locked="0" layoutInCell="1" allowOverlap="1" wp14:anchorId="5972E89C" wp14:editId="315F8C52">
            <wp:simplePos x="0" y="0"/>
            <wp:positionH relativeFrom="margin">
              <wp:align>center</wp:align>
            </wp:positionH>
            <wp:positionV relativeFrom="paragraph">
              <wp:posOffset>318770</wp:posOffset>
            </wp:positionV>
            <wp:extent cx="4400550" cy="2105025"/>
            <wp:effectExtent l="38100" t="38100" r="38100" b="47625"/>
            <wp:wrapTopAndBottom/>
            <wp:docPr id="181160512" name="Picture 37" descr="A black circle with arrows pointing to a black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60512" name="Picture 37" descr="A black circle with arrows pointing to a black circle&#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4400550" cy="2105025"/>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14:paraId="7BA5751D" w14:textId="48452A7F" w:rsidR="00E43C7D" w:rsidRDefault="003C7539" w:rsidP="00E43C7D">
      <w:pPr>
        <w:ind w:left="720" w:hanging="720"/>
      </w:pPr>
      <w:r>
        <w:rPr>
          <w:noProof/>
          <w:color w:val="ED7D31" w:themeColor="accent2"/>
        </w:rPr>
        <mc:AlternateContent>
          <mc:Choice Requires="wps">
            <w:drawing>
              <wp:anchor distT="0" distB="0" distL="114300" distR="114300" simplePos="0" relativeHeight="251658323" behindDoc="0" locked="0" layoutInCell="1" allowOverlap="1" wp14:anchorId="149D4E8D" wp14:editId="496E4606">
                <wp:simplePos x="0" y="0"/>
                <wp:positionH relativeFrom="margin">
                  <wp:align>center</wp:align>
                </wp:positionH>
                <wp:positionV relativeFrom="margin">
                  <wp:posOffset>6974205</wp:posOffset>
                </wp:positionV>
                <wp:extent cx="4408170" cy="259080"/>
                <wp:effectExtent l="0" t="0" r="11430" b="26670"/>
                <wp:wrapSquare wrapText="bothSides"/>
                <wp:docPr id="1078234910" name="Rectangle 38"/>
                <wp:cNvGraphicFramePr/>
                <a:graphic xmlns:a="http://schemas.openxmlformats.org/drawingml/2006/main">
                  <a:graphicData uri="http://schemas.microsoft.com/office/word/2010/wordprocessingShape">
                    <wps:wsp>
                      <wps:cNvSpPr/>
                      <wps:spPr>
                        <a:xfrm>
                          <a:off x="0" y="0"/>
                          <a:ext cx="4408170" cy="2590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1E736D5" w14:textId="6F80BBF2" w:rsidR="00BC5979" w:rsidRPr="00A1542D" w:rsidRDefault="00BC5979" w:rsidP="00BC5979">
                            <w:pPr>
                              <w:pStyle w:val="Caption"/>
                              <w:rPr>
                                <w:rFonts w:ascii="Times New Roman" w:eastAsia="Times New Roman" w:hAnsi="Times New Roman" w:cs="Times New Roman"/>
                                <w:noProof/>
                                <w:szCs w:val="20"/>
                                <w:lang w:eastAsia="en-US"/>
                              </w:rPr>
                            </w:pPr>
                            <w:r>
                              <w:t xml:space="preserve">Figure </w:t>
                            </w:r>
                            <w:r w:rsidR="00966915">
                              <w:fldChar w:fldCharType="begin"/>
                            </w:r>
                            <w:r w:rsidR="00966915">
                              <w:instrText xml:space="preserve"> SEQ Figure \* ARABIC </w:instrText>
                            </w:r>
                            <w:r w:rsidR="00966915">
                              <w:fldChar w:fldCharType="separate"/>
                            </w:r>
                            <w:r w:rsidR="002B18F5">
                              <w:rPr>
                                <w:noProof/>
                              </w:rPr>
                              <w:t>11</w:t>
                            </w:r>
                            <w:r w:rsidR="00966915">
                              <w:rPr>
                                <w:noProof/>
                              </w:rPr>
                              <w:fldChar w:fldCharType="end"/>
                            </w:r>
                            <w:r>
                              <w:t xml:space="preserve">: </w:t>
                            </w:r>
                            <w:r w:rsidRPr="00AC7E54">
                              <w:t xml:space="preserve">Agent </w:t>
                            </w:r>
                            <w:r>
                              <w:t>neighbor cell selection</w:t>
                            </w:r>
                            <w:r w:rsidRPr="00AC7E54">
                              <w:t>.</w:t>
                            </w:r>
                          </w:p>
                          <w:p w14:paraId="2E2F5C7A" w14:textId="77777777" w:rsidR="00BC5979" w:rsidRDefault="00BC5979" w:rsidP="00BC597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1C8957D0">
              <v:rect id="Rectangle 38" style="position:absolute;left:0;text-align:left;margin-left:0;margin-top:549.15pt;width:347.1pt;height:20.4pt;z-index:251658323;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spid="_x0000_s1036" fillcolor="white [3201]" strokecolor="white [3212]" strokeweight="1pt" w14:anchorId="149D4E8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">
                <v:textbox>
                  <w:txbxContent>
                    <w:p w:rsidRPr="00A1542D" w:rsidR="00BC5979" w:rsidP="00BC5979" w:rsidRDefault="00BC5979" w14:paraId="127CB3B5" w14:textId="6F80BBF2">
                      <w:pPr>
                        <w:pStyle w:val="Caption"/>
                        <w:rPr>
                          <w:rFonts w:ascii="Times New Roman" w:hAnsi="Times New Roman" w:eastAsia="Times New Roman" w:cs="Times New Roman"/>
                          <w:noProof/>
                          <w:szCs w:val="20"/>
                          <w:lang w:eastAsia="en-US"/>
                        </w:rPr>
                      </w:pPr>
                      <w:r>
                        <w:t xml:space="preserve">Figure </w:t>
                      </w:r>
                      <w:r w:rsidR="00966915">
                        <w:fldChar w:fldCharType="begin"/>
                      </w:r>
                      <w:r w:rsidR="00966915">
                        <w:instrText xml:space="preserve"> SEQ Figure \* ARABIC </w:instrText>
                      </w:r>
                      <w:r w:rsidR="00966915">
                        <w:fldChar w:fldCharType="separate"/>
                      </w:r>
                      <w:r w:rsidR="002B18F5">
                        <w:rPr>
                          <w:noProof/>
                        </w:rPr>
                        <w:t>11</w:t>
                      </w:r>
                      <w:r w:rsidR="00966915">
                        <w:rPr>
                          <w:noProof/>
                        </w:rPr>
                        <w:fldChar w:fldCharType="end"/>
                      </w:r>
                      <w:r>
                        <w:t xml:space="preserve">: </w:t>
                      </w:r>
                      <w:r w:rsidRPr="00AC7E54">
                        <w:t xml:space="preserve">Agent </w:t>
                      </w:r>
                      <w:r>
                        <w:t>neighbor cell selection</w:t>
                      </w:r>
                      <w:r w:rsidRPr="00AC7E54">
                        <w:t>.</w:t>
                      </w:r>
                    </w:p>
                    <w:p w:rsidR="00BC5979" w:rsidP="00BC5979" w:rsidRDefault="00BC5979" w14:paraId="672A6659" w14:textId="77777777">
                      <w:pPr>
                        <w:jc w:val="center"/>
                      </w:pPr>
                    </w:p>
                  </w:txbxContent>
                </v:textbox>
                <w10:wrap type="square" anchorx="margin" anchory="margin"/>
              </v:rect>
            </w:pict>
          </mc:Fallback>
        </mc:AlternateContent>
      </w:r>
    </w:p>
    <w:p w14:paraId="3F932473" w14:textId="5115B171" w:rsidR="00E43C7D" w:rsidRPr="006D0994" w:rsidRDefault="00E43C7D" w:rsidP="006D0994">
      <w:pPr>
        <w:ind w:left="720" w:hanging="720"/>
        <w:rPr>
          <w:color w:val="ED7D31" w:themeColor="accent2"/>
        </w:rPr>
      </w:pPr>
    </w:p>
    <w:p w14:paraId="2D4BBD86" w14:textId="77777777" w:rsidR="006D0994" w:rsidRDefault="006D0994" w:rsidP="006D0994">
      <w:pPr>
        <w:ind w:left="720" w:hanging="720"/>
      </w:pPr>
    </w:p>
    <w:p w14:paraId="30CE978B" w14:textId="77777777" w:rsidR="0052420C" w:rsidRDefault="0052420C" w:rsidP="006D0994">
      <w:pPr>
        <w:ind w:left="720" w:hanging="720"/>
      </w:pPr>
      <w:bookmarkStart w:id="5" w:name="_Toc202104109"/>
    </w:p>
    <w:p w14:paraId="535F76ED" w14:textId="77777777" w:rsidR="0052420C" w:rsidRDefault="0052420C" w:rsidP="006D0994">
      <w:pPr>
        <w:ind w:left="720" w:hanging="720"/>
      </w:pPr>
    </w:p>
    <w:p w14:paraId="27190CDB" w14:textId="66EE614F" w:rsidR="0052420C" w:rsidRPr="0052420C" w:rsidRDefault="0052420C" w:rsidP="0052420C">
      <w:pPr>
        <w:pStyle w:val="Heading2"/>
        <w:rPr>
          <w:b w:val="0"/>
          <w:bCs/>
          <w:color w:val="ED7D31" w:themeColor="accent2"/>
        </w:rPr>
      </w:pPr>
      <w:r w:rsidRPr="0052420C">
        <w:rPr>
          <w:b w:val="0"/>
          <w:bCs/>
        </w:rPr>
        <w:t>Cellular automata</w:t>
      </w:r>
      <w:r>
        <w:rPr>
          <w:b w:val="0"/>
          <w:bCs/>
        </w:rPr>
        <w:t xml:space="preserve"> rules</w:t>
      </w:r>
    </w:p>
    <w:p w14:paraId="425E9793" w14:textId="77777777" w:rsidR="00B26D0E" w:rsidRDefault="00B26D0E" w:rsidP="006D0994">
      <w:pPr>
        <w:ind w:left="720" w:hanging="720"/>
      </w:pPr>
      <w:r w:rsidRPr="00B26D0E">
        <w:t>The rules for cellular automata define how each cell updates its state from one time step to</w:t>
      </w:r>
    </w:p>
    <w:p w14:paraId="67EA45EB" w14:textId="77777777" w:rsidR="00B26D0E" w:rsidRDefault="00B26D0E" w:rsidP="006D0994">
      <w:pPr>
        <w:ind w:left="720" w:hanging="720"/>
      </w:pPr>
      <w:r w:rsidRPr="00B26D0E">
        <w:t>the next based on its local environment. These rules are applied uniformly across the grid,</w:t>
      </w:r>
    </w:p>
    <w:p w14:paraId="4F732A45" w14:textId="77777777" w:rsidR="0056799F" w:rsidRDefault="00B26D0E" w:rsidP="006D0994">
      <w:pPr>
        <w:ind w:left="720" w:hanging="720"/>
      </w:pPr>
      <w:r w:rsidRPr="00B26D0E">
        <w:t xml:space="preserve">meaning every cell follows the same logic. </w:t>
      </w:r>
      <w:r w:rsidR="0056799F">
        <w:t>The rules used on the basic implementation of</w:t>
      </w:r>
    </w:p>
    <w:p w14:paraId="24A7F7BC" w14:textId="77777777" w:rsidR="0056799F" w:rsidRDefault="0056799F" w:rsidP="006D0994">
      <w:pPr>
        <w:ind w:left="720" w:hanging="720"/>
      </w:pPr>
      <w:r>
        <w:t>cellular automata for this project are:</w:t>
      </w:r>
    </w:p>
    <w:p w14:paraId="34F2BE77" w14:textId="77777777" w:rsidR="00374BE0" w:rsidRDefault="00374BE0" w:rsidP="006D0994">
      <w:pPr>
        <w:ind w:left="720" w:hanging="720"/>
      </w:pPr>
    </w:p>
    <w:p w14:paraId="3B7EEC47" w14:textId="448CE88A" w:rsidR="00374BE0" w:rsidRPr="00374BE0" w:rsidRDefault="00374BE0" w:rsidP="0056799F">
      <w:pPr>
        <w:pStyle w:val="ListParagraph"/>
        <w:numPr>
          <w:ilvl w:val="0"/>
          <w:numId w:val="4"/>
        </w:numPr>
      </w:pPr>
      <w:r w:rsidRPr="00374BE0">
        <w:t>Each cell can either be empty or occupied by an agent</w:t>
      </w:r>
      <w:r>
        <w:t xml:space="preserve"> or an obstacle.</w:t>
      </w:r>
    </w:p>
    <w:p w14:paraId="1C0BD67D" w14:textId="008DAE3C" w:rsidR="00604DB4" w:rsidRPr="00604DB4" w:rsidRDefault="00A556D5" w:rsidP="0056799F">
      <w:pPr>
        <w:pStyle w:val="ListParagraph"/>
        <w:numPr>
          <w:ilvl w:val="0"/>
          <w:numId w:val="4"/>
        </w:numPr>
      </w:pPr>
      <w:r>
        <w:t xml:space="preserve">When an agent attempts to move to a neighbor cell, this cell becomes occupied before the next agents evaluate </w:t>
      </w:r>
      <w:r w:rsidR="001655F0">
        <w:t>their</w:t>
      </w:r>
      <w:r w:rsidR="00E246CE">
        <w:t xml:space="preserve"> neighbor cells.</w:t>
      </w:r>
    </w:p>
    <w:p w14:paraId="439AD233" w14:textId="2849D327" w:rsidR="00B715DB" w:rsidRDefault="00E246CE" w:rsidP="00B715DB">
      <w:pPr>
        <w:pStyle w:val="ListParagraph"/>
        <w:numPr>
          <w:ilvl w:val="0"/>
          <w:numId w:val="4"/>
        </w:numPr>
      </w:pPr>
      <w:r>
        <w:t xml:space="preserve">On each frame the </w:t>
      </w:r>
      <w:r w:rsidR="00F90505">
        <w:t>8 neighbor cells of each agent will evaluate the current state of their own neighbors to determine if a change of state is required.</w:t>
      </w:r>
    </w:p>
    <w:p w14:paraId="288A3FD4" w14:textId="6950B1F9" w:rsidR="00B715DB" w:rsidRPr="00B715DB" w:rsidRDefault="00153467" w:rsidP="00B715DB">
      <w:pPr>
        <w:pStyle w:val="Heading2"/>
        <w:rPr>
          <w:b w:val="0"/>
          <w:bCs/>
          <w:color w:val="ED7D31" w:themeColor="accent2"/>
        </w:rPr>
      </w:pPr>
      <w:r>
        <w:rPr>
          <w:b w:val="0"/>
          <w:bCs/>
        </w:rPr>
        <w:t xml:space="preserve">Cell </w:t>
      </w:r>
      <w:r w:rsidR="00546FD7">
        <w:rPr>
          <w:b w:val="0"/>
          <w:bCs/>
        </w:rPr>
        <w:t>neighbors’</w:t>
      </w:r>
      <w:r>
        <w:rPr>
          <w:b w:val="0"/>
          <w:bCs/>
        </w:rPr>
        <w:t xml:space="preserve"> </w:t>
      </w:r>
      <w:r w:rsidR="00B426FC">
        <w:rPr>
          <w:b w:val="0"/>
          <w:bCs/>
        </w:rPr>
        <w:t>r</w:t>
      </w:r>
      <w:r>
        <w:rPr>
          <w:b w:val="0"/>
          <w:bCs/>
        </w:rPr>
        <w:t>ule</w:t>
      </w:r>
    </w:p>
    <w:p w14:paraId="0206DBBB" w14:textId="4AC49922" w:rsidR="001655F0" w:rsidRDefault="00D327BF" w:rsidP="001655F0">
      <w:r>
        <w:t xml:space="preserve">As mentioned in the previous section on the last rule, the current evaluated cell can change its stage </w:t>
      </w:r>
      <w:r w:rsidR="001503E0">
        <w:t xml:space="preserve">temporarily depending on the state of the neighbor cells. </w:t>
      </w:r>
      <w:r w:rsidR="00C63875" w:rsidRPr="00C63875">
        <w:t xml:space="preserve">This rule draws inspiration from models like </w:t>
      </w:r>
      <w:r w:rsidR="00C63875" w:rsidRPr="00C63875">
        <w:rPr>
          <w:b/>
          <w:bCs/>
        </w:rPr>
        <w:t>Conway’s Game of Life</w:t>
      </w:r>
      <w:r w:rsidR="00C63875" w:rsidRPr="00C63875">
        <w:t>, where similar neighbor-based transitions are used to simulate population growth and decay. In the Game of Life, for example, a dead cell becomes alive if it has exactly 3 live neighbors.</w:t>
      </w:r>
      <w:r w:rsidR="00C63875">
        <w:t xml:space="preserve"> On this project it’s the opposite, a cell becomes occupied/death if it has other </w:t>
      </w:r>
      <w:r w:rsidR="00245B82">
        <w:t>X number of neighbors occupied. This rule allows agents to choose cells which are more probable to have more options for future movement</w:t>
      </w:r>
      <w:r w:rsidR="00916281">
        <w:t>.</w:t>
      </w:r>
    </w:p>
    <w:p w14:paraId="42414755" w14:textId="77777777" w:rsidR="0056799F" w:rsidRDefault="0056799F" w:rsidP="0056799F"/>
    <w:p w14:paraId="6D109C49" w14:textId="0F695476" w:rsidR="0056799F" w:rsidRDefault="00993B86" w:rsidP="0056799F">
      <w:r>
        <w:rPr>
          <w:noProof/>
          <w:color w:val="ED7D31" w:themeColor="accent2"/>
        </w:rPr>
        <mc:AlternateContent>
          <mc:Choice Requires="wps">
            <w:drawing>
              <wp:anchor distT="0" distB="0" distL="114300" distR="114300" simplePos="0" relativeHeight="251658329" behindDoc="0" locked="0" layoutInCell="1" allowOverlap="1" wp14:anchorId="388303B1" wp14:editId="41A42245">
                <wp:simplePos x="0" y="0"/>
                <wp:positionH relativeFrom="margin">
                  <wp:posOffset>548640</wp:posOffset>
                </wp:positionH>
                <wp:positionV relativeFrom="margin">
                  <wp:posOffset>7073900</wp:posOffset>
                </wp:positionV>
                <wp:extent cx="4408170" cy="259080"/>
                <wp:effectExtent l="0" t="0" r="11430" b="26670"/>
                <wp:wrapSquare wrapText="bothSides"/>
                <wp:docPr id="637627626" name="Rectangle 38"/>
                <wp:cNvGraphicFramePr/>
                <a:graphic xmlns:a="http://schemas.openxmlformats.org/drawingml/2006/main">
                  <a:graphicData uri="http://schemas.microsoft.com/office/word/2010/wordprocessingShape">
                    <wps:wsp>
                      <wps:cNvSpPr/>
                      <wps:spPr>
                        <a:xfrm>
                          <a:off x="0" y="0"/>
                          <a:ext cx="4408170" cy="2590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55BE34E2" w14:textId="1C956287" w:rsidR="000259F6" w:rsidRPr="00A1542D" w:rsidRDefault="000259F6" w:rsidP="000259F6">
                            <w:pPr>
                              <w:pStyle w:val="Caption"/>
                              <w:rPr>
                                <w:rFonts w:ascii="Times New Roman" w:eastAsia="Times New Roman" w:hAnsi="Times New Roman" w:cs="Times New Roman"/>
                                <w:noProof/>
                                <w:szCs w:val="20"/>
                                <w:lang w:eastAsia="en-US"/>
                              </w:rPr>
                            </w:pPr>
                            <w:r>
                              <w:t xml:space="preserve">Figure </w:t>
                            </w:r>
                            <w:r w:rsidR="008426F5">
                              <w:fldChar w:fldCharType="begin"/>
                            </w:r>
                            <w:r w:rsidR="008426F5">
                              <w:instrText xml:space="preserve"> SEQ Figure \* ARABIC </w:instrText>
                            </w:r>
                            <w:r w:rsidR="008426F5">
                              <w:fldChar w:fldCharType="separate"/>
                            </w:r>
                            <w:r w:rsidR="002B18F5">
                              <w:rPr>
                                <w:noProof/>
                              </w:rPr>
                              <w:t>12</w:t>
                            </w:r>
                            <w:r w:rsidR="008426F5">
                              <w:rPr>
                                <w:noProof/>
                              </w:rPr>
                              <w:fldChar w:fldCharType="end"/>
                            </w:r>
                            <w:r>
                              <w:t>: Yellow cells being temporarily occupied</w:t>
                            </w:r>
                            <w:r w:rsidRPr="00AC7E54">
                              <w:t>.</w:t>
                            </w:r>
                          </w:p>
                          <w:p w14:paraId="7CFF9D96" w14:textId="77777777" w:rsidR="000259F6" w:rsidRDefault="000259F6" w:rsidP="000259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6CD86695">
              <v:rect id="_x0000_s1037" style="position:absolute;margin-left:43.2pt;margin-top:557pt;width:347.1pt;height:20.4pt;z-index:251658329;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fillcolor="white [3201]" strokecolor="white [3212]" strokeweight="1pt" w14:anchorId="388303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">
                <v:textbox>
                  <w:txbxContent>
                    <w:p w:rsidRPr="00A1542D" w:rsidR="000259F6" w:rsidP="000259F6" w:rsidRDefault="000259F6" w14:paraId="62D12F13" w14:textId="1C956287">
                      <w:pPr>
                        <w:pStyle w:val="Caption"/>
                        <w:rPr>
                          <w:rFonts w:ascii="Times New Roman" w:hAnsi="Times New Roman" w:eastAsia="Times New Roman" w:cs="Times New Roman"/>
                          <w:noProof/>
                          <w:szCs w:val="20"/>
                          <w:lang w:eastAsia="en-US"/>
                        </w:rPr>
                      </w:pPr>
                      <w:r>
                        <w:t xml:space="preserve">Figure </w:t>
                      </w:r>
                      <w:r w:rsidR="008426F5">
                        <w:fldChar w:fldCharType="begin"/>
                      </w:r>
                      <w:r w:rsidR="008426F5">
                        <w:instrText xml:space="preserve"> SEQ Figure \* ARABIC </w:instrText>
                      </w:r>
                      <w:r w:rsidR="008426F5">
                        <w:fldChar w:fldCharType="separate"/>
                      </w:r>
                      <w:r w:rsidR="002B18F5">
                        <w:rPr>
                          <w:noProof/>
                        </w:rPr>
                        <w:t>12</w:t>
                      </w:r>
                      <w:r w:rsidR="008426F5">
                        <w:rPr>
                          <w:noProof/>
                        </w:rPr>
                        <w:fldChar w:fldCharType="end"/>
                      </w:r>
                      <w:r>
                        <w:t>: Yellow cells being temporarily occupied</w:t>
                      </w:r>
                      <w:r w:rsidRPr="00AC7E54">
                        <w:t>.</w:t>
                      </w:r>
                    </w:p>
                    <w:p w:rsidR="000259F6" w:rsidP="000259F6" w:rsidRDefault="000259F6" w14:paraId="0A37501D" w14:textId="77777777">
                      <w:pPr>
                        <w:jc w:val="center"/>
                      </w:pPr>
                    </w:p>
                  </w:txbxContent>
                </v:textbox>
                <w10:wrap type="square" anchorx="margin" anchory="margin"/>
              </v:rect>
            </w:pict>
          </mc:Fallback>
        </mc:AlternateContent>
      </w:r>
    </w:p>
    <w:p w14:paraId="453C0A5F" w14:textId="3FC2B6BC" w:rsidR="0056799F" w:rsidRDefault="000259F6" w:rsidP="000259F6">
      <w:pPr>
        <w:jc w:val="center"/>
      </w:pPr>
      <w:r>
        <w:rPr>
          <w:noProof/>
        </w:rPr>
        <w:drawing>
          <wp:anchor distT="0" distB="0" distL="114300" distR="114300" simplePos="0" relativeHeight="251658334" behindDoc="0" locked="0" layoutInCell="1" allowOverlap="1" wp14:anchorId="7F4C9896" wp14:editId="26466464">
            <wp:simplePos x="0" y="0"/>
            <wp:positionH relativeFrom="column">
              <wp:posOffset>649605</wp:posOffset>
            </wp:positionH>
            <wp:positionV relativeFrom="paragraph">
              <wp:posOffset>41275</wp:posOffset>
            </wp:positionV>
            <wp:extent cx="4358640" cy="3033180"/>
            <wp:effectExtent l="38100" t="38100" r="41910" b="34290"/>
            <wp:wrapTopAndBottom/>
            <wp:docPr id="471475654" name="Picture 43" descr="A group of people walking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75654" name="Picture 43" descr="A group of people walking in a roo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4358640" cy="303318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14:paraId="1EB84680" w14:textId="74C046CE" w:rsidR="0056799F" w:rsidRDefault="0056799F" w:rsidP="0056799F"/>
    <w:p w14:paraId="1616D528" w14:textId="3AEDBA48" w:rsidR="0056799F" w:rsidRDefault="0056799F" w:rsidP="0056799F"/>
    <w:p w14:paraId="599C756B" w14:textId="77777777" w:rsidR="0056799F" w:rsidRDefault="0056799F" w:rsidP="0056799F"/>
    <w:p w14:paraId="440D7569" w14:textId="77777777" w:rsidR="00546FD7" w:rsidRDefault="00546FD7" w:rsidP="00152262">
      <w:pPr>
        <w:rPr>
          <w:i/>
          <w:iCs/>
        </w:rPr>
      </w:pPr>
    </w:p>
    <w:p w14:paraId="5D06234F" w14:textId="77777777" w:rsidR="00546FD7" w:rsidRDefault="00546FD7" w:rsidP="00152262">
      <w:pPr>
        <w:rPr>
          <w:i/>
          <w:iCs/>
        </w:rPr>
      </w:pPr>
    </w:p>
    <w:p w14:paraId="7A883C69" w14:textId="535E2033" w:rsidR="00152262" w:rsidRDefault="00152262" w:rsidP="00152262">
      <w:r w:rsidRPr="00152262">
        <w:rPr>
          <w:i/>
          <w:iCs/>
        </w:rPr>
        <w:t>Cellular automata floor field</w:t>
      </w:r>
      <w:r w:rsidRPr="00152262">
        <w:br/>
        <w:t>The floor field model is an extension of cellular automata used to simulate pedestrian movement</w:t>
      </w:r>
      <w:r w:rsidR="00802B91">
        <w:t xml:space="preserve"> </w:t>
      </w:r>
      <w:r w:rsidR="008A5AC7">
        <w:t>and</w:t>
      </w:r>
      <w:r w:rsidR="00802B91">
        <w:t xml:space="preserve"> further enhance the</w:t>
      </w:r>
      <w:r w:rsidR="008A5AC7">
        <w:t xml:space="preserve"> way agents interact with the environment to reach their goal</w:t>
      </w:r>
      <w:r w:rsidRPr="00152262">
        <w:t xml:space="preserve">. </w:t>
      </w:r>
      <w:r w:rsidR="009154D9">
        <w:t>The model</w:t>
      </w:r>
      <w:r w:rsidRPr="00152262">
        <w:t xml:space="preserve"> introduces virtual fields overlaid on the grid to guide agents toward their goals</w:t>
      </w:r>
      <w:r w:rsidR="009154D9">
        <w:t xml:space="preserve">. </w:t>
      </w:r>
      <w:r w:rsidRPr="00152262">
        <w:t xml:space="preserve">Each agent still moves based on </w:t>
      </w:r>
      <w:r w:rsidR="009154D9">
        <w:t xml:space="preserve">the </w:t>
      </w:r>
      <w:r w:rsidRPr="00152262">
        <w:t>local rules</w:t>
      </w:r>
      <w:r w:rsidR="009154D9">
        <w:t xml:space="preserve"> described on the previous sections</w:t>
      </w:r>
      <w:r w:rsidRPr="00152262">
        <w:t>, but their decisions are influenced by values in these floor fields.</w:t>
      </w:r>
      <w:r>
        <w:t xml:space="preserve"> </w:t>
      </w:r>
      <w:r w:rsidRPr="00152262">
        <w:t xml:space="preserve">There are two types of floor fields: </w:t>
      </w:r>
      <w:r w:rsidRPr="00152262">
        <w:rPr>
          <w:b/>
          <w:bCs/>
        </w:rPr>
        <w:t>static</w:t>
      </w:r>
      <w:r w:rsidRPr="00152262">
        <w:t xml:space="preserve"> and </w:t>
      </w:r>
      <w:r w:rsidRPr="00152262">
        <w:rPr>
          <w:b/>
          <w:bCs/>
        </w:rPr>
        <w:t>dynamic</w:t>
      </w:r>
      <w:r w:rsidRPr="00152262">
        <w:t>.</w:t>
      </w:r>
    </w:p>
    <w:p w14:paraId="683165DD" w14:textId="77777777" w:rsidR="0056799F" w:rsidRDefault="0056799F" w:rsidP="0056799F"/>
    <w:p w14:paraId="51C57EBF" w14:textId="4AC35DCA" w:rsidR="00EB3181" w:rsidRDefault="009F5998" w:rsidP="0056799F">
      <w:r w:rsidRPr="00FE77F5">
        <w:rPr>
          <w:i/>
          <w:iCs/>
        </w:rPr>
        <w:t>Static floor field</w:t>
      </w:r>
      <w:r w:rsidRPr="009F5998">
        <w:br/>
        <w:t xml:space="preserve">The </w:t>
      </w:r>
      <w:r w:rsidRPr="00FE77F5">
        <w:t>static floor field</w:t>
      </w:r>
      <w:r w:rsidRPr="009F5998">
        <w:t xml:space="preserve"> encodes the shortest distance from each cell to a target, such as an exit</w:t>
      </w:r>
      <w:r w:rsidR="00FE77F5">
        <w:t xml:space="preserve"> or a goal position in this case</w:t>
      </w:r>
      <w:r w:rsidRPr="009F5998">
        <w:t>. Th</w:t>
      </w:r>
      <w:r w:rsidR="00FE77F5">
        <w:t xml:space="preserve">e floor field </w:t>
      </w:r>
      <w:r w:rsidRPr="009F5998">
        <w:t xml:space="preserve">is precomputed </w:t>
      </w:r>
      <w:r w:rsidR="00FE77F5">
        <w:t>in this project as a list of distance each with an index which corresponds to the grid cell</w:t>
      </w:r>
      <w:r w:rsidR="0046242B">
        <w:t xml:space="preserve"> </w:t>
      </w:r>
      <w:r w:rsidRPr="009F5998">
        <w:t xml:space="preserve">and </w:t>
      </w:r>
      <w:r w:rsidR="0046242B">
        <w:t xml:space="preserve">the list </w:t>
      </w:r>
      <w:r w:rsidRPr="009F5998">
        <w:t>does not change over time. Cells closer to the goal have lower values, and agents prefer moving to adjacent cells with lower static field values.</w:t>
      </w:r>
    </w:p>
    <w:p w14:paraId="7F436589" w14:textId="77777777" w:rsidR="00062265" w:rsidRDefault="00062265" w:rsidP="0056799F"/>
    <w:p w14:paraId="75F17C23" w14:textId="009FEF77" w:rsidR="00062265" w:rsidRDefault="00062265" w:rsidP="0056799F">
      <w:r w:rsidRPr="00062265">
        <w:rPr>
          <w:i/>
          <w:iCs/>
        </w:rPr>
        <w:t>Dynamic Floor Field</w:t>
      </w:r>
      <w:r w:rsidRPr="00062265">
        <w:br/>
        <w:t xml:space="preserve">The dynamic floor field is updated </w:t>
      </w:r>
      <w:r>
        <w:t>each frame</w:t>
      </w:r>
      <w:r w:rsidRPr="00062265">
        <w:t xml:space="preserve"> and reflects the recent movement history of agents. When an agent moves, it increases the value of the dynamic field in the cell it leaves. Over time, this field decays or diffuses.</w:t>
      </w:r>
      <w:r w:rsidR="00C20A85">
        <w:t xml:space="preserve"> Normally the dynamic floor field is used to attract other agents to the paths that other agents have followed</w:t>
      </w:r>
      <w:r w:rsidR="00440232">
        <w:t xml:space="preserve"> creating a herd behavior</w:t>
      </w:r>
      <w:r w:rsidR="00C20A85">
        <w:t xml:space="preserve">, </w:t>
      </w:r>
      <w:r w:rsidR="00613E0E">
        <w:t xml:space="preserve">but on this project it was used the opposite way to </w:t>
      </w:r>
      <w:r w:rsidR="00970737">
        <w:t xml:space="preserve">entice agents to avoid other agents paths and thus avoid collisions between agents more </w:t>
      </w:r>
      <w:r w:rsidR="00440232">
        <w:t>regularly.</w:t>
      </w:r>
    </w:p>
    <w:p w14:paraId="513E5F42" w14:textId="2CEA87E7" w:rsidR="006D67D3" w:rsidRDefault="006D67D3" w:rsidP="0056799F"/>
    <w:p w14:paraId="7A91FA5D" w14:textId="42677662" w:rsidR="001D5919" w:rsidRDefault="00993B86" w:rsidP="0056799F">
      <w:r>
        <w:rPr>
          <w:noProof/>
          <w:color w:val="ED7D31" w:themeColor="accent2"/>
        </w:rPr>
        <mc:AlternateContent>
          <mc:Choice Requires="wps">
            <w:drawing>
              <wp:anchor distT="0" distB="0" distL="114300" distR="114300" simplePos="0" relativeHeight="251658330" behindDoc="0" locked="0" layoutInCell="1" allowOverlap="1" wp14:anchorId="6B8E8EA3" wp14:editId="16356113">
                <wp:simplePos x="0" y="0"/>
                <wp:positionH relativeFrom="margin">
                  <wp:align>center</wp:align>
                </wp:positionH>
                <wp:positionV relativeFrom="margin">
                  <wp:posOffset>6831330</wp:posOffset>
                </wp:positionV>
                <wp:extent cx="4221480" cy="259080"/>
                <wp:effectExtent l="0" t="0" r="26670" b="26670"/>
                <wp:wrapSquare wrapText="bothSides"/>
                <wp:docPr id="1072457825" name="Rectangle 38"/>
                <wp:cNvGraphicFramePr/>
                <a:graphic xmlns:a="http://schemas.openxmlformats.org/drawingml/2006/main">
                  <a:graphicData uri="http://schemas.microsoft.com/office/word/2010/wordprocessingShape">
                    <wps:wsp>
                      <wps:cNvSpPr/>
                      <wps:spPr>
                        <a:xfrm>
                          <a:off x="0" y="0"/>
                          <a:ext cx="4221480" cy="2590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1320E90" w14:textId="561DC95E" w:rsidR="00A60267" w:rsidRPr="00A1542D" w:rsidRDefault="00A60267" w:rsidP="00A60267">
                            <w:pPr>
                              <w:pStyle w:val="Caption"/>
                              <w:rPr>
                                <w:rFonts w:ascii="Times New Roman" w:eastAsia="Times New Roman" w:hAnsi="Times New Roman" w:cs="Times New Roman"/>
                                <w:noProof/>
                                <w:szCs w:val="20"/>
                                <w:lang w:eastAsia="en-US"/>
                              </w:rPr>
                            </w:pPr>
                            <w:r>
                              <w:t xml:space="preserve">Figure </w:t>
                            </w:r>
                            <w:r>
                              <w:fldChar w:fldCharType="begin"/>
                            </w:r>
                            <w:r>
                              <w:instrText xml:space="preserve"> SEQ Figure \* ARABIC </w:instrText>
                            </w:r>
                            <w:r>
                              <w:fldChar w:fldCharType="separate"/>
                            </w:r>
                            <w:r w:rsidR="002B18F5">
                              <w:rPr>
                                <w:noProof/>
                              </w:rPr>
                              <w:t>13</w:t>
                            </w:r>
                            <w:r>
                              <w:rPr>
                                <w:noProof/>
                              </w:rPr>
                              <w:fldChar w:fldCharType="end"/>
                            </w:r>
                            <w:r>
                              <w:t>: Agent dynamic field paths, the bluer the more recent</w:t>
                            </w:r>
                            <w:r w:rsidRPr="00AC7E54">
                              <w:t>.</w:t>
                            </w:r>
                          </w:p>
                          <w:p w14:paraId="28658EA5" w14:textId="77777777" w:rsidR="00A60267" w:rsidRDefault="00A60267" w:rsidP="00A602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37341211">
              <v:rect id="_x0000_s1038" style="position:absolute;margin-left:0;margin-top:537.9pt;width:332.4pt;height:20.4pt;z-index:251658330;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fillcolor="white [3201]" strokecolor="white [3212]" strokeweight="1pt" w14:anchorId="6B8E8E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">
                <v:textbox>
                  <w:txbxContent>
                    <w:p w:rsidRPr="00A1542D" w:rsidR="00A60267" w:rsidP="00A60267" w:rsidRDefault="00A60267" w14:paraId="0956FA00" w14:textId="561DC95E">
                      <w:pPr>
                        <w:pStyle w:val="Caption"/>
                        <w:rPr>
                          <w:rFonts w:ascii="Times New Roman" w:hAnsi="Times New Roman" w:eastAsia="Times New Roman" w:cs="Times New Roman"/>
                          <w:noProof/>
                          <w:szCs w:val="20"/>
                          <w:lang w:eastAsia="en-US"/>
                        </w:rPr>
                      </w:pPr>
                      <w:r>
                        <w:t xml:space="preserve">Figure </w:t>
                      </w:r>
                      <w:r>
                        <w:fldChar w:fldCharType="begin"/>
                      </w:r>
                      <w:r>
                        <w:instrText xml:space="preserve"> SEQ Figure \* ARABIC </w:instrText>
                      </w:r>
                      <w:r>
                        <w:fldChar w:fldCharType="separate"/>
                      </w:r>
                      <w:r w:rsidR="002B18F5">
                        <w:rPr>
                          <w:noProof/>
                        </w:rPr>
                        <w:t>13</w:t>
                      </w:r>
                      <w:r>
                        <w:rPr>
                          <w:noProof/>
                        </w:rPr>
                        <w:fldChar w:fldCharType="end"/>
                      </w:r>
                      <w:r>
                        <w:t>: Agent dynamic field paths, the bluer the more recent</w:t>
                      </w:r>
                      <w:r w:rsidRPr="00AC7E54">
                        <w:t>.</w:t>
                      </w:r>
                    </w:p>
                    <w:p w:rsidR="00A60267" w:rsidP="00A60267" w:rsidRDefault="00A60267" w14:paraId="5DAB6C7B" w14:textId="77777777">
                      <w:pPr>
                        <w:jc w:val="center"/>
                      </w:pPr>
                    </w:p>
                  </w:txbxContent>
                </v:textbox>
                <w10:wrap type="square" anchorx="margin" anchory="margin"/>
              </v:rect>
            </w:pict>
          </mc:Fallback>
        </mc:AlternateContent>
      </w:r>
    </w:p>
    <w:p w14:paraId="7AE16173" w14:textId="69D4125A" w:rsidR="001D5919" w:rsidRDefault="006D67D3" w:rsidP="006D67D3">
      <w:pPr>
        <w:jc w:val="center"/>
      </w:pPr>
      <w:r>
        <w:rPr>
          <w:noProof/>
        </w:rPr>
        <w:drawing>
          <wp:anchor distT="0" distB="0" distL="114300" distR="114300" simplePos="0" relativeHeight="251658335" behindDoc="0" locked="0" layoutInCell="1" allowOverlap="1" wp14:anchorId="07D106AD" wp14:editId="41E23C0A">
            <wp:simplePos x="0" y="0"/>
            <wp:positionH relativeFrom="column">
              <wp:posOffset>706755</wp:posOffset>
            </wp:positionH>
            <wp:positionV relativeFrom="paragraph">
              <wp:posOffset>-1270</wp:posOffset>
            </wp:positionV>
            <wp:extent cx="4251960" cy="2227421"/>
            <wp:effectExtent l="38100" t="38100" r="34290" b="40005"/>
            <wp:wrapTopAndBottom/>
            <wp:docPr id="1922178817" name="Picture 44" descr="A group of people walking on a gri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78817" name="Picture 44" descr="A group of people walking on a grid&#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4251960" cy="2227421"/>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14:paraId="723DFC25" w14:textId="55F5666E" w:rsidR="0056799F" w:rsidRDefault="0056799F" w:rsidP="0056799F"/>
    <w:p w14:paraId="2732F50B" w14:textId="35ACAE69" w:rsidR="0056799F" w:rsidRDefault="0056799F" w:rsidP="0056799F"/>
    <w:p w14:paraId="449C2108" w14:textId="723ED573" w:rsidR="0056799F" w:rsidRDefault="0056799F" w:rsidP="0056799F"/>
    <w:p w14:paraId="3D96236C" w14:textId="77777777" w:rsidR="00546FD7" w:rsidRDefault="00546FD7" w:rsidP="0056799F"/>
    <w:p w14:paraId="5BA3644C" w14:textId="589DECE6" w:rsidR="0056799F" w:rsidRDefault="00AF719D" w:rsidP="0056799F">
      <w:r>
        <w:t xml:space="preserve">To calculate </w:t>
      </w:r>
      <w:r w:rsidR="00840DB6">
        <w:t xml:space="preserve">which is the best neighbor cell each frame for the agents, using floor field, instead of the Euclidean distance </w:t>
      </w:r>
      <w:r w:rsidR="00AB55BB">
        <w:t>the equation used is the following:</w:t>
      </w:r>
    </w:p>
    <w:p w14:paraId="61F029B9" w14:textId="77777777" w:rsidR="00AB55BB" w:rsidRDefault="00AB55BB" w:rsidP="0056799F"/>
    <w:p w14:paraId="4CDD0EB7" w14:textId="77777777" w:rsidR="00AB55BB" w:rsidRDefault="00AB55BB" w:rsidP="0056799F"/>
    <w:p w14:paraId="3F33F6A0" w14:textId="1AC6133F" w:rsidR="0056799F" w:rsidRPr="00F601EB" w:rsidRDefault="000259F6" w:rsidP="00AB55BB">
      <w:pPr>
        <w:jc w:val="center"/>
      </w:pPr>
      <m:oMathPara>
        <m:oMath>
          <m:r>
            <w:rPr>
              <w:rFonts w:ascii="Cambria Math" w:hAnsi="Cambria Math"/>
            </w:rPr>
            <m:t>b</m:t>
          </m:r>
          <m:r>
            <m:rPr>
              <m:sty m:val="p"/>
            </m:rPr>
            <w:rPr>
              <w:rFonts w:ascii="Cambria Math" w:hAnsi="Cambria Math"/>
            </w:rPr>
            <m:t xml:space="preserve"> =S+w*D </m:t>
          </m:r>
        </m:oMath>
      </m:oMathPara>
    </w:p>
    <w:p w14:paraId="5A2FA4F3" w14:textId="77777777" w:rsidR="00F601EB" w:rsidRDefault="00F601EB" w:rsidP="00AB55BB">
      <w:pPr>
        <w:jc w:val="center"/>
      </w:pPr>
    </w:p>
    <w:p w14:paraId="3746739F" w14:textId="38D72B5A" w:rsidR="00784CE5" w:rsidRDefault="008A3E61" w:rsidP="00784CE5">
      <w:r>
        <w:t>w</w:t>
      </w:r>
      <w:r w:rsidR="00784CE5">
        <w:t>here:</w:t>
      </w:r>
    </w:p>
    <w:p w14:paraId="53ACED90" w14:textId="0C80DF9C" w:rsidR="00784CE5" w:rsidRDefault="008A3E61" w:rsidP="00784CE5">
      <w:pPr>
        <w:pStyle w:val="ListParagraph"/>
        <w:numPr>
          <w:ilvl w:val="0"/>
          <w:numId w:val="32"/>
        </w:numPr>
      </w:pPr>
      <m:oMath>
        <m:r>
          <w:rPr>
            <w:rFonts w:ascii="Cambria Math" w:hAnsi="Cambria Math"/>
          </w:rPr>
          <m:t>b:</m:t>
        </m:r>
      </m:oMath>
      <w:r w:rsidR="00784CE5">
        <w:t xml:space="preserve"> </w:t>
      </w:r>
      <w:r>
        <w:t>T</w:t>
      </w:r>
      <w:r w:rsidR="00784CE5">
        <w:t xml:space="preserve">he </w:t>
      </w:r>
      <w:r w:rsidR="00510AF8">
        <w:t xml:space="preserve">current </w:t>
      </w:r>
      <w:r w:rsidR="00784CE5">
        <w:t>score</w:t>
      </w:r>
      <w:r w:rsidR="00510AF8">
        <w:t xml:space="preserve"> of the neighbor cell that is being evaluated.</w:t>
      </w:r>
    </w:p>
    <w:p w14:paraId="51696250" w14:textId="32F59F60" w:rsidR="00F53ED6" w:rsidRDefault="008A3E61" w:rsidP="00784CE5">
      <w:pPr>
        <w:pStyle w:val="ListParagraph"/>
        <w:numPr>
          <w:ilvl w:val="0"/>
          <w:numId w:val="32"/>
        </w:numPr>
      </w:pPr>
      <m:oMath>
        <m:r>
          <m:rPr>
            <m:sty m:val="p"/>
          </m:rPr>
          <w:rPr>
            <w:rFonts w:ascii="Cambria Math" w:hAnsi="Cambria Math"/>
          </w:rPr>
          <m:t>S:</m:t>
        </m:r>
      </m:oMath>
      <w:r w:rsidR="00510AF8">
        <w:t xml:space="preserve"> </w:t>
      </w:r>
      <w:r>
        <w:t>T</w:t>
      </w:r>
      <w:r w:rsidR="00510AF8">
        <w:t>he value that the cell has in the Static floor field list.</w:t>
      </w:r>
    </w:p>
    <w:p w14:paraId="2D6C5F89" w14:textId="56249FB1" w:rsidR="00510AF8" w:rsidRDefault="008A3E61" w:rsidP="00784CE5">
      <w:pPr>
        <w:pStyle w:val="ListParagraph"/>
        <w:numPr>
          <w:ilvl w:val="0"/>
          <w:numId w:val="32"/>
        </w:numPr>
      </w:pPr>
      <m:oMath>
        <m:r>
          <m:rPr>
            <m:sty m:val="p"/>
          </m:rPr>
          <w:rPr>
            <w:rFonts w:ascii="Cambria Math" w:hAnsi="Cambria Math"/>
          </w:rPr>
          <m:t>D:</m:t>
        </m:r>
      </m:oMath>
      <w:r w:rsidR="00510AF8">
        <w:t xml:space="preserve"> </w:t>
      </w:r>
      <w:r>
        <w:t>T</w:t>
      </w:r>
      <w:r w:rsidR="00510AF8">
        <w:t>he value the cell has currently on the Dynamic floor field list.</w:t>
      </w:r>
    </w:p>
    <w:p w14:paraId="73DD5AC7" w14:textId="1B4CC024" w:rsidR="00503846" w:rsidRDefault="008A3E61" w:rsidP="00503846">
      <w:pPr>
        <w:pStyle w:val="ListParagraph"/>
        <w:numPr>
          <w:ilvl w:val="0"/>
          <w:numId w:val="32"/>
        </w:numPr>
      </w:pPr>
      <m:oMath>
        <m:r>
          <m:rPr>
            <m:sty m:val="p"/>
          </m:rPr>
          <w:rPr>
            <w:rFonts w:ascii="Cambria Math" w:hAnsi="Cambria Math"/>
          </w:rPr>
          <m:t>w:</m:t>
        </m:r>
      </m:oMath>
      <w:r w:rsidR="00510AF8">
        <w:t xml:space="preserve"> </w:t>
      </w:r>
      <w:r>
        <w:t>T</w:t>
      </w:r>
      <w:r w:rsidR="00510AF8">
        <w:t xml:space="preserve">he weight </w:t>
      </w:r>
      <w:r w:rsidR="0086118D">
        <w:t>applied to the dynamic floor field value in the equation, a lower weight means agents will prioritize moving towards the goal rather than avoiding other agents paths.</w:t>
      </w:r>
    </w:p>
    <w:p w14:paraId="5C2104DA" w14:textId="77777777" w:rsidR="00503846" w:rsidRDefault="00503846" w:rsidP="00503846">
      <w:pPr>
        <w:rPr>
          <w:i/>
          <w:iCs/>
        </w:rPr>
      </w:pPr>
      <w:r>
        <w:rPr>
          <w:i/>
          <w:iCs/>
        </w:rPr>
        <w:t>Other rules</w:t>
      </w:r>
    </w:p>
    <w:p w14:paraId="7DE666CB" w14:textId="77777777" w:rsidR="005A57D6" w:rsidRDefault="00503846" w:rsidP="00503846">
      <w:r>
        <w:t>During the implementation of cellular automata in this project</w:t>
      </w:r>
      <w:r w:rsidR="00F41F40">
        <w:t xml:space="preserve"> other rules were applied to obtain a better result regarding collision avoidance</w:t>
      </w:r>
      <w:r w:rsidR="008F3E53">
        <w:t xml:space="preserve">. This rules involve certain penalties to the score previously mentioned above. </w:t>
      </w:r>
      <w:r w:rsidR="005A57D6">
        <w:t>The penalties are:</w:t>
      </w:r>
    </w:p>
    <w:p w14:paraId="798BAB55" w14:textId="77777777" w:rsidR="005A57D6" w:rsidRDefault="005A57D6" w:rsidP="00503846"/>
    <w:p w14:paraId="765A7870" w14:textId="4016C77B" w:rsidR="005A57D6" w:rsidRDefault="005A57D6" w:rsidP="005A57D6">
      <w:pPr>
        <w:pStyle w:val="ListParagraph"/>
        <w:numPr>
          <w:ilvl w:val="0"/>
          <w:numId w:val="33"/>
        </w:numPr>
      </w:pPr>
      <w:r>
        <w:t>If the neighbor cell is a diagonal cell.</w:t>
      </w:r>
    </w:p>
    <w:p w14:paraId="76FAD6AB" w14:textId="77777777" w:rsidR="00955951" w:rsidRDefault="005A57D6" w:rsidP="005A57D6">
      <w:pPr>
        <w:pStyle w:val="ListParagraph"/>
        <w:numPr>
          <w:ilvl w:val="0"/>
          <w:numId w:val="33"/>
        </w:numPr>
      </w:pPr>
      <w:r>
        <w:t xml:space="preserve">If the cell has </w:t>
      </w:r>
      <w:r w:rsidR="00955951">
        <w:t>more than Y amount of occupied neighbor cells.</w:t>
      </w:r>
    </w:p>
    <w:p w14:paraId="142E4C1E" w14:textId="035EB3AD" w:rsidR="00503846" w:rsidRDefault="00955951" w:rsidP="00955951">
      <w:r>
        <w:t>The last penalty differs from the rules mentioned before in the sense that it does not mark the cell as occupied</w:t>
      </w:r>
      <w:r w:rsidR="00F1633A">
        <w:t xml:space="preserve"> since it has less than X amount of neighbor cells being occupied, this penalty still allows the agent to move to this cell if there are no better options available, but by applying this penalty it discourages the agent to take this option if there is a better alternative with </w:t>
      </w:r>
      <w:r w:rsidR="00566724">
        <w:t>this penalty not being applied to that better cell option.</w:t>
      </w:r>
    </w:p>
    <w:p w14:paraId="2B33AEE3" w14:textId="77777777" w:rsidR="00784CE5" w:rsidRDefault="00784CE5" w:rsidP="00784CE5"/>
    <w:p w14:paraId="18C24823" w14:textId="219BC006" w:rsidR="00B7764E" w:rsidRDefault="00B7764E" w:rsidP="00B7764E">
      <w:pPr>
        <w:rPr>
          <w:i/>
          <w:iCs/>
        </w:rPr>
      </w:pPr>
      <w:r>
        <w:rPr>
          <w:i/>
          <w:iCs/>
        </w:rPr>
        <w:t>Static obstacles</w:t>
      </w:r>
    </w:p>
    <w:p w14:paraId="2DC483A5" w14:textId="6CF6A20B" w:rsidR="009B083A" w:rsidRDefault="008A3E61" w:rsidP="009B083A">
      <w:r w:rsidRPr="008A3E61">
        <w:t xml:space="preserve">Static obstacles, represented as line segments, are mapped to grid cells using the </w:t>
      </w:r>
      <w:r w:rsidRPr="008A3E61">
        <w:rPr>
          <w:i/>
          <w:iCs/>
        </w:rPr>
        <w:t>Bresenham</w:t>
      </w:r>
      <w:r w:rsidRPr="008A3E61">
        <w:t xml:space="preserve"> algorithm</w:t>
      </w:r>
      <w:r>
        <w:t>.</w:t>
      </w:r>
    </w:p>
    <w:p w14:paraId="1050205F" w14:textId="77777777" w:rsidR="008A3E61" w:rsidRDefault="008A3E61" w:rsidP="009B083A"/>
    <w:p w14:paraId="66FB2AB4" w14:textId="641072BF" w:rsidR="009B083A" w:rsidRDefault="009B083A" w:rsidP="009B083A">
      <w:pPr>
        <w:pStyle w:val="Caption"/>
      </w:pPr>
      <w:r>
        <w:t xml:space="preserve">Listing </w:t>
      </w:r>
      <w:r w:rsidR="00C25B1E">
        <w:t>2</w:t>
      </w:r>
      <w:r>
        <w:tab/>
        <w:t xml:space="preserve">Function to </w:t>
      </w:r>
      <w:r w:rsidR="00C25B1E">
        <w:t>pass static obstacles from line segments to occupied cells</w:t>
      </w:r>
      <w:r>
        <w:t>.</w:t>
      </w:r>
    </w:p>
    <w:p w14:paraId="3CB22560" w14:textId="77777777" w:rsidR="00C25B1E" w:rsidRPr="00C25B1E" w:rsidRDefault="00C25B1E" w:rsidP="00C25B1E">
      <w:pPr>
        <w:pStyle w:val="Code"/>
        <w:pBdr>
          <w:bottom w:val="single" w:sz="4" w:space="23" w:color="595959" w:themeColor="text1" w:themeTint="A6"/>
        </w:pBdr>
      </w:pPr>
      <w:r w:rsidRPr="00C25B1E">
        <w:t>void PlotLineBresenham(FIntPoint p0, FIntPoint p1, int resolution)</w:t>
      </w:r>
    </w:p>
    <w:p w14:paraId="19509FC8" w14:textId="77777777" w:rsidR="00C25B1E" w:rsidRPr="00B76330" w:rsidRDefault="00C25B1E" w:rsidP="00C25B1E">
      <w:pPr>
        <w:pStyle w:val="Code"/>
        <w:pBdr>
          <w:bottom w:val="single" w:sz="4" w:space="23" w:color="595959" w:themeColor="text1" w:themeTint="A6"/>
        </w:pBdr>
        <w:rPr>
          <w:lang w:val="es-ES"/>
        </w:rPr>
      </w:pPr>
      <w:r w:rsidRPr="00B76330">
        <w:rPr>
          <w:lang w:val="es-ES"/>
        </w:rPr>
        <w:t>{</w:t>
      </w:r>
    </w:p>
    <w:p w14:paraId="450E6F35" w14:textId="77777777" w:rsidR="00C25B1E" w:rsidRPr="00546FD7" w:rsidRDefault="00C25B1E" w:rsidP="00C25B1E">
      <w:pPr>
        <w:pStyle w:val="Code"/>
        <w:pBdr>
          <w:bottom w:val="single" w:sz="4" w:space="23" w:color="595959" w:themeColor="text1" w:themeTint="A6"/>
        </w:pBdr>
        <w:rPr>
          <w:lang w:val="es-ES"/>
        </w:rPr>
      </w:pPr>
      <w:r w:rsidRPr="00B76330">
        <w:rPr>
          <w:lang w:val="es-ES"/>
        </w:rPr>
        <w:tab/>
      </w:r>
      <w:r w:rsidRPr="00546FD7">
        <w:rPr>
          <w:lang w:val="es-ES"/>
        </w:rPr>
        <w:t>int x0 = p0.X;</w:t>
      </w:r>
    </w:p>
    <w:p w14:paraId="55CD1CE5" w14:textId="77777777" w:rsidR="00C25B1E" w:rsidRPr="00546FD7" w:rsidRDefault="00C25B1E" w:rsidP="00C25B1E">
      <w:pPr>
        <w:pStyle w:val="Code"/>
        <w:pBdr>
          <w:bottom w:val="single" w:sz="4" w:space="23" w:color="595959" w:themeColor="text1" w:themeTint="A6"/>
        </w:pBdr>
        <w:rPr>
          <w:lang w:val="es-ES"/>
        </w:rPr>
      </w:pPr>
      <w:r w:rsidRPr="00546FD7">
        <w:rPr>
          <w:lang w:val="es-ES"/>
        </w:rPr>
        <w:tab/>
        <w:t>int y0 = p0.Y;</w:t>
      </w:r>
    </w:p>
    <w:p w14:paraId="38DA5276" w14:textId="77777777" w:rsidR="00C25B1E" w:rsidRPr="00546FD7" w:rsidRDefault="00C25B1E" w:rsidP="00C25B1E">
      <w:pPr>
        <w:pStyle w:val="Code"/>
        <w:pBdr>
          <w:bottom w:val="single" w:sz="4" w:space="23" w:color="595959" w:themeColor="text1" w:themeTint="A6"/>
        </w:pBdr>
        <w:rPr>
          <w:lang w:val="es-ES"/>
        </w:rPr>
      </w:pPr>
      <w:r w:rsidRPr="00546FD7">
        <w:rPr>
          <w:lang w:val="es-ES"/>
        </w:rPr>
        <w:tab/>
        <w:t>int x1 = p1.X;</w:t>
      </w:r>
    </w:p>
    <w:p w14:paraId="2A9A4778" w14:textId="77777777" w:rsidR="00C25B1E" w:rsidRPr="00546FD7" w:rsidRDefault="00C25B1E" w:rsidP="00C25B1E">
      <w:pPr>
        <w:pStyle w:val="Code"/>
        <w:pBdr>
          <w:bottom w:val="single" w:sz="4" w:space="23" w:color="595959" w:themeColor="text1" w:themeTint="A6"/>
        </w:pBdr>
        <w:rPr>
          <w:lang w:val="es-ES"/>
        </w:rPr>
      </w:pPr>
      <w:r w:rsidRPr="00546FD7">
        <w:rPr>
          <w:lang w:val="es-ES"/>
        </w:rPr>
        <w:tab/>
        <w:t>int y1 = p1.Y;</w:t>
      </w:r>
    </w:p>
    <w:p w14:paraId="7BB48ED2" w14:textId="77777777" w:rsidR="00C25B1E" w:rsidRPr="00546FD7" w:rsidRDefault="00C25B1E" w:rsidP="00C25B1E">
      <w:pPr>
        <w:pStyle w:val="Code"/>
        <w:pBdr>
          <w:bottom w:val="single" w:sz="4" w:space="23" w:color="595959" w:themeColor="text1" w:themeTint="A6"/>
        </w:pBdr>
        <w:rPr>
          <w:lang w:val="es-ES"/>
        </w:rPr>
      </w:pPr>
    </w:p>
    <w:p w14:paraId="58D81263" w14:textId="77777777" w:rsidR="00C25B1E" w:rsidRPr="00C25B1E" w:rsidRDefault="00C25B1E" w:rsidP="00C25B1E">
      <w:pPr>
        <w:pStyle w:val="Code"/>
        <w:pBdr>
          <w:bottom w:val="single" w:sz="4" w:space="23" w:color="595959" w:themeColor="text1" w:themeTint="A6"/>
        </w:pBdr>
      </w:pPr>
      <w:r w:rsidRPr="00546FD7">
        <w:rPr>
          <w:lang w:val="es-ES"/>
        </w:rPr>
        <w:tab/>
      </w:r>
      <w:r w:rsidRPr="00C25B1E">
        <w:t>int dx = FMath::Abs(x1 - x0);</w:t>
      </w:r>
    </w:p>
    <w:p w14:paraId="744642CB" w14:textId="77777777" w:rsidR="00C25B1E" w:rsidRPr="00546FD7" w:rsidRDefault="00C25B1E" w:rsidP="00C25B1E">
      <w:pPr>
        <w:pStyle w:val="Code"/>
        <w:pBdr>
          <w:bottom w:val="single" w:sz="4" w:space="23" w:color="595959" w:themeColor="text1" w:themeTint="A6"/>
        </w:pBdr>
        <w:rPr>
          <w:lang w:val="es-ES"/>
        </w:rPr>
      </w:pPr>
      <w:r w:rsidRPr="00C25B1E">
        <w:tab/>
      </w:r>
      <w:r w:rsidRPr="00546FD7">
        <w:rPr>
          <w:lang w:val="es-ES"/>
        </w:rPr>
        <w:t>int dy = FMath::Abs(y1 - y0);</w:t>
      </w:r>
    </w:p>
    <w:p w14:paraId="467D55FD" w14:textId="77777777" w:rsidR="00C25B1E" w:rsidRPr="00546FD7" w:rsidRDefault="00C25B1E" w:rsidP="00C25B1E">
      <w:pPr>
        <w:pStyle w:val="Code"/>
        <w:pBdr>
          <w:bottom w:val="single" w:sz="4" w:space="23" w:color="595959" w:themeColor="text1" w:themeTint="A6"/>
        </w:pBdr>
        <w:rPr>
          <w:lang w:val="es-ES"/>
        </w:rPr>
      </w:pPr>
    </w:p>
    <w:p w14:paraId="5158A8A5" w14:textId="77777777" w:rsidR="00C25B1E" w:rsidRPr="00C25B1E" w:rsidRDefault="00C25B1E" w:rsidP="00C25B1E">
      <w:pPr>
        <w:pStyle w:val="Code"/>
        <w:pBdr>
          <w:bottom w:val="single" w:sz="4" w:space="23" w:color="595959" w:themeColor="text1" w:themeTint="A6"/>
        </w:pBdr>
      </w:pPr>
      <w:r w:rsidRPr="00546FD7">
        <w:rPr>
          <w:lang w:val="es-ES"/>
        </w:rPr>
        <w:tab/>
      </w:r>
      <w:r w:rsidRPr="00C25B1E">
        <w:t>int sx = x0 &lt; x1 ? 1 : -1;</w:t>
      </w:r>
    </w:p>
    <w:p w14:paraId="514AA4B2" w14:textId="77777777" w:rsidR="00C25B1E" w:rsidRPr="00C25B1E" w:rsidRDefault="00C25B1E" w:rsidP="00C25B1E">
      <w:pPr>
        <w:pStyle w:val="Code"/>
        <w:pBdr>
          <w:bottom w:val="single" w:sz="4" w:space="23" w:color="595959" w:themeColor="text1" w:themeTint="A6"/>
        </w:pBdr>
      </w:pPr>
      <w:r w:rsidRPr="00C25B1E">
        <w:tab/>
        <w:t>int sy = y0 &lt; y1 ? 1 : -1;</w:t>
      </w:r>
    </w:p>
    <w:p w14:paraId="379D29F0" w14:textId="77777777" w:rsidR="00C25B1E" w:rsidRPr="00C25B1E" w:rsidRDefault="00C25B1E" w:rsidP="00C25B1E">
      <w:pPr>
        <w:pStyle w:val="Code"/>
        <w:pBdr>
          <w:bottom w:val="single" w:sz="4" w:space="23" w:color="595959" w:themeColor="text1" w:themeTint="A6"/>
        </w:pBdr>
      </w:pPr>
    </w:p>
    <w:p w14:paraId="235EBDE5" w14:textId="77777777" w:rsidR="00C25B1E" w:rsidRPr="00C25B1E" w:rsidRDefault="00C25B1E" w:rsidP="00C25B1E">
      <w:pPr>
        <w:pStyle w:val="Code"/>
        <w:pBdr>
          <w:bottom w:val="single" w:sz="4" w:space="23" w:color="595959" w:themeColor="text1" w:themeTint="A6"/>
        </w:pBdr>
      </w:pPr>
      <w:r w:rsidRPr="00C25B1E">
        <w:tab/>
        <w:t>int err = dx - dy;</w:t>
      </w:r>
    </w:p>
    <w:p w14:paraId="04A7CEA4" w14:textId="77777777" w:rsidR="00C25B1E" w:rsidRPr="00C25B1E" w:rsidRDefault="00C25B1E" w:rsidP="00C25B1E">
      <w:pPr>
        <w:pStyle w:val="Code"/>
        <w:pBdr>
          <w:bottom w:val="single" w:sz="4" w:space="23" w:color="595959" w:themeColor="text1" w:themeTint="A6"/>
        </w:pBdr>
      </w:pPr>
    </w:p>
    <w:p w14:paraId="34AF11E4" w14:textId="77777777" w:rsidR="00C25B1E" w:rsidRPr="00C25B1E" w:rsidRDefault="00C25B1E" w:rsidP="00C25B1E">
      <w:pPr>
        <w:pStyle w:val="Code"/>
        <w:pBdr>
          <w:bottom w:val="single" w:sz="4" w:space="23" w:color="595959" w:themeColor="text1" w:themeTint="A6"/>
        </w:pBdr>
      </w:pPr>
      <w:r w:rsidRPr="00C25B1E">
        <w:tab/>
        <w:t>while (true)</w:t>
      </w:r>
    </w:p>
    <w:p w14:paraId="3B4E2707" w14:textId="77777777" w:rsidR="00C25B1E" w:rsidRPr="00C25B1E" w:rsidRDefault="00C25B1E" w:rsidP="00C25B1E">
      <w:pPr>
        <w:pStyle w:val="Code"/>
        <w:pBdr>
          <w:bottom w:val="single" w:sz="4" w:space="23" w:color="595959" w:themeColor="text1" w:themeTint="A6"/>
        </w:pBdr>
      </w:pPr>
      <w:r w:rsidRPr="00C25B1E">
        <w:tab/>
        <w:t>{</w:t>
      </w:r>
    </w:p>
    <w:p w14:paraId="403C1128" w14:textId="77777777" w:rsidR="00C25B1E" w:rsidRPr="00C25B1E" w:rsidRDefault="00C25B1E" w:rsidP="00C25B1E">
      <w:pPr>
        <w:pStyle w:val="Code"/>
        <w:pBdr>
          <w:bottom w:val="single" w:sz="4" w:space="23" w:color="595959" w:themeColor="text1" w:themeTint="A6"/>
        </w:pBdr>
      </w:pPr>
      <w:r w:rsidRPr="00C25B1E">
        <w:tab/>
      </w:r>
      <w:r w:rsidRPr="00C25B1E">
        <w:tab/>
        <w:t>if (x0 &gt;= 0 &amp;&amp; x0 &lt; resolution &amp;&amp; y0 &gt;= 0 &amp;&amp; y0 &lt; resolution)</w:t>
      </w:r>
    </w:p>
    <w:p w14:paraId="5B6B0EA9" w14:textId="77777777" w:rsidR="00C25B1E" w:rsidRPr="00C25B1E" w:rsidRDefault="00C25B1E" w:rsidP="00C25B1E">
      <w:pPr>
        <w:pStyle w:val="Code"/>
        <w:pBdr>
          <w:bottom w:val="single" w:sz="4" w:space="23" w:color="595959" w:themeColor="text1" w:themeTint="A6"/>
        </w:pBdr>
      </w:pPr>
      <w:r w:rsidRPr="00C25B1E">
        <w:tab/>
      </w:r>
      <w:r w:rsidRPr="00C25B1E">
        <w:tab/>
        <w:t>{</w:t>
      </w:r>
    </w:p>
    <w:p w14:paraId="351E4F26" w14:textId="77777777" w:rsidR="00C25B1E" w:rsidRPr="00C25B1E" w:rsidRDefault="00C25B1E" w:rsidP="00C25B1E">
      <w:pPr>
        <w:pStyle w:val="Code"/>
        <w:pBdr>
          <w:bottom w:val="single" w:sz="4" w:space="23" w:color="595959" w:themeColor="text1" w:themeTint="A6"/>
        </w:pBdr>
      </w:pPr>
      <w:r w:rsidRPr="00C25B1E">
        <w:tab/>
      </w:r>
      <w:r w:rsidRPr="00C25B1E">
        <w:tab/>
      </w:r>
      <w:r w:rsidRPr="00C25B1E">
        <w:tab/>
        <w:t>int index = CellIndex(x0, y0, resolution);</w:t>
      </w:r>
    </w:p>
    <w:p w14:paraId="66CF31E7" w14:textId="77777777" w:rsidR="00C25B1E" w:rsidRPr="00C25B1E" w:rsidRDefault="00C25B1E" w:rsidP="00C25B1E">
      <w:pPr>
        <w:pStyle w:val="Code"/>
        <w:pBdr>
          <w:bottom w:val="single" w:sz="4" w:space="23" w:color="595959" w:themeColor="text1" w:themeTint="A6"/>
        </w:pBdr>
      </w:pPr>
      <w:r w:rsidRPr="00C25B1E">
        <w:tab/>
      </w:r>
      <w:r w:rsidRPr="00C25B1E">
        <w:tab/>
      </w:r>
      <w:r w:rsidRPr="00C25B1E">
        <w:tab/>
        <w:t>Grid[index] = CellState::occupied;</w:t>
      </w:r>
    </w:p>
    <w:p w14:paraId="35BA6799" w14:textId="77777777" w:rsidR="00C25B1E" w:rsidRPr="00C25B1E" w:rsidRDefault="00C25B1E" w:rsidP="00C25B1E">
      <w:pPr>
        <w:pStyle w:val="Code"/>
        <w:pBdr>
          <w:bottom w:val="single" w:sz="4" w:space="23" w:color="595959" w:themeColor="text1" w:themeTint="A6"/>
        </w:pBdr>
      </w:pPr>
      <w:r w:rsidRPr="00C25B1E">
        <w:tab/>
      </w:r>
      <w:r w:rsidRPr="00C25B1E">
        <w:tab/>
        <w:t>}</w:t>
      </w:r>
    </w:p>
    <w:p w14:paraId="4B253C03" w14:textId="77777777" w:rsidR="00C25B1E" w:rsidRPr="00C25B1E" w:rsidRDefault="00C25B1E" w:rsidP="00C25B1E">
      <w:pPr>
        <w:pStyle w:val="Code"/>
        <w:pBdr>
          <w:bottom w:val="single" w:sz="4" w:space="23" w:color="595959" w:themeColor="text1" w:themeTint="A6"/>
        </w:pBdr>
      </w:pPr>
    </w:p>
    <w:p w14:paraId="6E7C1A5A" w14:textId="77777777" w:rsidR="00C25B1E" w:rsidRPr="00C25B1E" w:rsidRDefault="00C25B1E" w:rsidP="00C25B1E">
      <w:pPr>
        <w:pStyle w:val="Code"/>
        <w:pBdr>
          <w:bottom w:val="single" w:sz="4" w:space="23" w:color="595959" w:themeColor="text1" w:themeTint="A6"/>
        </w:pBdr>
      </w:pPr>
      <w:r w:rsidRPr="00C25B1E">
        <w:tab/>
      </w:r>
      <w:r w:rsidRPr="00C25B1E">
        <w:tab/>
        <w:t>if (x0 == x1 &amp;&amp; y0 == y1) break;</w:t>
      </w:r>
    </w:p>
    <w:p w14:paraId="2A0BD1AD" w14:textId="77777777" w:rsidR="00C25B1E" w:rsidRPr="00C25B1E" w:rsidRDefault="00C25B1E" w:rsidP="00C25B1E">
      <w:pPr>
        <w:pStyle w:val="Code"/>
        <w:pBdr>
          <w:bottom w:val="single" w:sz="4" w:space="23" w:color="595959" w:themeColor="text1" w:themeTint="A6"/>
        </w:pBdr>
      </w:pPr>
    </w:p>
    <w:p w14:paraId="2277B1BE" w14:textId="77777777" w:rsidR="00C25B1E" w:rsidRPr="00C25B1E" w:rsidRDefault="00C25B1E" w:rsidP="00C25B1E">
      <w:pPr>
        <w:pStyle w:val="Code"/>
        <w:pBdr>
          <w:bottom w:val="single" w:sz="4" w:space="23" w:color="595959" w:themeColor="text1" w:themeTint="A6"/>
        </w:pBdr>
      </w:pPr>
      <w:r w:rsidRPr="00C25B1E">
        <w:tab/>
      </w:r>
      <w:r w:rsidRPr="00C25B1E">
        <w:tab/>
        <w:t>int e2 = 2 * err;</w:t>
      </w:r>
    </w:p>
    <w:p w14:paraId="64EA7BF8" w14:textId="77777777" w:rsidR="00C25B1E" w:rsidRPr="00C25B1E" w:rsidRDefault="00C25B1E" w:rsidP="00C25B1E">
      <w:pPr>
        <w:pStyle w:val="Code"/>
        <w:pBdr>
          <w:bottom w:val="single" w:sz="4" w:space="23" w:color="595959" w:themeColor="text1" w:themeTint="A6"/>
        </w:pBdr>
      </w:pPr>
      <w:r w:rsidRPr="00C25B1E">
        <w:tab/>
      </w:r>
      <w:r w:rsidRPr="00C25B1E">
        <w:tab/>
        <w:t>if (e2 &gt; -dy) { err -= dy; x0 += sx; }</w:t>
      </w:r>
    </w:p>
    <w:p w14:paraId="12A2D0E8" w14:textId="36083B7A" w:rsidR="00C25B1E" w:rsidRPr="00776D64" w:rsidRDefault="00C25B1E" w:rsidP="3589D791">
      <w:pPr>
        <w:pStyle w:val="Code"/>
        <w:pBdr>
          <w:bottom w:val="single" w:sz="4" w:space="23" w:color="595959" w:themeColor="text1" w:themeTint="A6"/>
        </w:pBdr>
      </w:pPr>
      <w:r w:rsidRPr="00C25B1E">
        <w:tab/>
      </w:r>
      <w:r w:rsidRPr="00C25B1E">
        <w:tab/>
      </w:r>
      <w:r w:rsidR="07665C3B" w:rsidRPr="3589D791">
        <w:t>if (e2 &lt; dx</w:t>
      </w:r>
      <w:r w:rsidR="54449168" w:rsidRPr="3589D791">
        <w:t xml:space="preserve">) { </w:t>
      </w:r>
      <w:r w:rsidR="07665C3B" w:rsidRPr="3589D791">
        <w:t>err += dx; y0 += sy</w:t>
      </w:r>
      <w:r w:rsidR="54449168" w:rsidRPr="3589D791">
        <w:t>; }</w:t>
      </w:r>
    </w:p>
    <w:p w14:paraId="0B3518C5" w14:textId="77777777" w:rsidR="00C25B1E" w:rsidRPr="00C25B1E" w:rsidRDefault="00C25B1E" w:rsidP="00C25B1E">
      <w:pPr>
        <w:pStyle w:val="Code"/>
        <w:pBdr>
          <w:bottom w:val="single" w:sz="4" w:space="23" w:color="595959" w:themeColor="text1" w:themeTint="A6"/>
        </w:pBdr>
      </w:pPr>
      <w:r w:rsidRPr="00546FD7">
        <w:rPr>
          <w:lang w:val="es-ES"/>
        </w:rPr>
        <w:tab/>
      </w:r>
      <w:r w:rsidRPr="00C25B1E">
        <w:t>}</w:t>
      </w:r>
    </w:p>
    <w:p w14:paraId="37F7DC9C" w14:textId="0DB88B78" w:rsidR="009B083A" w:rsidRPr="00F47B51" w:rsidRDefault="00C25B1E" w:rsidP="00C25B1E">
      <w:pPr>
        <w:pStyle w:val="Code"/>
        <w:pBdr>
          <w:bottom w:val="single" w:sz="4" w:space="23" w:color="595959" w:themeColor="text1" w:themeTint="A6"/>
        </w:pBdr>
      </w:pPr>
      <w:r w:rsidRPr="00C25B1E">
        <w:t>}</w:t>
      </w:r>
    </w:p>
    <w:p w14:paraId="2C7BB48A" w14:textId="134B9135" w:rsidR="0056799F" w:rsidRDefault="0056799F" w:rsidP="009B083A"/>
    <w:p w14:paraId="7D65E183" w14:textId="18B01A24" w:rsidR="0056799F" w:rsidRDefault="0056799F" w:rsidP="0056799F"/>
    <w:p w14:paraId="5ACF6F01" w14:textId="0E337714" w:rsidR="0056799F" w:rsidRDefault="008A1C55" w:rsidP="008A1C55">
      <w:pPr>
        <w:jc w:val="center"/>
      </w:pPr>
      <w:r>
        <w:rPr>
          <w:noProof/>
        </w:rPr>
        <w:drawing>
          <wp:anchor distT="0" distB="0" distL="114300" distR="114300" simplePos="0" relativeHeight="251658336" behindDoc="0" locked="0" layoutInCell="1" allowOverlap="1" wp14:anchorId="6A415AD7" wp14:editId="19D9AFD9">
            <wp:simplePos x="0" y="0"/>
            <wp:positionH relativeFrom="column">
              <wp:posOffset>754380</wp:posOffset>
            </wp:positionH>
            <wp:positionV relativeFrom="paragraph">
              <wp:posOffset>4445</wp:posOffset>
            </wp:positionV>
            <wp:extent cx="4154020" cy="2141220"/>
            <wp:effectExtent l="38100" t="38100" r="37465" b="30480"/>
            <wp:wrapTopAndBottom/>
            <wp:docPr id="990101362" name="Picture 45"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01362" name="Picture 45" descr="A screenshot of a video game&#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4020" cy="214122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14:paraId="212E5197" w14:textId="36E785E9" w:rsidR="0056799F" w:rsidRDefault="00993B86" w:rsidP="0056799F">
      <w:r>
        <w:rPr>
          <w:noProof/>
          <w:color w:val="ED7D31" w:themeColor="accent2"/>
        </w:rPr>
        <mc:AlternateContent>
          <mc:Choice Requires="wps">
            <w:drawing>
              <wp:anchor distT="0" distB="0" distL="114300" distR="114300" simplePos="0" relativeHeight="251658331" behindDoc="0" locked="0" layoutInCell="1" allowOverlap="1" wp14:anchorId="340E2286" wp14:editId="3AC7352B">
                <wp:simplePos x="0" y="0"/>
                <wp:positionH relativeFrom="margin">
                  <wp:align>center</wp:align>
                </wp:positionH>
                <wp:positionV relativeFrom="margin">
                  <wp:posOffset>6467475</wp:posOffset>
                </wp:positionV>
                <wp:extent cx="4152900" cy="259080"/>
                <wp:effectExtent l="0" t="0" r="19050" b="26670"/>
                <wp:wrapSquare wrapText="bothSides"/>
                <wp:docPr id="2069850748" name="Rectangle 38"/>
                <wp:cNvGraphicFramePr/>
                <a:graphic xmlns:a="http://schemas.openxmlformats.org/drawingml/2006/main">
                  <a:graphicData uri="http://schemas.microsoft.com/office/word/2010/wordprocessingShape">
                    <wps:wsp>
                      <wps:cNvSpPr/>
                      <wps:spPr>
                        <a:xfrm>
                          <a:off x="0" y="0"/>
                          <a:ext cx="4152900" cy="25908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64752E19" w14:textId="2D95EF03" w:rsidR="008A1C55" w:rsidRPr="00A1542D" w:rsidRDefault="008A1C55" w:rsidP="008A1C55">
                            <w:pPr>
                              <w:pStyle w:val="Caption"/>
                              <w:rPr>
                                <w:rFonts w:ascii="Times New Roman" w:eastAsia="Times New Roman" w:hAnsi="Times New Roman" w:cs="Times New Roman"/>
                                <w:noProof/>
                                <w:szCs w:val="20"/>
                                <w:lang w:eastAsia="en-US"/>
                              </w:rPr>
                            </w:pPr>
                            <w:r>
                              <w:t xml:space="preserve">Figure </w:t>
                            </w:r>
                            <w:r>
                              <w:fldChar w:fldCharType="begin"/>
                            </w:r>
                            <w:r>
                              <w:instrText xml:space="preserve"> SEQ Figure \* ARABIC </w:instrText>
                            </w:r>
                            <w:r>
                              <w:fldChar w:fldCharType="separate"/>
                            </w:r>
                            <w:r w:rsidR="002B18F5">
                              <w:rPr>
                                <w:noProof/>
                              </w:rPr>
                              <w:t>14</w:t>
                            </w:r>
                            <w:r>
                              <w:rPr>
                                <w:noProof/>
                              </w:rPr>
                              <w:fldChar w:fldCharType="end"/>
                            </w:r>
                            <w:r>
                              <w:t>: Static obstacles as occupied grid cells</w:t>
                            </w:r>
                            <w:r w:rsidRPr="00AC7E54">
                              <w:t>.</w:t>
                            </w:r>
                          </w:p>
                          <w:p w14:paraId="7E766B2A" w14:textId="77777777" w:rsidR="008A1C55" w:rsidRDefault="008A1C55" w:rsidP="008A1C5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44601321">
              <v:rect id="_x0000_s1039" style="position:absolute;margin-left:0;margin-top:509.25pt;width:327pt;height:20.4pt;z-index:251658331;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fillcolor="white [3201]" strokecolor="white [3212]" strokeweight="1pt" w14:anchorId="340E2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">
                <v:textbox>
                  <w:txbxContent>
                    <w:p w:rsidRPr="00A1542D" w:rsidR="008A1C55" w:rsidP="008A1C55" w:rsidRDefault="008A1C55" w14:paraId="1A029690" w14:textId="2D95EF03">
                      <w:pPr>
                        <w:pStyle w:val="Caption"/>
                        <w:rPr>
                          <w:rFonts w:ascii="Times New Roman" w:hAnsi="Times New Roman" w:eastAsia="Times New Roman" w:cs="Times New Roman"/>
                          <w:noProof/>
                          <w:szCs w:val="20"/>
                          <w:lang w:eastAsia="en-US"/>
                        </w:rPr>
                      </w:pPr>
                      <w:r>
                        <w:t xml:space="preserve">Figure </w:t>
                      </w:r>
                      <w:r>
                        <w:fldChar w:fldCharType="begin"/>
                      </w:r>
                      <w:r>
                        <w:instrText xml:space="preserve"> SEQ Figure \* ARABIC </w:instrText>
                      </w:r>
                      <w:r>
                        <w:fldChar w:fldCharType="separate"/>
                      </w:r>
                      <w:r w:rsidR="002B18F5">
                        <w:rPr>
                          <w:noProof/>
                        </w:rPr>
                        <w:t>14</w:t>
                      </w:r>
                      <w:r>
                        <w:rPr>
                          <w:noProof/>
                        </w:rPr>
                        <w:fldChar w:fldCharType="end"/>
                      </w:r>
                      <w:r>
                        <w:t>: Static obstacles as occupied grid cells</w:t>
                      </w:r>
                      <w:r w:rsidRPr="00AC7E54">
                        <w:t>.</w:t>
                      </w:r>
                    </w:p>
                    <w:p w:rsidR="008A1C55" w:rsidP="008A1C55" w:rsidRDefault="008A1C55" w14:paraId="02EB378F" w14:textId="77777777">
                      <w:pPr>
                        <w:jc w:val="center"/>
                      </w:pPr>
                    </w:p>
                  </w:txbxContent>
                </v:textbox>
                <w10:wrap type="square" anchorx="margin" anchory="margin"/>
              </v:rect>
            </w:pict>
          </mc:Fallback>
        </mc:AlternateContent>
      </w:r>
    </w:p>
    <w:p w14:paraId="7BDF9BF7" w14:textId="6B202B46" w:rsidR="00566724" w:rsidRDefault="00566724" w:rsidP="006B6B9D"/>
    <w:p w14:paraId="6AEF6E36" w14:textId="77777777" w:rsidR="00566724" w:rsidRPr="006D0994" w:rsidRDefault="00566724" w:rsidP="006D0994">
      <w:pPr>
        <w:ind w:left="720" w:hanging="720"/>
      </w:pPr>
    </w:p>
    <w:p w14:paraId="524B96D7" w14:textId="7408D993" w:rsidR="002B155D" w:rsidRDefault="002B155D">
      <w:pPr>
        <w:widowControl/>
        <w:autoSpaceDE/>
        <w:autoSpaceDN/>
        <w:adjustRightInd/>
        <w:rPr>
          <w:b/>
          <w:color w:val="000000"/>
        </w:rPr>
      </w:pPr>
      <w:r>
        <w:br w:type="page"/>
      </w:r>
    </w:p>
    <w:p w14:paraId="57D03676" w14:textId="631FB40F" w:rsidR="006D0994" w:rsidRPr="006D0994" w:rsidRDefault="00175B21" w:rsidP="00E9285C">
      <w:pPr>
        <w:pStyle w:val="Heading1"/>
      </w:pPr>
      <w:r>
        <w:t>7</w:t>
      </w:r>
      <w:r w:rsidR="006D0994" w:rsidRPr="006D0994">
        <w:t>. Detailed collision prediction</w:t>
      </w:r>
      <w:bookmarkEnd w:id="5"/>
    </w:p>
    <w:p w14:paraId="69C62F78" w14:textId="7F001934" w:rsidR="006D0994" w:rsidRPr="006D0994" w:rsidRDefault="006D0994" w:rsidP="00FF3E65">
      <w:r w:rsidRPr="006D0994">
        <w:t xml:space="preserve">Most traditional collision-avoidance algorithms work under the </w:t>
      </w:r>
      <w:r w:rsidRPr="006D1D1B">
        <w:rPr>
          <w:b/>
          <w:bCs/>
        </w:rPr>
        <w:t>assumption that agents will continue along linear, straight-line paths</w:t>
      </w:r>
      <w:r w:rsidRPr="006D0994">
        <w:t xml:space="preserve"> in the future. These algorithms often assume that the current velocity of agents is representative of their</w:t>
      </w:r>
      <w:r w:rsidR="00266BE2">
        <w:t xml:space="preserve"> future</w:t>
      </w:r>
      <w:r w:rsidRPr="006D0994">
        <w:t xml:space="preserve"> motion and thus base their motion prediction on the assumption of constant velocity. This approach becomes </w:t>
      </w:r>
      <w:r w:rsidR="00804882" w:rsidRPr="006D0994">
        <w:t>ina</w:t>
      </w:r>
      <w:r w:rsidR="00804882">
        <w:t>ccurate</w:t>
      </w:r>
      <w:r w:rsidRPr="006D0994">
        <w:t xml:space="preserve"> in more dynamic settings where agent behavior can change </w:t>
      </w:r>
      <w:r w:rsidR="00AE5AD7">
        <w:t>frequently</w:t>
      </w:r>
      <w:r w:rsidRPr="006D0994">
        <w:t>.</w:t>
      </w:r>
    </w:p>
    <w:p w14:paraId="5FCC0917" w14:textId="6B0F0B66" w:rsidR="00E9285C" w:rsidRPr="006D0994" w:rsidRDefault="00AE5AD7" w:rsidP="003835A0">
      <w:pPr>
        <w:ind w:firstLine="720"/>
      </w:pPr>
      <w:r>
        <w:t>M</w:t>
      </w:r>
      <w:r w:rsidR="006D0994" w:rsidRPr="006D0994">
        <w:t xml:space="preserve">ore </w:t>
      </w:r>
      <w:r w:rsidR="006D0994" w:rsidRPr="006D1D1B">
        <w:rPr>
          <w:rStyle w:val="Strong"/>
          <w:b w:val="0"/>
          <w:bCs w:val="0"/>
        </w:rPr>
        <w:t>advanced algorithms address the limitations of this linear trajectory assumption</w:t>
      </w:r>
      <w:r w:rsidR="006D0994" w:rsidRPr="006D1D1B">
        <w:rPr>
          <w:b/>
          <w:bCs/>
        </w:rPr>
        <w:t xml:space="preserve"> </w:t>
      </w:r>
      <w:r w:rsidR="006D0994" w:rsidRPr="006D0994">
        <w:t>by incorporate more sophisticated motion models that account for changes in speed, direction, and intent over time, enabling more accurate prediction of agent movement and more effective avoidance of potential collisions with dynamic obstacles.</w:t>
      </w:r>
    </w:p>
    <w:p w14:paraId="7D35F731" w14:textId="2B80D9E3" w:rsidR="006D0994" w:rsidRPr="006D0994" w:rsidRDefault="006D0994" w:rsidP="00E9285C">
      <w:pPr>
        <w:pStyle w:val="Heading2"/>
      </w:pPr>
      <w:r w:rsidRPr="006D0994">
        <w:t>Probability based collision avoidance (WarpDriver)</w:t>
      </w:r>
    </w:p>
    <w:p w14:paraId="0FDEE976" w14:textId="6D6B4FEE" w:rsidR="00E850B0" w:rsidRDefault="006D0994" w:rsidP="00091593">
      <w:r w:rsidRPr="006D0994">
        <w:t xml:space="preserve">The approach suggested by </w:t>
      </w:r>
      <w:r w:rsidRPr="00BD184D">
        <w:rPr>
          <w:rStyle w:val="Emphasis"/>
        </w:rPr>
        <w:t>WarpDriver</w:t>
      </w:r>
      <w:r w:rsidRPr="006D0994">
        <w:t xml:space="preserve"> </w:t>
      </w:r>
      <w:r w:rsidRPr="006D0994">
        <w:fldChar w:fldCharType="begin"/>
      </w:r>
      <w:r w:rsidRPr="006D0994">
        <w:instrText xml:space="preserve"> REF ref2 \h </w:instrText>
      </w:r>
      <w:r>
        <w:instrText xml:space="preserve"> \* MERGEFORMAT </w:instrText>
      </w:r>
      <w:r w:rsidRPr="006D0994">
        <w:fldChar w:fldCharType="separate"/>
      </w:r>
      <w:r w:rsidR="00B571EE" w:rsidRPr="00B571EE">
        <w:t xml:space="preserve">[2] </w:t>
      </w:r>
      <w:r w:rsidRPr="006D0994">
        <w:fldChar w:fldCharType="end"/>
      </w:r>
      <w:r w:rsidRPr="006D0994">
        <w:t>constructs a collision probability field</w:t>
      </w:r>
      <w:r w:rsidR="00417C0B">
        <w:t xml:space="preserve"> around each agent</w:t>
      </w:r>
      <w:r w:rsidRPr="006D0994">
        <w:t>, which represents the likelihood of colliding with other agents across space and time. Given these fields, local collision avoidance strategies can be executed using gradient descent techniques. This means an agent can move away from areas of high collision probability, selecting safer paths.</w:t>
      </w:r>
    </w:p>
    <w:p w14:paraId="5685CEF8" w14:textId="5B8A35EE" w:rsidR="00E850B0" w:rsidRDefault="00E850B0" w:rsidP="00E850B0">
      <w:r>
        <w:rPr>
          <w:noProof/>
        </w:rPr>
        <w:drawing>
          <wp:anchor distT="0" distB="0" distL="114300" distR="114300" simplePos="0" relativeHeight="251658283" behindDoc="0" locked="0" layoutInCell="1" allowOverlap="1" wp14:anchorId="50500DE3" wp14:editId="3498BA0F">
            <wp:simplePos x="0" y="0"/>
            <wp:positionH relativeFrom="page">
              <wp:posOffset>1895475</wp:posOffset>
            </wp:positionH>
            <wp:positionV relativeFrom="paragraph">
              <wp:posOffset>331470</wp:posOffset>
            </wp:positionV>
            <wp:extent cx="3971925" cy="3184525"/>
            <wp:effectExtent l="38100" t="38100" r="47625" b="34925"/>
            <wp:wrapTopAndBottom/>
            <wp:docPr id="1284541642" name="Picture 1284541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541642" name="Picture 128454164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71925" cy="3184525"/>
                    </a:xfrm>
                    <a:prstGeom prst="rect">
                      <a:avLst/>
                    </a:prstGeom>
                    <a:ln w="25400">
                      <a:solidFill>
                        <a:schemeClr val="tx1"/>
                      </a:solidFill>
                      <a:prstDash val="solid"/>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84" behindDoc="0" locked="0" layoutInCell="1" allowOverlap="1" wp14:anchorId="5F829825" wp14:editId="6226B135">
                <wp:simplePos x="0" y="0"/>
                <wp:positionH relativeFrom="column">
                  <wp:posOffset>706755</wp:posOffset>
                </wp:positionH>
                <wp:positionV relativeFrom="paragraph">
                  <wp:posOffset>3573145</wp:posOffset>
                </wp:positionV>
                <wp:extent cx="3971925" cy="635"/>
                <wp:effectExtent l="0" t="0" r="7620" b="7620"/>
                <wp:wrapTopAndBottom/>
                <wp:docPr id="762281302" name="Text Box 1"/>
                <wp:cNvGraphicFramePr/>
                <a:graphic xmlns:a="http://schemas.openxmlformats.org/drawingml/2006/main">
                  <a:graphicData uri="http://schemas.microsoft.com/office/word/2010/wordprocessingShape">
                    <wps:wsp>
                      <wps:cNvSpPr txBox="1"/>
                      <wps:spPr>
                        <a:xfrm>
                          <a:off x="0" y="0"/>
                          <a:ext cx="3971925" cy="635"/>
                        </a:xfrm>
                        <a:prstGeom prst="rect">
                          <a:avLst/>
                        </a:prstGeom>
                        <a:solidFill>
                          <a:prstClr val="white"/>
                        </a:solidFill>
                        <a:ln>
                          <a:noFill/>
                        </a:ln>
                      </wps:spPr>
                      <wps:txbx>
                        <w:txbxContent>
                          <w:p w14:paraId="3161008D" w14:textId="6A712E16" w:rsidR="00E850B0" w:rsidRPr="00A1542D" w:rsidRDefault="00E850B0" w:rsidP="00E850B0">
                            <w:pPr>
                              <w:pStyle w:val="Caption"/>
                              <w:rPr>
                                <w:rFonts w:ascii="Times New Roman" w:eastAsia="Times New Roman" w:hAnsi="Times New Roman" w:cs="Times New Roman"/>
                                <w:noProof/>
                                <w:szCs w:val="20"/>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15</w:t>
                            </w:r>
                            <w:r w:rsidR="008A1C55">
                              <w:rPr>
                                <w:noProof/>
                              </w:rPr>
                              <w:fldChar w:fldCharType="end"/>
                            </w:r>
                            <w:r>
                              <w:t xml:space="preserve">: </w:t>
                            </w:r>
                            <w:r w:rsidRPr="00AC7E54">
                              <w:t>Agent probability fields.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5FDD1CCE">
              <v:shape id="_x0000_s1040" style="position:absolute;margin-left:55.65pt;margin-top:281.35pt;width:312.75pt;height:.0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" w14:anchorId="5F829825">
                <v:textbox style="mso-fit-shape-to-text:t" inset="0,0,0,0">
                  <w:txbxContent>
                    <w:p w:rsidRPr="00A1542D" w:rsidR="00E850B0" w:rsidP="00E850B0" w:rsidRDefault="00E850B0" w14:paraId="17F1E6BE" w14:textId="6A712E16">
                      <w:pPr>
                        <w:pStyle w:val="Caption"/>
                        <w:rPr>
                          <w:rFonts w:ascii="Times New Roman" w:hAnsi="Times New Roman" w:eastAsia="Times New Roman" w:cs="Times New Roman"/>
                          <w:noProof/>
                          <w:szCs w:val="20"/>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15</w:t>
                      </w:r>
                      <w:r w:rsidR="008A1C55">
                        <w:rPr>
                          <w:noProof/>
                        </w:rPr>
                        <w:fldChar w:fldCharType="end"/>
                      </w:r>
                      <w:r>
                        <w:t xml:space="preserve">: </w:t>
                      </w:r>
                      <w:r w:rsidRPr="00AC7E54">
                        <w:t>Agent probability fields.</w:t>
                      </w:r>
                    </w:p>
                  </w:txbxContent>
                </v:textbox>
                <w10:wrap type="topAndBottom"/>
              </v:shape>
            </w:pict>
          </mc:Fallback>
        </mc:AlternateContent>
      </w:r>
    </w:p>
    <w:p w14:paraId="18C79597" w14:textId="77777777" w:rsidR="00E850B0" w:rsidRDefault="00E850B0" w:rsidP="00E850B0"/>
    <w:p w14:paraId="3159D1CD" w14:textId="7E9E44F0" w:rsidR="00E850B0" w:rsidRPr="00E850B0" w:rsidRDefault="00E850B0" w:rsidP="00E850B0">
      <w:r w:rsidRPr="006D0994">
        <w:t>To construct the probability field that represents the potential for collision several properties are considered</w:t>
      </w:r>
      <w:r>
        <w:t>.</w:t>
      </w:r>
    </w:p>
    <w:p w14:paraId="467802C9" w14:textId="5DD27B30" w:rsidR="00E850B0" w:rsidRPr="00E850B0" w:rsidRDefault="00E850B0" w:rsidP="00E850B0">
      <w:r>
        <w:br w:type="page"/>
      </w:r>
    </w:p>
    <w:p w14:paraId="3E2137C9" w14:textId="25DA6596" w:rsidR="006D0994" w:rsidRPr="006D0994" w:rsidRDefault="006D0994" w:rsidP="004A359F">
      <w:pPr>
        <w:pStyle w:val="Heading3"/>
      </w:pPr>
      <w:r w:rsidRPr="006D0994">
        <w:t>Position</w:t>
      </w:r>
    </w:p>
    <w:p w14:paraId="1B65E9E5" w14:textId="79ACB37D" w:rsidR="006D0994" w:rsidRDefault="006D0994" w:rsidP="00195047">
      <w:r w:rsidRPr="006D0994">
        <w:t xml:space="preserve">The strength of the probability field is highest near the agent’s position and decreases with distance. This distribution is modeled using a </w:t>
      </w:r>
      <w:r w:rsidRPr="00FF1F87">
        <w:rPr>
          <w:rStyle w:val="Emphasis"/>
        </w:rPr>
        <w:t>Gaussian</w:t>
      </w:r>
      <w:r w:rsidRPr="006D0994">
        <w:t xml:space="preserve"> function centered at the agent's location.</w:t>
      </w:r>
    </w:p>
    <w:p w14:paraId="3CE05B38" w14:textId="77777777" w:rsidR="00D93DA0" w:rsidRPr="006D0994" w:rsidRDefault="00D93DA0" w:rsidP="006D0994">
      <w:pPr>
        <w:ind w:left="720" w:hanging="720"/>
      </w:pPr>
    </w:p>
    <w:p w14:paraId="2FCAC1CC" w14:textId="7066F8D4" w:rsidR="006D0994" w:rsidRPr="00FF307B" w:rsidRDefault="006D0994" w:rsidP="006D0994">
      <w:pPr>
        <w:ind w:left="720" w:hanging="720"/>
      </w:pPr>
      <m:oMath>
        <m:r>
          <w:rPr>
            <w:rFonts w:ascii="Cambria Math" w:hAnsi="Cambria Math"/>
          </w:rPr>
          <m:t>P</m:t>
        </m:r>
        <m:d>
          <m:dPr>
            <m:ctrlPr>
              <w:rPr>
                <w:rFonts w:ascii="Cambria Math" w:hAnsi="Cambria Math"/>
              </w:rPr>
            </m:ctrlPr>
          </m:dPr>
          <m:e>
            <m:r>
              <w:rPr>
                <w:rFonts w:ascii="Cambria Math" w:hAnsi="Cambria Math"/>
              </w:rPr>
              <m:t>d</m:t>
            </m:r>
          </m:e>
        </m:d>
        <m:r>
          <m:rPr>
            <m:sty m:val="p"/>
          </m:rPr>
          <w:rPr>
            <w:rFonts w:ascii="Cambria Math" w:hAnsi="Cambria Math"/>
          </w:rPr>
          <m:t>=</m:t>
        </m:r>
        <m:sSup>
          <m:sSupPr>
            <m:ctrlPr>
              <w:rPr>
                <w:rFonts w:ascii="Cambria Math" w:hAnsi="Cambria Math"/>
              </w:rPr>
            </m:ctrlPr>
          </m:sSupPr>
          <m:e>
            <m:r>
              <w:rPr>
                <w:rFonts w:ascii="Cambria Math" w:hAnsi="Cambria Math"/>
              </w:rPr>
              <m:t>e</m:t>
            </m:r>
          </m:e>
          <m:sup>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d</m:t>
                        </m:r>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e>
            </m:d>
          </m:sup>
        </m:sSup>
      </m:oMath>
      <w:r w:rsidR="005E6413">
        <w:tab/>
      </w:r>
      <w:r w:rsidR="00D93DA0">
        <w:tab/>
      </w:r>
      <w:r w:rsidR="00D93DA0">
        <w:tab/>
      </w:r>
      <w:r w:rsidR="00D93DA0">
        <w:tab/>
      </w:r>
      <w:r w:rsidR="00D93DA0">
        <w:tab/>
      </w:r>
      <w:r w:rsidR="00D93DA0">
        <w:tab/>
      </w:r>
      <w:r w:rsidR="00D93DA0">
        <w:tab/>
      </w:r>
      <w:r w:rsidR="00D93DA0">
        <w:tab/>
      </w:r>
      <w:r w:rsidR="00D93DA0">
        <w:tab/>
      </w:r>
      <w:r w:rsidR="00D93DA0">
        <w:tab/>
      </w:r>
      <w:r w:rsidR="005E6413">
        <w:t>(</w:t>
      </w:r>
      <w:r w:rsidR="00323D4E">
        <w:t>9</w:t>
      </w:r>
      <w:r w:rsidR="005E6413">
        <w:t>)</w:t>
      </w:r>
    </w:p>
    <w:p w14:paraId="10796D27" w14:textId="5BE5BCC2" w:rsidR="006D0994" w:rsidRPr="00130ED0" w:rsidRDefault="006D0994" w:rsidP="006D0994">
      <w:pPr>
        <w:ind w:left="720" w:hanging="720"/>
      </w:pPr>
      <m:oMath>
        <m:r>
          <w:rPr>
            <w:rFonts w:ascii="Cambria Math" w:hAnsi="Cambria Math"/>
          </w:rPr>
          <m:t>d</m:t>
        </m:r>
        <m:r>
          <m:rPr>
            <m:sty m:val="p"/>
          </m:rPr>
          <w:rPr>
            <w:rFonts w:ascii="Cambria Math" w:hAnsi="Cambria Math"/>
          </w:rPr>
          <m:t> =∥</m:t>
        </m:r>
        <m:r>
          <w:rPr>
            <w:rFonts w:ascii="Cambria Math" w:hAnsi="Cambria Math"/>
          </w:rPr>
          <m:t>r</m:t>
        </m:r>
        <m:r>
          <m:rPr>
            <m:sty m:val="p"/>
          </m:rPr>
          <w:rPr>
            <w:rFonts w:ascii="Cambria Math" w:hAnsi="Cambria Math"/>
          </w:rPr>
          <m:t>-</m:t>
        </m:r>
        <m:r>
          <w:rPr>
            <w:rFonts w:ascii="Cambria Math" w:hAnsi="Cambria Math"/>
          </w:rPr>
          <m:t>μ</m:t>
        </m:r>
        <m:r>
          <m:rPr>
            <m:sty m:val="p"/>
          </m:rPr>
          <w:rPr>
            <w:rFonts w:ascii="Cambria Math" w:hAnsi="Cambria Math"/>
          </w:rPr>
          <m:t>∥</m:t>
        </m:r>
      </m:oMath>
      <w:r w:rsidR="00D93DA0">
        <w:tab/>
      </w:r>
      <w:r w:rsidR="00D93DA0">
        <w:tab/>
      </w:r>
      <w:r w:rsidR="00D93DA0">
        <w:tab/>
      </w:r>
      <w:r w:rsidR="00D93DA0">
        <w:tab/>
      </w:r>
      <w:r w:rsidR="00D93DA0">
        <w:tab/>
      </w:r>
      <w:r w:rsidR="00D93DA0">
        <w:tab/>
      </w:r>
      <w:r w:rsidR="00D93DA0">
        <w:tab/>
      </w:r>
      <w:r w:rsidR="00D93DA0">
        <w:tab/>
      </w:r>
      <w:r w:rsidR="00D93DA0">
        <w:tab/>
      </w:r>
      <w:r w:rsidR="00D93DA0">
        <w:tab/>
      </w:r>
      <w:r w:rsidR="00323D4E">
        <w:t xml:space="preserve">          </w:t>
      </w:r>
      <w:r w:rsidR="00D93DA0">
        <w:t>(</w:t>
      </w:r>
      <w:r w:rsidR="00323D4E">
        <w:t>10</w:t>
      </w:r>
      <w:r w:rsidR="00D93DA0">
        <w:t>)</w:t>
      </w:r>
    </w:p>
    <w:p w14:paraId="75E24F53" w14:textId="570A239C" w:rsidR="00D93DA0" w:rsidRDefault="000E7E30" w:rsidP="006D0994">
      <w:pPr>
        <w:ind w:left="720" w:hanging="720"/>
      </w:pPr>
      <w:r>
        <w:rPr>
          <w:noProof/>
        </w:rPr>
        <mc:AlternateContent>
          <mc:Choice Requires="wps">
            <w:drawing>
              <wp:anchor distT="0" distB="0" distL="114300" distR="114300" simplePos="0" relativeHeight="251658250" behindDoc="0" locked="0" layoutInCell="1" allowOverlap="1" wp14:anchorId="51F4DFF1" wp14:editId="08C85DE0">
                <wp:simplePos x="0" y="0"/>
                <wp:positionH relativeFrom="column">
                  <wp:posOffset>1496060</wp:posOffset>
                </wp:positionH>
                <wp:positionV relativeFrom="paragraph">
                  <wp:posOffset>2381885</wp:posOffset>
                </wp:positionV>
                <wp:extent cx="2691765" cy="635"/>
                <wp:effectExtent l="0" t="0" r="0" b="0"/>
                <wp:wrapTopAndBottom/>
                <wp:docPr id="539150663" name="Text Box 1"/>
                <wp:cNvGraphicFramePr/>
                <a:graphic xmlns:a="http://schemas.openxmlformats.org/drawingml/2006/main">
                  <a:graphicData uri="http://schemas.microsoft.com/office/word/2010/wordprocessingShape">
                    <wps:wsp>
                      <wps:cNvSpPr txBox="1"/>
                      <wps:spPr>
                        <a:xfrm>
                          <a:off x="0" y="0"/>
                          <a:ext cx="2691765" cy="635"/>
                        </a:xfrm>
                        <a:prstGeom prst="rect">
                          <a:avLst/>
                        </a:prstGeom>
                        <a:solidFill>
                          <a:prstClr val="white"/>
                        </a:solidFill>
                        <a:ln>
                          <a:noFill/>
                        </a:ln>
                      </wps:spPr>
                      <wps:txbx>
                        <w:txbxContent>
                          <w:p w14:paraId="0C1FDBFA" w14:textId="272C5343" w:rsidR="006D0994" w:rsidRPr="00975246" w:rsidRDefault="006D0994" w:rsidP="00C5633C">
                            <w:pPr>
                              <w:pStyle w:val="Caption"/>
                              <w:rPr>
                                <w:noProof/>
                              </w:rPr>
                            </w:pPr>
                            <w:r>
                              <w:t xml:space="preserve">Figure </w:t>
                            </w:r>
                            <w:r w:rsidR="008A1C55">
                              <w:fldChar w:fldCharType="begin"/>
                            </w:r>
                            <w:r w:rsidR="008A1C55">
                              <w:instrText xml:space="preserve"> SEQ Figure \* ARABIC </w:instrText>
                            </w:r>
                            <w:r w:rsidR="008A1C55">
                              <w:fldChar w:fldCharType="separate"/>
                            </w:r>
                            <w:r w:rsidR="002B18F5">
                              <w:rPr>
                                <w:noProof/>
                              </w:rPr>
                              <w:t>16</w:t>
                            </w:r>
                            <w:r w:rsidR="008A1C55">
                              <w:rPr>
                                <w:noProof/>
                              </w:rPr>
                              <w:fldChar w:fldCharType="end"/>
                            </w:r>
                            <w:r>
                              <w:t xml:space="preserve">: </w:t>
                            </w:r>
                            <w:r w:rsidRPr="000C2003">
                              <w:t>Probability field function</w:t>
                            </w:r>
                            <w:r w:rsidR="00DE50E7">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12204FB5">
              <v:shape id="_x0000_s1041" style="position:absolute;left:0;text-align:left;margin-left:117.8pt;margin-top:187.55pt;width:211.9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Z9SGgIAAEAEAAAOAAAAZHJzL2Uyb0RvYy54bWysU8Fu2zAMvQ/YPwi6L04yNNu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" w14:anchorId="51F4DFF1">
                <v:textbox style="mso-fit-shape-to-text:t" inset="0,0,0,0">
                  <w:txbxContent>
                    <w:p w:rsidRPr="00975246" w:rsidR="006D0994" w:rsidP="00C5633C" w:rsidRDefault="006D0994" w14:paraId="63FFBC83" w14:textId="272C5343">
                      <w:pPr>
                        <w:pStyle w:val="Caption"/>
                        <w:rPr>
                          <w:noProof/>
                        </w:rPr>
                      </w:pPr>
                      <w:r>
                        <w:t xml:space="preserve">Figure </w:t>
                      </w:r>
                      <w:r w:rsidR="008A1C55">
                        <w:fldChar w:fldCharType="begin"/>
                      </w:r>
                      <w:r w:rsidR="008A1C55">
                        <w:instrText xml:space="preserve"> SEQ Figure \* ARABIC </w:instrText>
                      </w:r>
                      <w:r w:rsidR="008A1C55">
                        <w:fldChar w:fldCharType="separate"/>
                      </w:r>
                      <w:r w:rsidR="002B18F5">
                        <w:rPr>
                          <w:noProof/>
                        </w:rPr>
                        <w:t>16</w:t>
                      </w:r>
                      <w:r w:rsidR="008A1C55">
                        <w:rPr>
                          <w:noProof/>
                        </w:rPr>
                        <w:fldChar w:fldCharType="end"/>
                      </w:r>
                      <w:r>
                        <w:t xml:space="preserve">: </w:t>
                      </w:r>
                      <w:r w:rsidRPr="000C2003">
                        <w:t>Probability field function</w:t>
                      </w:r>
                      <w:r w:rsidR="00DE50E7">
                        <w:t>.</w:t>
                      </w:r>
                    </w:p>
                  </w:txbxContent>
                </v:textbox>
                <w10:wrap type="topAndBottom"/>
              </v:shape>
            </w:pict>
          </mc:Fallback>
        </mc:AlternateContent>
      </w:r>
      <w:r>
        <w:rPr>
          <w:noProof/>
        </w:rPr>
        <w:drawing>
          <wp:anchor distT="0" distB="0" distL="114300" distR="114300" simplePos="0" relativeHeight="251658240" behindDoc="0" locked="0" layoutInCell="1" allowOverlap="1" wp14:anchorId="45A626C8" wp14:editId="1930AD0A">
            <wp:simplePos x="0" y="0"/>
            <wp:positionH relativeFrom="margin">
              <wp:posOffset>1496060</wp:posOffset>
            </wp:positionH>
            <wp:positionV relativeFrom="paragraph">
              <wp:posOffset>287655</wp:posOffset>
            </wp:positionV>
            <wp:extent cx="2691765" cy="2037080"/>
            <wp:effectExtent l="38100" t="38100" r="32385" b="39370"/>
            <wp:wrapTopAndBottom/>
            <wp:docPr id="133345804" name="Picture 133345804" descr="A graph with a cur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45804" name="Picture 133345804" descr="A graph with a curve&#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91765" cy="2037080"/>
                    </a:xfrm>
                    <a:prstGeom prst="rect">
                      <a:avLst/>
                    </a:prstGeom>
                    <a:ln w="25400">
                      <a:solidFill>
                        <a:schemeClr val="tx1"/>
                      </a:solidFill>
                      <a:prstDash val="solid"/>
                    </a:ln>
                  </pic:spPr>
                </pic:pic>
              </a:graphicData>
            </a:graphic>
            <wp14:sizeRelH relativeFrom="page">
              <wp14:pctWidth>0</wp14:pctWidth>
            </wp14:sizeRelH>
            <wp14:sizeRelV relativeFrom="page">
              <wp14:pctHeight>0</wp14:pctHeight>
            </wp14:sizeRelV>
          </wp:anchor>
        </w:drawing>
      </w:r>
    </w:p>
    <w:p w14:paraId="1D5D33EE" w14:textId="1E3C3737" w:rsidR="006D0994" w:rsidRPr="006D0994" w:rsidRDefault="006D0994" w:rsidP="006D0994">
      <w:pPr>
        <w:ind w:left="720" w:hanging="720"/>
      </w:pPr>
      <w:r w:rsidRPr="006D0994">
        <w:t>where:</w:t>
      </w:r>
    </w:p>
    <w:p w14:paraId="1B9E053C" w14:textId="77777777" w:rsidR="006D0994" w:rsidRPr="006D0994" w:rsidRDefault="006D0994" w:rsidP="00BD5025">
      <w:pPr>
        <w:pStyle w:val="ListParagraph"/>
        <w:numPr>
          <w:ilvl w:val="0"/>
          <w:numId w:val="4"/>
        </w:numPr>
      </w:pPr>
      <m:oMath>
        <m:r>
          <w:rPr>
            <w:rFonts w:ascii="Cambria Math" w:hAnsi="Cambria Math"/>
          </w:rPr>
          <m:t>r</m:t>
        </m:r>
        <m:r>
          <m:rPr>
            <m:sty m:val="p"/>
          </m:rPr>
          <w:rPr>
            <w:rFonts w:ascii="Cambria Math" w:hAnsi="Cambria Math"/>
          </w:rPr>
          <m:t>=</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m:t>
        </m:r>
      </m:oMath>
      <w:r w:rsidRPr="006D0994">
        <w:t>: The point in space where the probability is being evaluated.</w:t>
      </w:r>
    </w:p>
    <w:p w14:paraId="183B851F" w14:textId="77777777" w:rsidR="006D0994" w:rsidRPr="006D0994" w:rsidRDefault="006D0994" w:rsidP="00BD5025">
      <w:pPr>
        <w:pStyle w:val="ListParagraph"/>
        <w:numPr>
          <w:ilvl w:val="0"/>
          <w:numId w:val="4"/>
        </w:numPr>
      </w:pPr>
      <m:oMath>
        <m:r>
          <w:rPr>
            <w:rFonts w:ascii="Cambria Math" w:hAnsi="Cambria Math"/>
          </w:rPr>
          <m:t>μ</m:t>
        </m:r>
        <m:r>
          <m:rPr>
            <m:sty m:val="p"/>
          </m:rPr>
          <w:rPr>
            <w:rFonts w:ascii="Cambria Math" w:hAnsi="Cambria Math"/>
          </w:rPr>
          <m:t xml:space="preserve"> :</m:t>
        </m:r>
      </m:oMath>
      <w:r w:rsidRPr="006D0994">
        <w:t xml:space="preserve"> The agent’s position.</w:t>
      </w:r>
    </w:p>
    <w:p w14:paraId="3E6EC430" w14:textId="77777777" w:rsidR="006D0994" w:rsidRPr="006D0994" w:rsidRDefault="006D0994" w:rsidP="00BD5025">
      <w:pPr>
        <w:pStyle w:val="ListParagraph"/>
        <w:numPr>
          <w:ilvl w:val="0"/>
          <w:numId w:val="4"/>
        </w:numPr>
      </w:pPr>
      <m:oMath>
        <m:r>
          <w:rPr>
            <w:rFonts w:ascii="Cambria Math" w:hAnsi="Cambria Math"/>
          </w:rPr>
          <m:t>d</m:t>
        </m:r>
        <m:r>
          <m:rPr>
            <m:sty m:val="p"/>
          </m:rPr>
          <w:rPr>
            <w:rFonts w:ascii="Cambria Math" w:hAnsi="Cambria Math"/>
          </w:rPr>
          <m:t xml:space="preserve"> </m:t>
        </m:r>
      </m:oMath>
      <w:r w:rsidRPr="006D0994">
        <w:t>: The distance between the point and the agent.</w:t>
      </w:r>
    </w:p>
    <w:p w14:paraId="3A693BAE" w14:textId="77777777" w:rsidR="006D0994" w:rsidRPr="006D0994" w:rsidRDefault="006D0994" w:rsidP="00BD5025">
      <w:pPr>
        <w:pStyle w:val="ListParagraph"/>
        <w:numPr>
          <w:ilvl w:val="0"/>
          <w:numId w:val="4"/>
        </w:numPr>
      </w:pPr>
      <m:oMath>
        <m:r>
          <w:rPr>
            <w:rFonts w:ascii="Cambria Math" w:hAnsi="Cambria Math"/>
          </w:rPr>
          <m:t>σ</m:t>
        </m:r>
        <m:r>
          <m:rPr>
            <m:sty m:val="p"/>
          </m:rPr>
          <w:rPr>
            <w:rFonts w:ascii="Cambria Math" w:hAnsi="Cambria Math"/>
          </w:rPr>
          <m:t> </m:t>
        </m:r>
      </m:oMath>
      <w:r w:rsidRPr="006D0994">
        <w:t>: The spread or decay rate of the probability field.</w:t>
      </w:r>
    </w:p>
    <w:p w14:paraId="72235EAB" w14:textId="798A75B0" w:rsidR="006D0994" w:rsidRPr="006D0994" w:rsidRDefault="00C5633C" w:rsidP="006D0994">
      <w:pPr>
        <w:ind w:left="720" w:hanging="720"/>
      </w:pPr>
      <w:r>
        <w:rPr>
          <w:noProof/>
        </w:rPr>
        <w:drawing>
          <wp:anchor distT="0" distB="0" distL="114300" distR="114300" simplePos="0" relativeHeight="251658242" behindDoc="0" locked="0" layoutInCell="1" allowOverlap="1" wp14:anchorId="00552A58" wp14:editId="5928ECE3">
            <wp:simplePos x="0" y="0"/>
            <wp:positionH relativeFrom="margin">
              <wp:posOffset>2905125</wp:posOffset>
            </wp:positionH>
            <wp:positionV relativeFrom="paragraph">
              <wp:posOffset>326390</wp:posOffset>
            </wp:positionV>
            <wp:extent cx="2717165" cy="2178685"/>
            <wp:effectExtent l="38100" t="38100" r="45085" b="31115"/>
            <wp:wrapTopAndBottom/>
            <wp:docPr id="505146008" name="Picture 505146008" descr="A person standing in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46008" name="Picture 505146008" descr="A person standing in a circle&#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17165" cy="2178685"/>
                    </a:xfrm>
                    <a:prstGeom prst="rect">
                      <a:avLst/>
                    </a:prstGeom>
                    <a:ln w="25400">
                      <a:solidFill>
                        <a:schemeClr val="tx1"/>
                      </a:solidFill>
                    </a:ln>
                    <a:effec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3" behindDoc="0" locked="0" layoutInCell="1" allowOverlap="1" wp14:anchorId="08985719" wp14:editId="1214B3C8">
            <wp:simplePos x="0" y="0"/>
            <wp:positionH relativeFrom="margin">
              <wp:posOffset>40005</wp:posOffset>
            </wp:positionH>
            <wp:positionV relativeFrom="paragraph">
              <wp:posOffset>326390</wp:posOffset>
            </wp:positionV>
            <wp:extent cx="2717165" cy="2178685"/>
            <wp:effectExtent l="38100" t="38100" r="45085" b="31115"/>
            <wp:wrapTopAndBottom/>
            <wp:docPr id="1474328835" name="Picture 1474328835" descr="A person standing on a green and yellow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28835" name="Picture 1474328835" descr="A person standing on a green and yellow background&#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17165" cy="2178685"/>
                    </a:xfrm>
                    <a:prstGeom prst="rect">
                      <a:avLst/>
                    </a:prstGeom>
                    <a:ln w="25400">
                      <a:solidFill>
                        <a:schemeClr val="tx1"/>
                      </a:solidFill>
                    </a:ln>
                  </pic:spPr>
                </pic:pic>
              </a:graphicData>
            </a:graphic>
            <wp14:sizeRelH relativeFrom="page">
              <wp14:pctWidth>0</wp14:pctWidth>
            </wp14:sizeRelH>
            <wp14:sizeRelV relativeFrom="page">
              <wp14:pctHeight>0</wp14:pctHeight>
            </wp14:sizeRelV>
          </wp:anchor>
        </w:drawing>
      </w:r>
      <w:r w:rsidR="00A378BA">
        <w:rPr>
          <w:noProof/>
        </w:rPr>
        <mc:AlternateContent>
          <mc:Choice Requires="wps">
            <w:drawing>
              <wp:anchor distT="0" distB="0" distL="114300" distR="114300" simplePos="0" relativeHeight="251658265" behindDoc="0" locked="0" layoutInCell="1" allowOverlap="1" wp14:anchorId="51740540" wp14:editId="280192CA">
                <wp:simplePos x="0" y="0"/>
                <wp:positionH relativeFrom="column">
                  <wp:posOffset>40005</wp:posOffset>
                </wp:positionH>
                <wp:positionV relativeFrom="paragraph">
                  <wp:posOffset>2666365</wp:posOffset>
                </wp:positionV>
                <wp:extent cx="2717165" cy="635"/>
                <wp:effectExtent l="0" t="0" r="0" b="0"/>
                <wp:wrapTopAndBottom/>
                <wp:docPr id="1750525351" name="Text Box 1"/>
                <wp:cNvGraphicFramePr/>
                <a:graphic xmlns:a="http://schemas.openxmlformats.org/drawingml/2006/main">
                  <a:graphicData uri="http://schemas.microsoft.com/office/word/2010/wordprocessingShape">
                    <wps:wsp>
                      <wps:cNvSpPr txBox="1"/>
                      <wps:spPr>
                        <a:xfrm>
                          <a:off x="0" y="0"/>
                          <a:ext cx="2717165" cy="635"/>
                        </a:xfrm>
                        <a:prstGeom prst="rect">
                          <a:avLst/>
                        </a:prstGeom>
                        <a:solidFill>
                          <a:prstClr val="white"/>
                        </a:solidFill>
                        <a:ln>
                          <a:noFill/>
                        </a:ln>
                      </wps:spPr>
                      <wps:txbx>
                        <w:txbxContent>
                          <w:p w14:paraId="105EAC29" w14:textId="4A738709" w:rsidR="00C649E5" w:rsidRPr="00161541" w:rsidRDefault="00C649E5" w:rsidP="00C5633C">
                            <w:pPr>
                              <w:pStyle w:val="Caption"/>
                              <w:rPr>
                                <w:rFonts w:eastAsia="Times New Roman"/>
                                <w:noProof/>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17</w:t>
                            </w:r>
                            <w:r w:rsidR="008A1C55">
                              <w:rPr>
                                <w:noProof/>
                              </w:rPr>
                              <w:fldChar w:fldCharType="end"/>
                            </w:r>
                            <w:r w:rsidRPr="0096665A">
                              <w:rPr>
                                <w:noProof/>
                              </w:rPr>
                              <w:t>: Probability field with σ</w:t>
                            </w:r>
                            <w:r>
                              <w:rPr>
                                <w:noProof/>
                              </w:rPr>
                              <w:t xml:space="preserve"> </w:t>
                            </w:r>
                            <w:r w:rsidRPr="0096665A">
                              <w:rPr>
                                <w:noProof/>
                              </w:rPr>
                              <w:t>=</w:t>
                            </w:r>
                            <w:r>
                              <w:rPr>
                                <w:noProof/>
                              </w:rPr>
                              <w:t xml:space="preserve"> 200</w:t>
                            </w:r>
                            <w:r w:rsidR="00DE50E7">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1E5899CF">
              <v:shape id="_x0000_s1042" style="position:absolute;left:0;text-align:left;margin-left:3.15pt;margin-top:209.95pt;width:213.95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n2Gw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" w14:anchorId="51740540">
                <v:textbox style="mso-fit-shape-to-text:t" inset="0,0,0,0">
                  <w:txbxContent>
                    <w:p w:rsidRPr="00161541" w:rsidR="00C649E5" w:rsidP="00C5633C" w:rsidRDefault="00C649E5" w14:paraId="5677C149" w14:textId="4A738709">
                      <w:pPr>
                        <w:pStyle w:val="Caption"/>
                        <w:rPr>
                          <w:rFonts w:eastAsia="Times New Roman"/>
                          <w:noProof/>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17</w:t>
                      </w:r>
                      <w:r w:rsidR="008A1C55">
                        <w:rPr>
                          <w:noProof/>
                        </w:rPr>
                        <w:fldChar w:fldCharType="end"/>
                      </w:r>
                      <w:r w:rsidRPr="0096665A">
                        <w:rPr>
                          <w:noProof/>
                        </w:rPr>
                        <w:t>: Probability field with σ</w:t>
                      </w:r>
                      <w:r>
                        <w:rPr>
                          <w:noProof/>
                        </w:rPr>
                        <w:t xml:space="preserve"> </w:t>
                      </w:r>
                      <w:r w:rsidRPr="0096665A">
                        <w:rPr>
                          <w:noProof/>
                        </w:rPr>
                        <w:t>=</w:t>
                      </w:r>
                      <w:r>
                        <w:rPr>
                          <w:noProof/>
                        </w:rPr>
                        <w:t xml:space="preserve"> 200</w:t>
                      </w:r>
                      <w:r w:rsidR="00DE50E7">
                        <w:rPr>
                          <w:noProof/>
                        </w:rPr>
                        <w:t>.</w:t>
                      </w:r>
                    </w:p>
                  </w:txbxContent>
                </v:textbox>
                <w10:wrap type="topAndBottom"/>
              </v:shape>
            </w:pict>
          </mc:Fallback>
        </mc:AlternateContent>
      </w:r>
      <w:r w:rsidR="00A378BA">
        <w:rPr>
          <w:noProof/>
        </w:rPr>
        <mc:AlternateContent>
          <mc:Choice Requires="wps">
            <w:drawing>
              <wp:anchor distT="0" distB="0" distL="114300" distR="114300" simplePos="0" relativeHeight="251658266" behindDoc="0" locked="0" layoutInCell="1" allowOverlap="1" wp14:anchorId="6DC9F554" wp14:editId="5F690BD9">
                <wp:simplePos x="0" y="0"/>
                <wp:positionH relativeFrom="column">
                  <wp:posOffset>2905125</wp:posOffset>
                </wp:positionH>
                <wp:positionV relativeFrom="paragraph">
                  <wp:posOffset>2666365</wp:posOffset>
                </wp:positionV>
                <wp:extent cx="2717165" cy="635"/>
                <wp:effectExtent l="0" t="0" r="0" b="0"/>
                <wp:wrapTopAndBottom/>
                <wp:docPr id="830687639" name="Text Box 1"/>
                <wp:cNvGraphicFramePr/>
                <a:graphic xmlns:a="http://schemas.openxmlformats.org/drawingml/2006/main">
                  <a:graphicData uri="http://schemas.microsoft.com/office/word/2010/wordprocessingShape">
                    <wps:wsp>
                      <wps:cNvSpPr txBox="1"/>
                      <wps:spPr>
                        <a:xfrm>
                          <a:off x="0" y="0"/>
                          <a:ext cx="2717165" cy="635"/>
                        </a:xfrm>
                        <a:prstGeom prst="rect">
                          <a:avLst/>
                        </a:prstGeom>
                        <a:solidFill>
                          <a:prstClr val="white"/>
                        </a:solidFill>
                        <a:ln>
                          <a:noFill/>
                        </a:ln>
                      </wps:spPr>
                      <wps:txbx>
                        <w:txbxContent>
                          <w:p w14:paraId="0A577A3E" w14:textId="4837453E" w:rsidR="00C649E5" w:rsidRPr="00D20166" w:rsidRDefault="00C649E5" w:rsidP="00C5633C">
                            <w:pPr>
                              <w:pStyle w:val="Caption"/>
                              <w:rPr>
                                <w:rFonts w:eastAsia="Times New Roman"/>
                                <w:noProof/>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18</w:t>
                            </w:r>
                            <w:r w:rsidR="008A1C55">
                              <w:rPr>
                                <w:noProof/>
                              </w:rPr>
                              <w:fldChar w:fldCharType="end"/>
                            </w:r>
                            <w:r w:rsidRPr="00A5704D">
                              <w:t>: Probability field with σ</w:t>
                            </w:r>
                            <w:r>
                              <w:t xml:space="preserve"> </w:t>
                            </w:r>
                            <w:r w:rsidRPr="00A5704D">
                              <w:t>=</w:t>
                            </w:r>
                            <w:r>
                              <w:t xml:space="preserve"> </w:t>
                            </w:r>
                            <w:r w:rsidRPr="00A5704D">
                              <w:t>60</w:t>
                            </w:r>
                            <w:r w:rsidR="00DE50E7">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6EBAE48C">
              <v:shape id="_x0000_s1043" style="position:absolute;left:0;text-align:left;margin-left:228.75pt;margin-top:209.95pt;width:213.95pt;height:.05pt;z-index:251658266;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F3T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" w14:anchorId="6DC9F554">
                <v:textbox style="mso-fit-shape-to-text:t" inset="0,0,0,0">
                  <w:txbxContent>
                    <w:p w:rsidRPr="00D20166" w:rsidR="00C649E5" w:rsidP="00C5633C" w:rsidRDefault="00C649E5" w14:paraId="641E7440" w14:textId="4837453E">
                      <w:pPr>
                        <w:pStyle w:val="Caption"/>
                        <w:rPr>
                          <w:rFonts w:eastAsia="Times New Roman"/>
                          <w:noProof/>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18</w:t>
                      </w:r>
                      <w:r w:rsidR="008A1C55">
                        <w:rPr>
                          <w:noProof/>
                        </w:rPr>
                        <w:fldChar w:fldCharType="end"/>
                      </w:r>
                      <w:r w:rsidRPr="00A5704D">
                        <w:t>: Probability field with σ</w:t>
                      </w:r>
                      <w:r>
                        <w:t xml:space="preserve"> </w:t>
                      </w:r>
                      <w:r w:rsidRPr="00A5704D">
                        <w:t>=</w:t>
                      </w:r>
                      <w:r>
                        <w:t xml:space="preserve"> </w:t>
                      </w:r>
                      <w:r w:rsidRPr="00A5704D">
                        <w:t>60</w:t>
                      </w:r>
                      <w:r w:rsidR="00DE50E7">
                        <w:t>.</w:t>
                      </w:r>
                    </w:p>
                  </w:txbxContent>
                </v:textbox>
                <w10:wrap type="topAndBottom"/>
              </v:shape>
            </w:pict>
          </mc:Fallback>
        </mc:AlternateContent>
      </w:r>
      <w:r w:rsidR="006D0994" w:rsidRPr="006D0994">
        <w:br w:type="page"/>
      </w:r>
    </w:p>
    <w:p w14:paraId="51F3CBDE" w14:textId="77777777" w:rsidR="006D0994" w:rsidRPr="006D0994" w:rsidRDefault="006D0994" w:rsidP="00A378BA">
      <w:pPr>
        <w:pStyle w:val="Heading3"/>
      </w:pPr>
      <w:r w:rsidRPr="006D0994">
        <w:t>Size</w:t>
      </w:r>
    </w:p>
    <w:p w14:paraId="10E0E655" w14:textId="7865FB18" w:rsidR="006D0994" w:rsidRDefault="006D0994" w:rsidP="00FF3E65">
      <w:r w:rsidRPr="00FF3E65">
        <w:t xml:space="preserve">Each agent is modeled as a cylindrical entity with a defined radius, representing its physical </w:t>
      </w:r>
      <w:r w:rsidR="009E56AF">
        <w:t>occupancy</w:t>
      </w:r>
      <w:r w:rsidRPr="00FF3E65">
        <w:t xml:space="preserve"> in the environment. The radius defines the minimum area around the agent that is considered occupied and at high risk of collision. Any point within this radius is assumed to have a high probability of being inside the agent's physical boundary</w:t>
      </w:r>
      <w:r w:rsidRPr="006D0994">
        <w:t>.</w:t>
      </w:r>
    </w:p>
    <w:p w14:paraId="4BC11593" w14:textId="2B1CC18A" w:rsidR="00C02ECE" w:rsidRPr="006D0994" w:rsidRDefault="000E7E30" w:rsidP="00FF3E65">
      <w:r w:rsidRPr="00FF3E65">
        <w:rPr>
          <w:noProof/>
        </w:rPr>
        <mc:AlternateContent>
          <mc:Choice Requires="wps">
            <w:drawing>
              <wp:anchor distT="0" distB="0" distL="114300" distR="114300" simplePos="0" relativeHeight="251658251" behindDoc="0" locked="0" layoutInCell="1" allowOverlap="1" wp14:anchorId="42654B9E" wp14:editId="09C61C17">
                <wp:simplePos x="0" y="0"/>
                <wp:positionH relativeFrom="column">
                  <wp:posOffset>1567815</wp:posOffset>
                </wp:positionH>
                <wp:positionV relativeFrom="paragraph">
                  <wp:posOffset>2694940</wp:posOffset>
                </wp:positionV>
                <wp:extent cx="2559050" cy="635"/>
                <wp:effectExtent l="0" t="0" r="0" b="0"/>
                <wp:wrapTopAndBottom/>
                <wp:docPr id="2046452006" name="Text Box 1"/>
                <wp:cNvGraphicFramePr/>
                <a:graphic xmlns:a="http://schemas.openxmlformats.org/drawingml/2006/main">
                  <a:graphicData uri="http://schemas.microsoft.com/office/word/2010/wordprocessingShape">
                    <wps:wsp>
                      <wps:cNvSpPr txBox="1"/>
                      <wps:spPr>
                        <a:xfrm>
                          <a:off x="0" y="0"/>
                          <a:ext cx="2559050" cy="635"/>
                        </a:xfrm>
                        <a:prstGeom prst="rect">
                          <a:avLst/>
                        </a:prstGeom>
                        <a:solidFill>
                          <a:prstClr val="white"/>
                        </a:solidFill>
                        <a:ln>
                          <a:noFill/>
                        </a:ln>
                      </wps:spPr>
                      <wps:txbx>
                        <w:txbxContent>
                          <w:p w14:paraId="5D0E8C7A" w14:textId="1CDE2254" w:rsidR="006D0994" w:rsidRPr="008A2A0A" w:rsidRDefault="006D0994" w:rsidP="00C5633C">
                            <w:pPr>
                              <w:pStyle w:val="Caption"/>
                              <w:rPr>
                                <w:noProof/>
                              </w:rPr>
                            </w:pPr>
                            <w:r>
                              <w:t xml:space="preserve">Figure </w:t>
                            </w:r>
                            <w:r w:rsidR="008A1C55">
                              <w:fldChar w:fldCharType="begin"/>
                            </w:r>
                            <w:r w:rsidR="008A1C55">
                              <w:instrText xml:space="preserve"> SEQ Figure \* ARABIC </w:instrText>
                            </w:r>
                            <w:r w:rsidR="008A1C55">
                              <w:fldChar w:fldCharType="separate"/>
                            </w:r>
                            <w:r w:rsidR="002B18F5">
                              <w:rPr>
                                <w:noProof/>
                              </w:rPr>
                              <w:t>19</w:t>
                            </w:r>
                            <w:r w:rsidR="008A1C55">
                              <w:rPr>
                                <w:noProof/>
                              </w:rPr>
                              <w:fldChar w:fldCharType="end"/>
                            </w:r>
                            <w:r>
                              <w:t xml:space="preserve">: </w:t>
                            </w:r>
                            <w:r w:rsidRPr="005B72DD">
                              <w:t>Probability field function with radius</w:t>
                            </w:r>
                            <w:r w:rsidR="00DE50E7">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6584AF8C">
              <v:shape id="_x0000_s1044" style="position:absolute;margin-left:123.45pt;margin-top:212.2pt;width:201.5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" w14:anchorId="42654B9E">
                <v:textbox style="mso-fit-shape-to-text:t" inset="0,0,0,0">
                  <w:txbxContent>
                    <w:p w:rsidRPr="008A2A0A" w:rsidR="006D0994" w:rsidP="00C5633C" w:rsidRDefault="006D0994" w14:paraId="3EEABD59" w14:textId="1CDE2254">
                      <w:pPr>
                        <w:pStyle w:val="Caption"/>
                        <w:rPr>
                          <w:noProof/>
                        </w:rPr>
                      </w:pPr>
                      <w:r>
                        <w:t xml:space="preserve">Figure </w:t>
                      </w:r>
                      <w:r w:rsidR="008A1C55">
                        <w:fldChar w:fldCharType="begin"/>
                      </w:r>
                      <w:r w:rsidR="008A1C55">
                        <w:instrText xml:space="preserve"> SEQ Figure \* ARABIC </w:instrText>
                      </w:r>
                      <w:r w:rsidR="008A1C55">
                        <w:fldChar w:fldCharType="separate"/>
                      </w:r>
                      <w:r w:rsidR="002B18F5">
                        <w:rPr>
                          <w:noProof/>
                        </w:rPr>
                        <w:t>19</w:t>
                      </w:r>
                      <w:r w:rsidR="008A1C55">
                        <w:rPr>
                          <w:noProof/>
                        </w:rPr>
                        <w:fldChar w:fldCharType="end"/>
                      </w:r>
                      <w:r>
                        <w:t xml:space="preserve">: </w:t>
                      </w:r>
                      <w:r w:rsidRPr="005B72DD">
                        <w:t>Probability field function with radius</w:t>
                      </w:r>
                      <w:r w:rsidR="00DE50E7">
                        <w:t>.</w:t>
                      </w:r>
                    </w:p>
                  </w:txbxContent>
                </v:textbox>
                <w10:wrap type="topAndBottom"/>
              </v:shape>
            </w:pict>
          </mc:Fallback>
        </mc:AlternateContent>
      </w:r>
      <w:r w:rsidRPr="00FF3E65">
        <w:rPr>
          <w:noProof/>
        </w:rPr>
        <w:drawing>
          <wp:anchor distT="0" distB="0" distL="114300" distR="114300" simplePos="0" relativeHeight="251658241" behindDoc="0" locked="0" layoutInCell="1" allowOverlap="1" wp14:anchorId="3FE79F61" wp14:editId="7B6B29A1">
            <wp:simplePos x="0" y="0"/>
            <wp:positionH relativeFrom="margin">
              <wp:posOffset>1567815</wp:posOffset>
            </wp:positionH>
            <wp:positionV relativeFrom="paragraph">
              <wp:posOffset>551815</wp:posOffset>
            </wp:positionV>
            <wp:extent cx="2559050" cy="2085975"/>
            <wp:effectExtent l="38100" t="38100" r="31750" b="47625"/>
            <wp:wrapTopAndBottom/>
            <wp:docPr id="1753230079" name="Picture 1753230079" descr="A graph with line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30079" name="Picture 1753230079" descr="A graph with lines on i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9050" cy="2085975"/>
                    </a:xfrm>
                    <a:prstGeom prst="rect">
                      <a:avLst/>
                    </a:prstGeom>
                    <a:ln w="25400">
                      <a:solidFill>
                        <a:schemeClr val="tx1"/>
                      </a:solidFill>
                      <a:prstDash val="solid"/>
                    </a:ln>
                  </pic:spPr>
                </pic:pic>
              </a:graphicData>
            </a:graphic>
            <wp14:sizeRelH relativeFrom="page">
              <wp14:pctWidth>0</wp14:pctWidth>
            </wp14:sizeRelH>
            <wp14:sizeRelV relativeFrom="page">
              <wp14:pctHeight>0</wp14:pctHeight>
            </wp14:sizeRelV>
          </wp:anchor>
        </w:drawing>
      </w:r>
    </w:p>
    <w:p w14:paraId="1EF106D3" w14:textId="6E60DFC8" w:rsidR="006D0994" w:rsidRDefault="006D0994" w:rsidP="00FF3E65">
      <m:oMath>
        <m:r>
          <w:rPr>
            <w:rFonts w:ascii="Cambria Math" w:hAnsi="Cambria Math"/>
          </w:rPr>
          <m:t>d</m:t>
        </m:r>
        <m:r>
          <m:rPr>
            <m:sty m:val="p"/>
          </m:rPr>
          <w:rPr>
            <w:rFonts w:ascii="Cambria Math" w:hAnsi="Cambria Math"/>
          </w:rPr>
          <m:t> =∥</m:t>
        </m:r>
        <m:r>
          <w:rPr>
            <w:rFonts w:ascii="Cambria Math" w:hAnsi="Cambria Math"/>
          </w:rPr>
          <m:t>r</m:t>
        </m:r>
        <m:r>
          <m:rPr>
            <m:sty m:val="p"/>
          </m:rPr>
          <w:rPr>
            <w:rFonts w:ascii="Cambria Math" w:hAnsi="Cambria Math"/>
          </w:rPr>
          <m:t>-</m:t>
        </m:r>
        <m:r>
          <w:rPr>
            <w:rFonts w:ascii="Cambria Math" w:hAnsi="Cambria Math"/>
          </w:rPr>
          <m:t>μ</m:t>
        </m:r>
        <m:r>
          <m:rPr>
            <m:sty m:val="p"/>
          </m:rPr>
          <w:rPr>
            <w:rFonts w:ascii="Cambria Math" w:hAnsi="Cambria Math"/>
          </w:rPr>
          <m:t xml:space="preserve">∥- </m:t>
        </m:r>
        <m:r>
          <w:rPr>
            <w:rFonts w:ascii="Cambria Math" w:hAnsi="Cambria Math"/>
          </w:rPr>
          <m:t>R</m:t>
        </m:r>
      </m:oMath>
      <w:r w:rsidR="00C02ECE">
        <w:tab/>
      </w:r>
      <w:r w:rsidR="00C02ECE">
        <w:tab/>
      </w:r>
      <w:r w:rsidR="00C02ECE">
        <w:tab/>
      </w:r>
      <w:r w:rsidR="00C02ECE">
        <w:tab/>
      </w:r>
      <w:r w:rsidR="00C02ECE">
        <w:tab/>
      </w:r>
      <w:r w:rsidR="00C02ECE">
        <w:tab/>
      </w:r>
      <w:r w:rsidR="00C02ECE">
        <w:tab/>
      </w:r>
      <w:r w:rsidR="00C02ECE">
        <w:tab/>
      </w:r>
      <w:r w:rsidR="00C02ECE">
        <w:tab/>
      </w:r>
      <w:r w:rsidR="00323D4E">
        <w:t xml:space="preserve">          </w:t>
      </w:r>
      <w:r w:rsidR="00C02ECE">
        <w:t>(</w:t>
      </w:r>
      <w:r w:rsidR="00323D4E">
        <w:t>11</w:t>
      </w:r>
      <w:r w:rsidR="00C02ECE">
        <w:t>)</w:t>
      </w:r>
    </w:p>
    <w:p w14:paraId="017019F5" w14:textId="685E7F3F" w:rsidR="00C02ECE" w:rsidRDefault="006D0994" w:rsidP="006D0994">
      <w:pPr>
        <w:ind w:left="720" w:hanging="720"/>
      </w:pPr>
      <w:r w:rsidRPr="006D0994">
        <w:t xml:space="preserve"> </w:t>
      </w:r>
    </w:p>
    <w:p w14:paraId="1F9F8C1E" w14:textId="14D97814" w:rsidR="006D0994" w:rsidRPr="006D0994" w:rsidRDefault="006D0994" w:rsidP="006D0994">
      <w:pPr>
        <w:ind w:left="720" w:hanging="720"/>
      </w:pPr>
      <w:r w:rsidRPr="006D0994">
        <w:t>where:</w:t>
      </w:r>
    </w:p>
    <w:p w14:paraId="46CF2EF8" w14:textId="77777777" w:rsidR="006D0994" w:rsidRPr="006D0994" w:rsidRDefault="006D0994" w:rsidP="00BD5025">
      <w:pPr>
        <w:pStyle w:val="ListParagraph"/>
        <w:numPr>
          <w:ilvl w:val="0"/>
          <w:numId w:val="5"/>
        </w:numPr>
      </w:pPr>
      <m:oMath>
        <m:r>
          <w:rPr>
            <w:rFonts w:ascii="Cambria Math" w:hAnsi="Cambria Math"/>
          </w:rPr>
          <m:t>R</m:t>
        </m:r>
        <m:r>
          <m:rPr>
            <m:sty m:val="p"/>
          </m:rPr>
          <w:rPr>
            <w:rFonts w:ascii="Cambria Math" w:hAnsi="Cambria Math"/>
          </w:rPr>
          <m:t> </m:t>
        </m:r>
      </m:oMath>
      <w:r w:rsidRPr="006D0994">
        <w:t>: The radius of the agent’s cylindrical body.</w:t>
      </w:r>
    </w:p>
    <w:p w14:paraId="1549B24B" w14:textId="3075DD3F" w:rsidR="006D0994" w:rsidRPr="006D0994" w:rsidRDefault="00C02ECE" w:rsidP="006D0994">
      <w:pPr>
        <w:ind w:left="720" w:hanging="720"/>
      </w:pPr>
      <w:r>
        <w:rPr>
          <w:noProof/>
        </w:rPr>
        <mc:AlternateContent>
          <mc:Choice Requires="wps">
            <w:drawing>
              <wp:anchor distT="0" distB="0" distL="114300" distR="114300" simplePos="0" relativeHeight="251658267" behindDoc="0" locked="0" layoutInCell="1" allowOverlap="1" wp14:anchorId="139BDF6B" wp14:editId="5BF87413">
                <wp:simplePos x="0" y="0"/>
                <wp:positionH relativeFrom="column">
                  <wp:posOffset>38100</wp:posOffset>
                </wp:positionH>
                <wp:positionV relativeFrom="paragraph">
                  <wp:posOffset>2712085</wp:posOffset>
                </wp:positionV>
                <wp:extent cx="2717165" cy="635"/>
                <wp:effectExtent l="0" t="0" r="0" b="0"/>
                <wp:wrapTopAndBottom/>
                <wp:docPr id="1782374715" name="Text Box 1"/>
                <wp:cNvGraphicFramePr/>
                <a:graphic xmlns:a="http://schemas.openxmlformats.org/drawingml/2006/main">
                  <a:graphicData uri="http://schemas.microsoft.com/office/word/2010/wordprocessingShape">
                    <wps:wsp>
                      <wps:cNvSpPr txBox="1"/>
                      <wps:spPr>
                        <a:xfrm>
                          <a:off x="0" y="0"/>
                          <a:ext cx="2717165" cy="635"/>
                        </a:xfrm>
                        <a:prstGeom prst="rect">
                          <a:avLst/>
                        </a:prstGeom>
                        <a:solidFill>
                          <a:prstClr val="white"/>
                        </a:solidFill>
                        <a:ln>
                          <a:noFill/>
                        </a:ln>
                      </wps:spPr>
                      <wps:txbx>
                        <w:txbxContent>
                          <w:p w14:paraId="3A764E44" w14:textId="15212D5A" w:rsidR="00C02ECE" w:rsidRPr="00436E93" w:rsidRDefault="00C02ECE" w:rsidP="00C5633C">
                            <w:pPr>
                              <w:pStyle w:val="Caption"/>
                              <w:rPr>
                                <w:rFonts w:eastAsia="Times New Roman"/>
                                <w:noProof/>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20</w:t>
                            </w:r>
                            <w:r w:rsidR="008A1C55">
                              <w:rPr>
                                <w:noProof/>
                              </w:rPr>
                              <w:fldChar w:fldCharType="end"/>
                            </w:r>
                            <w:r w:rsidR="00DE50E7">
                              <w:t xml:space="preserve">: </w:t>
                            </w:r>
                            <w:r w:rsidR="00DE50E7" w:rsidRPr="0096665A">
                              <w:rPr>
                                <w:noProof/>
                              </w:rPr>
                              <w:t xml:space="preserve">Probability field with </w:t>
                            </w:r>
                            <w:r w:rsidR="00DE50E7">
                              <w:rPr>
                                <w:noProof/>
                              </w:rPr>
                              <w:t xml:space="preserve">R </w:t>
                            </w:r>
                            <w:r w:rsidR="00DE50E7" w:rsidRPr="0096665A">
                              <w:rPr>
                                <w:noProof/>
                              </w:rPr>
                              <w:t>=</w:t>
                            </w:r>
                            <w:r w:rsidR="00DE50E7">
                              <w:rPr>
                                <w:noProof/>
                              </w:rPr>
                              <w:t xml:space="preserve">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1ADF4130">
              <v:shape id="_x0000_s1045" style="position:absolute;left:0;text-align:left;margin-left:3pt;margin-top:213.55pt;width:213.95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9L/GwIAAEAEAAAOAAAAZHJzL2Uyb0RvYy54bWysU8Fu2zAMvQ/YPwi6L04yNF2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" w14:anchorId="139BDF6B">
                <v:textbox style="mso-fit-shape-to-text:t" inset="0,0,0,0">
                  <w:txbxContent>
                    <w:p w:rsidRPr="00436E93" w:rsidR="00C02ECE" w:rsidP="00C5633C" w:rsidRDefault="00C02ECE" w14:paraId="758F816C" w14:textId="15212D5A">
                      <w:pPr>
                        <w:pStyle w:val="Caption"/>
                        <w:rPr>
                          <w:rFonts w:eastAsia="Times New Roman"/>
                          <w:noProof/>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20</w:t>
                      </w:r>
                      <w:r w:rsidR="008A1C55">
                        <w:rPr>
                          <w:noProof/>
                        </w:rPr>
                        <w:fldChar w:fldCharType="end"/>
                      </w:r>
                      <w:r w:rsidR="00DE50E7">
                        <w:t xml:space="preserve">: </w:t>
                      </w:r>
                      <w:r w:rsidRPr="0096665A" w:rsidR="00DE50E7">
                        <w:rPr>
                          <w:noProof/>
                        </w:rPr>
                        <w:t xml:space="preserve">Probability field with </w:t>
                      </w:r>
                      <w:r w:rsidR="00DE50E7">
                        <w:rPr>
                          <w:noProof/>
                        </w:rPr>
                        <w:t xml:space="preserve">R </w:t>
                      </w:r>
                      <w:r w:rsidRPr="0096665A" w:rsidR="00DE50E7">
                        <w:rPr>
                          <w:noProof/>
                        </w:rPr>
                        <w:t>=</w:t>
                      </w:r>
                      <w:r w:rsidR="00DE50E7">
                        <w:rPr>
                          <w:noProof/>
                        </w:rPr>
                        <w:t xml:space="preserve"> 50.</w:t>
                      </w:r>
                    </w:p>
                  </w:txbxContent>
                </v:textbox>
                <w10:wrap type="topAndBottom"/>
              </v:shape>
            </w:pict>
          </mc:Fallback>
        </mc:AlternateContent>
      </w:r>
      <w:r>
        <w:rPr>
          <w:noProof/>
        </w:rPr>
        <w:drawing>
          <wp:anchor distT="0" distB="0" distL="114300" distR="114300" simplePos="0" relativeHeight="251658244" behindDoc="0" locked="0" layoutInCell="1" allowOverlap="1" wp14:anchorId="3CB29C68" wp14:editId="3F41C80A">
            <wp:simplePos x="0" y="0"/>
            <wp:positionH relativeFrom="margin">
              <wp:posOffset>38100</wp:posOffset>
            </wp:positionH>
            <wp:positionV relativeFrom="paragraph">
              <wp:posOffset>476250</wp:posOffset>
            </wp:positionV>
            <wp:extent cx="2717165" cy="2178685"/>
            <wp:effectExtent l="38100" t="38100" r="45085" b="31115"/>
            <wp:wrapTopAndBottom/>
            <wp:docPr id="298887979" name="Picture 298887979" descr="A person standing on a gre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87979" name="Picture 298887979" descr="A person standing on a green surface&#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17165" cy="2178685"/>
                    </a:xfrm>
                    <a:prstGeom prst="rect">
                      <a:avLst/>
                    </a:prstGeom>
                    <a:ln w="25400">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68" behindDoc="0" locked="0" layoutInCell="1" allowOverlap="1" wp14:anchorId="34B5996C" wp14:editId="6589DA7C">
                <wp:simplePos x="0" y="0"/>
                <wp:positionH relativeFrom="column">
                  <wp:posOffset>2907030</wp:posOffset>
                </wp:positionH>
                <wp:positionV relativeFrom="paragraph">
                  <wp:posOffset>2712085</wp:posOffset>
                </wp:positionV>
                <wp:extent cx="2717165" cy="635"/>
                <wp:effectExtent l="0" t="0" r="0" b="0"/>
                <wp:wrapTopAndBottom/>
                <wp:docPr id="1174853740" name="Text Box 1"/>
                <wp:cNvGraphicFramePr/>
                <a:graphic xmlns:a="http://schemas.openxmlformats.org/drawingml/2006/main">
                  <a:graphicData uri="http://schemas.microsoft.com/office/word/2010/wordprocessingShape">
                    <wps:wsp>
                      <wps:cNvSpPr txBox="1"/>
                      <wps:spPr>
                        <a:xfrm>
                          <a:off x="0" y="0"/>
                          <a:ext cx="2717165" cy="635"/>
                        </a:xfrm>
                        <a:prstGeom prst="rect">
                          <a:avLst/>
                        </a:prstGeom>
                        <a:solidFill>
                          <a:prstClr val="white"/>
                        </a:solidFill>
                        <a:ln>
                          <a:noFill/>
                        </a:ln>
                      </wps:spPr>
                      <wps:txbx>
                        <w:txbxContent>
                          <w:p w14:paraId="600A1BAA" w14:textId="6465F203" w:rsidR="00C02ECE" w:rsidRPr="00C0658D" w:rsidRDefault="00C02ECE" w:rsidP="00C5633C">
                            <w:pPr>
                              <w:pStyle w:val="Caption"/>
                              <w:rPr>
                                <w:rFonts w:eastAsia="Times New Roman"/>
                                <w:noProof/>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21</w:t>
                            </w:r>
                            <w:r w:rsidR="008A1C55">
                              <w:rPr>
                                <w:noProof/>
                              </w:rPr>
                              <w:fldChar w:fldCharType="end"/>
                            </w:r>
                            <w:r w:rsidR="00DE50E7">
                              <w:t xml:space="preserve">: </w:t>
                            </w:r>
                            <w:r w:rsidR="00DE50E7" w:rsidRPr="0096665A">
                              <w:rPr>
                                <w:noProof/>
                              </w:rPr>
                              <w:t xml:space="preserve">Probability field with </w:t>
                            </w:r>
                            <w:r w:rsidR="00DE50E7">
                              <w:rPr>
                                <w:noProof/>
                              </w:rPr>
                              <w:t xml:space="preserve">R </w:t>
                            </w:r>
                            <w:r w:rsidR="00DE50E7" w:rsidRPr="0096665A">
                              <w:rPr>
                                <w:noProof/>
                              </w:rPr>
                              <w:t>=</w:t>
                            </w:r>
                            <w:r w:rsidR="00DE50E7">
                              <w:rPr>
                                <w:noProof/>
                              </w:rPr>
                              <w:t xml:space="preserve"> 150.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48F75BD6">
              <v:shape id="_x0000_s1046" style="position:absolute;left:0;text-align:left;margin-left:228.9pt;margin-top:213.55pt;width:213.95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XxcGgIAAEAEAAAOAAAAZHJzL2Uyb0RvYy54bWysU8Fu2zAMvQ/YPwi6L04yNB2M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" w14:anchorId="34B5996C">
                <v:textbox style="mso-fit-shape-to-text:t" inset="0,0,0,0">
                  <w:txbxContent>
                    <w:p w:rsidRPr="00C0658D" w:rsidR="00C02ECE" w:rsidP="00C5633C" w:rsidRDefault="00C02ECE" w14:paraId="625C33B9" w14:textId="6465F203">
                      <w:pPr>
                        <w:pStyle w:val="Caption"/>
                        <w:rPr>
                          <w:rFonts w:eastAsia="Times New Roman"/>
                          <w:noProof/>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21</w:t>
                      </w:r>
                      <w:r w:rsidR="008A1C55">
                        <w:rPr>
                          <w:noProof/>
                        </w:rPr>
                        <w:fldChar w:fldCharType="end"/>
                      </w:r>
                      <w:r w:rsidR="00DE50E7">
                        <w:t xml:space="preserve">: </w:t>
                      </w:r>
                      <w:r w:rsidRPr="0096665A" w:rsidR="00DE50E7">
                        <w:rPr>
                          <w:noProof/>
                        </w:rPr>
                        <w:t xml:space="preserve">Probability field with </w:t>
                      </w:r>
                      <w:r w:rsidR="00DE50E7">
                        <w:rPr>
                          <w:noProof/>
                        </w:rPr>
                        <w:t xml:space="preserve">R </w:t>
                      </w:r>
                      <w:r w:rsidRPr="0096665A" w:rsidR="00DE50E7">
                        <w:rPr>
                          <w:noProof/>
                        </w:rPr>
                        <w:t>=</w:t>
                      </w:r>
                      <w:r w:rsidR="00DE50E7">
                        <w:rPr>
                          <w:noProof/>
                        </w:rPr>
                        <w:t xml:space="preserve"> 150.</w:t>
                      </w:r>
                    </w:p>
                  </w:txbxContent>
                </v:textbox>
                <w10:wrap type="topAndBottom"/>
              </v:shape>
            </w:pict>
          </mc:Fallback>
        </mc:AlternateContent>
      </w:r>
      <w:r>
        <w:rPr>
          <w:noProof/>
        </w:rPr>
        <w:drawing>
          <wp:anchor distT="0" distB="0" distL="114300" distR="114300" simplePos="0" relativeHeight="251658245" behindDoc="0" locked="0" layoutInCell="1" allowOverlap="1" wp14:anchorId="5233079A" wp14:editId="59A3ECF1">
            <wp:simplePos x="0" y="0"/>
            <wp:positionH relativeFrom="margin">
              <wp:posOffset>2907030</wp:posOffset>
            </wp:positionH>
            <wp:positionV relativeFrom="paragraph">
              <wp:posOffset>476250</wp:posOffset>
            </wp:positionV>
            <wp:extent cx="2717165" cy="2178685"/>
            <wp:effectExtent l="38100" t="38100" r="45085" b="31115"/>
            <wp:wrapTopAndBottom/>
            <wp:docPr id="2037939468" name="Picture 2037939468" descr="A person standing on a gre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39468" name="Picture 2037939468" descr="A person standing on a green surface&#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17165" cy="2178685"/>
                    </a:xfrm>
                    <a:prstGeom prst="rect">
                      <a:avLst/>
                    </a:prstGeom>
                    <a:ln w="25400" cap="sq" cmpd="sng">
                      <a:solidFill>
                        <a:schemeClr val="tx1"/>
                      </a:solidFill>
                    </a:ln>
                  </pic:spPr>
                </pic:pic>
              </a:graphicData>
            </a:graphic>
            <wp14:sizeRelH relativeFrom="page">
              <wp14:pctWidth>0</wp14:pctWidth>
            </wp14:sizeRelH>
            <wp14:sizeRelV relativeFrom="page">
              <wp14:pctHeight>0</wp14:pctHeight>
            </wp14:sizeRelV>
          </wp:anchor>
        </w:drawing>
      </w:r>
      <w:r w:rsidR="006D0994" w:rsidRPr="006D0994">
        <w:br w:type="page"/>
      </w:r>
    </w:p>
    <w:p w14:paraId="4749A4B0" w14:textId="77777777" w:rsidR="006D0994" w:rsidRPr="006D0994" w:rsidRDefault="006D0994" w:rsidP="00487BF5">
      <w:pPr>
        <w:pStyle w:val="Heading3"/>
      </w:pPr>
      <w:r w:rsidRPr="006D0994">
        <w:t>Velocity</w:t>
      </w:r>
    </w:p>
    <w:p w14:paraId="6F3FCBAD" w14:textId="77777777" w:rsidR="006D0994" w:rsidRDefault="006D0994" w:rsidP="00FF3E65">
      <w:r w:rsidRPr="006D0994">
        <w:t>To predict the future positions of an agent and compute the corresponding probability fields over time, the agent’s velocity is used, assuming the velocity remains constant over the time horizon.</w:t>
      </w:r>
    </w:p>
    <w:p w14:paraId="2E931368" w14:textId="77777777" w:rsidR="00487BF5" w:rsidRPr="006D0994" w:rsidRDefault="00487BF5" w:rsidP="00FF3E65"/>
    <w:p w14:paraId="7D75A095" w14:textId="450E70D2" w:rsidR="006D0994" w:rsidRDefault="006D0994" w:rsidP="00FF3E65">
      <m:oMath>
        <m:r>
          <m:rPr>
            <m:sty m:val="p"/>
          </m:rPr>
          <w:rPr>
            <w:rFonts w:ascii="Cambria Math" w:hAnsi="Cambria Math"/>
          </w:rPr>
          <m:t>r</m:t>
        </m:r>
        <m:d>
          <m:dPr>
            <m:ctrlPr>
              <w:rPr>
                <w:rFonts w:ascii="Cambria Math" w:hAnsi="Cambria Math"/>
              </w:rPr>
            </m:ctrlPr>
          </m:dPr>
          <m:e>
            <m:r>
              <m:rPr>
                <m:sty m:val="p"/>
              </m:rP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r</m:t>
            </m:r>
          </m:e>
          <m:sub>
            <m:r>
              <m:rPr>
                <m:sty m:val="p"/>
              </m:rPr>
              <w:rPr>
                <w:rFonts w:ascii="Cambria Math" w:hAnsi="Cambria Math"/>
              </w:rPr>
              <m:t>0</m:t>
            </m:r>
          </m:sub>
        </m:sSub>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t</m:t>
        </m:r>
      </m:oMath>
      <w:r>
        <w:t xml:space="preserve"> </w:t>
      </w:r>
      <w:r w:rsidR="00487BF5">
        <w:tab/>
      </w:r>
      <w:r w:rsidR="00487BF5">
        <w:tab/>
      </w:r>
      <w:r w:rsidR="00487BF5">
        <w:tab/>
      </w:r>
      <w:r w:rsidR="00487BF5">
        <w:tab/>
      </w:r>
      <w:r w:rsidR="00487BF5">
        <w:tab/>
      </w:r>
      <w:r w:rsidR="00487BF5">
        <w:tab/>
      </w:r>
      <w:r w:rsidR="00487BF5">
        <w:tab/>
      </w:r>
      <w:r w:rsidR="00487BF5">
        <w:tab/>
      </w:r>
      <w:r w:rsidR="00487BF5">
        <w:tab/>
      </w:r>
      <w:r w:rsidR="00323D4E">
        <w:t xml:space="preserve">          </w:t>
      </w:r>
      <w:r w:rsidR="00487BF5">
        <w:t>(</w:t>
      </w:r>
      <w:r w:rsidR="00323D4E">
        <w:t>12</w:t>
      </w:r>
      <w:r w:rsidR="00487BF5">
        <w:t>)</w:t>
      </w:r>
      <w:r w:rsidRPr="006D0994">
        <w:br/>
      </w:r>
      <m:oMath>
        <m:r>
          <m:rPr>
            <m:sty m:val="p"/>
          </m:rPr>
          <w:rPr>
            <w:rFonts w:ascii="Cambria Math" w:hAnsi="Cambria Math"/>
          </w:rPr>
          <m:t>d</m:t>
        </m:r>
        <m:d>
          <m:dPr>
            <m:ctrlPr>
              <w:rPr>
                <w:rFonts w:ascii="Cambria Math" w:hAnsi="Cambria Math"/>
              </w:rPr>
            </m:ctrlPr>
          </m:dPr>
          <m:e>
            <m:r>
              <m:rPr>
                <m:sty m:val="p"/>
              </m:rPr>
              <w:rPr>
                <w:rFonts w:ascii="Cambria Math" w:hAnsi="Cambria Math"/>
              </w:rPr>
              <m:t>t</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μ</m:t>
        </m:r>
        <m:d>
          <m:dPr>
            <m:ctrlPr>
              <w:rPr>
                <w:rFonts w:ascii="Cambria Math" w:hAnsi="Cambria Math"/>
              </w:rPr>
            </m:ctrlPr>
          </m:dPr>
          <m:e>
            <m:r>
              <w:rPr>
                <w:rFonts w:ascii="Cambria Math" w:hAnsi="Cambria Math"/>
              </w:rPr>
              <m:t>t</m:t>
            </m:r>
          </m:e>
        </m:d>
        <m:r>
          <m:rPr>
            <m:sty m:val="p"/>
          </m:rPr>
          <w:rPr>
            <w:rFonts w:ascii="Cambria Math" w:hAnsi="Cambria Math"/>
          </w:rPr>
          <m:t>∥</m:t>
        </m:r>
      </m:oMath>
      <w:r w:rsidR="00487BF5">
        <w:t xml:space="preserve"> </w:t>
      </w:r>
      <w:r w:rsidR="00487BF5">
        <w:tab/>
      </w:r>
      <w:r w:rsidR="00487BF5">
        <w:tab/>
      </w:r>
      <w:r w:rsidR="00487BF5">
        <w:tab/>
      </w:r>
      <w:r w:rsidR="00487BF5">
        <w:tab/>
      </w:r>
      <w:r w:rsidR="00487BF5">
        <w:tab/>
      </w:r>
      <w:r w:rsidR="00487BF5">
        <w:tab/>
      </w:r>
      <w:r w:rsidR="00487BF5">
        <w:tab/>
      </w:r>
      <w:r w:rsidR="00487BF5">
        <w:tab/>
      </w:r>
      <w:r w:rsidR="00323D4E">
        <w:t xml:space="preserve">          </w:t>
      </w:r>
      <w:r w:rsidR="00487BF5">
        <w:t>(</w:t>
      </w:r>
      <w:r w:rsidR="00323D4E">
        <w:t>13</w:t>
      </w:r>
      <w:r w:rsidR="00487BF5">
        <w:t>)</w:t>
      </w:r>
    </w:p>
    <w:p w14:paraId="4E379A7D" w14:textId="77777777" w:rsidR="00487BF5" w:rsidRDefault="00487BF5" w:rsidP="00FF3E65"/>
    <w:p w14:paraId="249E7455" w14:textId="77777777" w:rsidR="006D0994" w:rsidRPr="006D0994" w:rsidRDefault="006D0994" w:rsidP="00FF3E65">
      <w:r w:rsidRPr="006D0994">
        <w:t>where:</w:t>
      </w:r>
    </w:p>
    <w:p w14:paraId="6DE1B2A0" w14:textId="7C2E913D" w:rsidR="006D0994" w:rsidRPr="006D0994" w:rsidRDefault="006D0994" w:rsidP="00BD5025">
      <w:pPr>
        <w:pStyle w:val="ListParagraph"/>
        <w:numPr>
          <w:ilvl w:val="0"/>
          <w:numId w:val="6"/>
        </w:numPr>
      </w:pPr>
      <m:oMath>
        <m:r>
          <w:rPr>
            <w:rFonts w:ascii="Cambria Math" w:hAnsi="Cambria Math"/>
          </w:rPr>
          <m:t>r</m:t>
        </m:r>
        <m:d>
          <m:dPr>
            <m:ctrlPr>
              <w:rPr>
                <w:rFonts w:ascii="Cambria Math" w:hAnsi="Cambria Math"/>
              </w:rPr>
            </m:ctrlPr>
          </m:dPr>
          <m:e>
            <m:r>
              <w:rPr>
                <w:rFonts w:ascii="Cambria Math" w:hAnsi="Cambria Math"/>
              </w:rPr>
              <m:t>t</m:t>
            </m:r>
          </m:e>
        </m:d>
      </m:oMath>
      <w:r w:rsidRPr="006D0994">
        <w:t xml:space="preserve">: The predicted position of the agent at time </w:t>
      </w:r>
      <m:oMath>
        <m:r>
          <w:rPr>
            <w:rFonts w:ascii="Cambria Math" w:hAnsi="Cambria Math"/>
          </w:rPr>
          <m:t>t</m:t>
        </m:r>
      </m:oMath>
      <w:r w:rsidRPr="006D0994">
        <w:t xml:space="preserve"> .</w:t>
      </w:r>
    </w:p>
    <w:p w14:paraId="068E847D" w14:textId="77777777" w:rsidR="006D0994" w:rsidRDefault="009E5148" w:rsidP="00BD5025">
      <w:pPr>
        <w:pStyle w:val="ListParagraph"/>
        <w:numPr>
          <w:ilvl w:val="0"/>
          <w:numId w:val="6"/>
        </w:numPr>
      </w:pPr>
      <m:oMath>
        <m:sSub>
          <m:sSubPr>
            <m:ctrlPr>
              <w:rPr>
                <w:rFonts w:ascii="Cambria Math" w:hAnsi="Cambria Math"/>
              </w:rPr>
            </m:ctrlPr>
          </m:sSubPr>
          <m:e>
            <m:r>
              <w:rPr>
                <w:rFonts w:ascii="Cambria Math" w:hAnsi="Cambria Math"/>
              </w:rPr>
              <m:t>r</m:t>
            </m:r>
          </m:e>
          <m:sub>
            <m:r>
              <m:rPr>
                <m:sty m:val="p"/>
              </m:rPr>
              <w:rPr>
                <w:rFonts w:ascii="Cambria Math" w:hAnsi="Cambria Math"/>
              </w:rPr>
              <m:t>0</m:t>
            </m:r>
          </m:sub>
        </m:sSub>
      </m:oMath>
      <w:r w:rsidR="006D0994" w:rsidRPr="006D0994">
        <w:t>: The current position of the agent.</w:t>
      </w:r>
    </w:p>
    <w:p w14:paraId="247D534E" w14:textId="77777777" w:rsidR="006D0994" w:rsidRDefault="006D0994" w:rsidP="00BD5025">
      <w:pPr>
        <w:pStyle w:val="ListParagraph"/>
        <w:numPr>
          <w:ilvl w:val="0"/>
          <w:numId w:val="6"/>
        </w:numPr>
      </w:pPr>
      <m:oMath>
        <m:r>
          <w:rPr>
            <w:rFonts w:ascii="Cambria Math" w:hAnsi="Cambria Math"/>
          </w:rPr>
          <m:t>v</m:t>
        </m:r>
        <m:r>
          <m:rPr>
            <m:sty m:val="p"/>
          </m:rPr>
          <w:rPr>
            <w:rFonts w:ascii="Cambria Math" w:hAnsi="Cambria Math"/>
          </w:rPr>
          <m:t> </m:t>
        </m:r>
      </m:oMath>
      <w:r w:rsidRPr="006D0994">
        <w:t>: T</w:t>
      </w:r>
      <w:r w:rsidRPr="6C171244">
        <w:t>he constant velocity vector of the agent.</w:t>
      </w:r>
    </w:p>
    <w:p w14:paraId="76F18B09" w14:textId="717FC9F9" w:rsidR="006D0994" w:rsidRPr="006D0994" w:rsidRDefault="006D0994" w:rsidP="00487BF5">
      <w:pPr>
        <w:pStyle w:val="Heading3"/>
      </w:pPr>
      <w:r>
        <w:t>Time horizon</w:t>
      </w:r>
    </w:p>
    <w:p w14:paraId="78F957EE" w14:textId="32F6A037" w:rsidR="006D0994" w:rsidRDefault="006D0994" w:rsidP="00AC1E8C">
      <w:r w:rsidRPr="006D0994">
        <w:t xml:space="preserve">The probability field accounts for future predictions by considering a time horizon </w:t>
      </w:r>
      <m:oMath>
        <m:r>
          <w:rPr>
            <w:rFonts w:ascii="Cambria Math" w:hAnsi="Cambria Math"/>
          </w:rPr>
          <m:t>T</m:t>
        </m:r>
      </m:oMath>
      <w:r w:rsidRPr="006D0994">
        <w:t>, which represents how far into the future the agent’s position and collision probabilities are projected.</w:t>
      </w:r>
      <w:r w:rsidR="00AC1E8C">
        <w:t xml:space="preserve"> </w:t>
      </w:r>
      <w:r w:rsidRPr="006D0994">
        <w:t xml:space="preserve">To estimate probability distribution over time, the time horizon is divided into discrete </w:t>
      </w:r>
      <m:oMath>
        <m:r>
          <w:rPr>
            <w:rFonts w:ascii="Cambria Math" w:hAnsi="Cambria Math"/>
          </w:rPr>
          <m:t>N</m:t>
        </m:r>
        <m:r>
          <m:rPr>
            <m:sty m:val="p"/>
          </m:rPr>
          <w:rPr>
            <w:rFonts w:ascii="Cambria Math" w:hAnsi="Cambria Math"/>
          </w:rPr>
          <m:t> </m:t>
        </m:r>
      </m:oMath>
      <w:r w:rsidRPr="006D0994">
        <w:t xml:space="preserve">intervals, </w:t>
      </w:r>
      <w:bookmarkStart w:id="6" w:name="_Int_ZEWjudf5"/>
      <w:r w:rsidRPr="006D0994">
        <w:t>allowing</w:t>
      </w:r>
      <w:bookmarkEnd w:id="6"/>
      <w:r w:rsidRPr="006D0994">
        <w:t xml:space="preserve"> to compute a series of future probabilit</w:t>
      </w:r>
      <w:r w:rsidR="0095667E">
        <w:t xml:space="preserve">ies </w:t>
      </w:r>
      <w:r w:rsidRPr="006D0994">
        <w:t>at sampled time points.</w:t>
      </w:r>
    </w:p>
    <w:p w14:paraId="1A318598" w14:textId="77777777" w:rsidR="00487BF5" w:rsidRPr="006D0994" w:rsidRDefault="00487BF5" w:rsidP="00487BF5">
      <w:pPr>
        <w:ind w:firstLine="720"/>
      </w:pPr>
    </w:p>
    <w:p w14:paraId="10AF4225" w14:textId="017C33FE" w:rsidR="006D0994" w:rsidRDefault="006D0994" w:rsidP="00FF3E65">
      <m:oMath>
        <m:r>
          <m:rPr>
            <m:sty m:val="p"/>
          </m:rPr>
          <w:rPr>
            <w:rFonts w:ascii="Cambria Math" w:hAnsi="Cambria Math"/>
          </w:rPr>
          <m:t>Δ</m:t>
        </m:r>
        <m:r>
          <w:rPr>
            <w:rFonts w:ascii="Cambria Math" w:hAnsi="Cambria Math"/>
          </w:rPr>
          <m:t>t</m:t>
        </m:r>
        <m:r>
          <m:rPr>
            <m:sty m:val="p"/>
          </m:rPr>
          <w:rPr>
            <w:rFonts w:ascii="Cambria Math" w:hAnsi="Cambria Math"/>
          </w:rPr>
          <m:t> = </m:t>
        </m:r>
        <m:f>
          <m:fPr>
            <m:ctrlPr>
              <w:rPr>
                <w:rFonts w:ascii="Cambria Math" w:hAnsi="Cambria Math"/>
              </w:rPr>
            </m:ctrlPr>
          </m:fPr>
          <m:num>
            <m:r>
              <w:rPr>
                <w:rFonts w:ascii="Cambria Math" w:hAnsi="Cambria Math"/>
              </w:rPr>
              <m:t>T</m:t>
            </m:r>
          </m:num>
          <m:den>
            <m:r>
              <w:rPr>
                <w:rFonts w:ascii="Cambria Math" w:hAnsi="Cambria Math"/>
              </w:rPr>
              <m:t>N</m:t>
            </m:r>
          </m:den>
        </m:f>
      </m:oMath>
      <w:r w:rsidR="00487BF5">
        <w:tab/>
      </w:r>
      <w:r w:rsidR="00487BF5">
        <w:tab/>
      </w:r>
      <w:r w:rsidR="00487BF5">
        <w:tab/>
      </w:r>
      <w:r w:rsidR="00487BF5">
        <w:tab/>
      </w:r>
      <w:r w:rsidR="00487BF5">
        <w:tab/>
      </w:r>
      <w:r w:rsidR="00487BF5">
        <w:tab/>
      </w:r>
      <w:r w:rsidR="00487BF5">
        <w:tab/>
      </w:r>
      <w:r w:rsidR="00487BF5">
        <w:tab/>
      </w:r>
      <w:r w:rsidR="00487BF5">
        <w:tab/>
      </w:r>
      <w:r w:rsidR="00487BF5">
        <w:tab/>
      </w:r>
      <w:r w:rsidR="00F12BC4">
        <w:t xml:space="preserve">          </w:t>
      </w:r>
      <w:r w:rsidR="00487BF5">
        <w:t>(</w:t>
      </w:r>
      <w:r w:rsidR="00F12BC4">
        <w:t>14</w:t>
      </w:r>
      <w:r w:rsidR="00487BF5">
        <w:t>)</w:t>
      </w:r>
    </w:p>
    <w:p w14:paraId="17DFCA54" w14:textId="77777777" w:rsidR="00487BF5" w:rsidRDefault="00487BF5" w:rsidP="00FF3E65"/>
    <w:p w14:paraId="2E894282" w14:textId="04BF338A" w:rsidR="006D0994" w:rsidRPr="006D0994" w:rsidRDefault="006D0994" w:rsidP="00FF3E65">
      <w:r w:rsidRPr="006D0994">
        <w:t>where:</w:t>
      </w:r>
    </w:p>
    <w:p w14:paraId="62C9507D" w14:textId="77777777" w:rsidR="006D0994" w:rsidRPr="006D0994" w:rsidRDefault="006D0994" w:rsidP="00BD5025">
      <w:pPr>
        <w:pStyle w:val="ListParagraph"/>
        <w:numPr>
          <w:ilvl w:val="0"/>
          <w:numId w:val="7"/>
        </w:numPr>
      </w:pPr>
      <m:oMath>
        <m:r>
          <w:rPr>
            <w:rFonts w:ascii="Cambria Math" w:hAnsi="Cambria Math"/>
          </w:rPr>
          <m:t>T</m:t>
        </m:r>
        <m:r>
          <m:rPr>
            <m:sty m:val="p"/>
          </m:rPr>
          <w:rPr>
            <w:rFonts w:ascii="Cambria Math" w:hAnsi="Cambria Math"/>
          </w:rPr>
          <m:t> </m:t>
        </m:r>
      </m:oMath>
      <w:r w:rsidRPr="006D0994">
        <w:t>: T</w:t>
      </w:r>
      <w:r w:rsidRPr="6C171244">
        <w:t>he total duration in the future for which probabilities are considered.</w:t>
      </w:r>
    </w:p>
    <w:p w14:paraId="6021AE64" w14:textId="77777777" w:rsidR="006D0994" w:rsidRPr="006D0994" w:rsidRDefault="006D0994" w:rsidP="00BD5025">
      <w:pPr>
        <w:pStyle w:val="ListParagraph"/>
        <w:numPr>
          <w:ilvl w:val="0"/>
          <w:numId w:val="7"/>
        </w:numPr>
      </w:pPr>
      <m:oMath>
        <m:r>
          <w:rPr>
            <w:rFonts w:ascii="Cambria Math" w:hAnsi="Cambria Math"/>
          </w:rPr>
          <m:t>N</m:t>
        </m:r>
        <m:r>
          <m:rPr>
            <m:sty m:val="p"/>
          </m:rPr>
          <w:rPr>
            <w:rFonts w:ascii="Cambria Math" w:hAnsi="Cambria Math"/>
          </w:rPr>
          <m:t> </m:t>
        </m:r>
      </m:oMath>
      <w:r w:rsidRPr="006D0994">
        <w:t xml:space="preserve">: The </w:t>
      </w:r>
      <w:r w:rsidRPr="6C171244">
        <w:t>discrete time steps that are used within the time horizon.</w:t>
      </w:r>
    </w:p>
    <w:p w14:paraId="072C0A26" w14:textId="31C4F75E" w:rsidR="006D0994" w:rsidRPr="006D0994" w:rsidRDefault="006D0994" w:rsidP="00BD5025">
      <w:pPr>
        <w:pStyle w:val="ListParagraph"/>
        <w:numPr>
          <w:ilvl w:val="0"/>
          <w:numId w:val="7"/>
        </w:numPr>
      </w:pPr>
      <m:oMath>
        <m:r>
          <m:rPr>
            <m:sty m:val="p"/>
          </m:rPr>
          <w:rPr>
            <w:rFonts w:ascii="Cambria Math" w:hAnsi="Cambria Math"/>
          </w:rPr>
          <m:t>Δ</m:t>
        </m:r>
        <m:r>
          <w:rPr>
            <w:rFonts w:ascii="Cambria Math" w:hAnsi="Cambria Math"/>
          </w:rPr>
          <m:t>t</m:t>
        </m:r>
        <m:r>
          <m:rPr>
            <m:sty m:val="p"/>
          </m:rPr>
          <w:rPr>
            <w:rFonts w:ascii="Cambria Math" w:hAnsi="Cambria Math"/>
          </w:rPr>
          <m:t> </m:t>
        </m:r>
      </m:oMath>
      <w:r w:rsidRPr="006D0994">
        <w:t>: T</w:t>
      </w:r>
      <w:r w:rsidRPr="6C171244">
        <w:t>he time step representing the interval between consecutive samples.</w:t>
      </w:r>
    </w:p>
    <w:p w14:paraId="3F8E02C9" w14:textId="7F4187AD" w:rsidR="006D0994" w:rsidRDefault="00C5633C" w:rsidP="00FF3E65">
      <w:r>
        <w:rPr>
          <w:noProof/>
        </w:rPr>
        <mc:AlternateContent>
          <mc:Choice Requires="wps">
            <w:drawing>
              <wp:anchor distT="0" distB="0" distL="114300" distR="114300" simplePos="0" relativeHeight="251658270" behindDoc="0" locked="0" layoutInCell="1" allowOverlap="1" wp14:anchorId="2E58BE44" wp14:editId="4A1B1C96">
                <wp:simplePos x="0" y="0"/>
                <wp:positionH relativeFrom="column">
                  <wp:posOffset>49530</wp:posOffset>
                </wp:positionH>
                <wp:positionV relativeFrom="paragraph">
                  <wp:posOffset>2492375</wp:posOffset>
                </wp:positionV>
                <wp:extent cx="2717165" cy="635"/>
                <wp:effectExtent l="0" t="0" r="0" b="0"/>
                <wp:wrapTopAndBottom/>
                <wp:docPr id="1795227001" name="Text Box 1"/>
                <wp:cNvGraphicFramePr/>
                <a:graphic xmlns:a="http://schemas.openxmlformats.org/drawingml/2006/main">
                  <a:graphicData uri="http://schemas.microsoft.com/office/word/2010/wordprocessingShape">
                    <wps:wsp>
                      <wps:cNvSpPr txBox="1"/>
                      <wps:spPr>
                        <a:xfrm>
                          <a:off x="0" y="0"/>
                          <a:ext cx="2717165" cy="635"/>
                        </a:xfrm>
                        <a:prstGeom prst="rect">
                          <a:avLst/>
                        </a:prstGeom>
                        <a:solidFill>
                          <a:prstClr val="white"/>
                        </a:solidFill>
                        <a:ln>
                          <a:noFill/>
                        </a:ln>
                      </wps:spPr>
                      <wps:txbx>
                        <w:txbxContent>
                          <w:p w14:paraId="18F32AB2" w14:textId="53A409A9" w:rsidR="00487BF5" w:rsidRPr="00C5633C" w:rsidRDefault="00487BF5" w:rsidP="00C5633C">
                            <w:pPr>
                              <w:pStyle w:val="Caption"/>
                              <w:rPr>
                                <w:noProof/>
                              </w:rPr>
                            </w:pPr>
                            <w:r>
                              <w:t xml:space="preserve">Figure </w:t>
                            </w:r>
                            <w:r w:rsidR="008A1C55">
                              <w:fldChar w:fldCharType="begin"/>
                            </w:r>
                            <w:r w:rsidR="008A1C55">
                              <w:instrText xml:space="preserve"> SEQ Figure \* ARABIC </w:instrText>
                            </w:r>
                            <w:r w:rsidR="008A1C55">
                              <w:fldChar w:fldCharType="separate"/>
                            </w:r>
                            <w:r w:rsidR="002B18F5">
                              <w:rPr>
                                <w:noProof/>
                              </w:rPr>
                              <w:t>22</w:t>
                            </w:r>
                            <w:r w:rsidR="008A1C55">
                              <w:rPr>
                                <w:noProof/>
                              </w:rPr>
                              <w:fldChar w:fldCharType="end"/>
                            </w:r>
                            <w:r>
                              <w:t xml:space="preserve">: </w:t>
                            </w:r>
                            <w:r w:rsidRPr="0096665A">
                              <w:rPr>
                                <w:noProof/>
                              </w:rPr>
                              <w:t xml:space="preserve">Probability field with </w:t>
                            </w:r>
                            <w:r w:rsidR="00B56240">
                              <w:rPr>
                                <w:noProof/>
                              </w:rPr>
                              <w:t>T</w:t>
                            </w:r>
                            <w:r>
                              <w:rPr>
                                <w:noProof/>
                              </w:rPr>
                              <w:t xml:space="preserve"> </w:t>
                            </w:r>
                            <w:r w:rsidRPr="0096665A">
                              <w:rPr>
                                <w:noProof/>
                              </w:rPr>
                              <w:t>=</w:t>
                            </w:r>
                            <w:r>
                              <w:rPr>
                                <w:noProof/>
                              </w:rPr>
                              <w:t xml:space="preserve"> </w:t>
                            </w:r>
                            <w:r w:rsidR="00B56240">
                              <w:rPr>
                                <w:noProof/>
                              </w:rPr>
                              <w:t>3 and N = 3</w:t>
                            </w:r>
                            <w:r w:rsidR="00264793">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7A633517">
              <v:shape id="_x0000_s1047" style="position:absolute;margin-left:3.9pt;margin-top:196.25pt;width:213.95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lh5Gg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" w14:anchorId="2E58BE44">
                <v:textbox style="mso-fit-shape-to-text:t" inset="0,0,0,0">
                  <w:txbxContent>
                    <w:p w:rsidRPr="00C5633C" w:rsidR="00487BF5" w:rsidP="00C5633C" w:rsidRDefault="00487BF5" w14:paraId="657668F2" w14:textId="53A409A9">
                      <w:pPr>
                        <w:pStyle w:val="Caption"/>
                        <w:rPr>
                          <w:noProof/>
                        </w:rPr>
                      </w:pPr>
                      <w:r>
                        <w:t xml:space="preserve">Figure </w:t>
                      </w:r>
                      <w:r w:rsidR="008A1C55">
                        <w:fldChar w:fldCharType="begin"/>
                      </w:r>
                      <w:r w:rsidR="008A1C55">
                        <w:instrText xml:space="preserve"> SEQ Figure \* ARABIC </w:instrText>
                      </w:r>
                      <w:r w:rsidR="008A1C55">
                        <w:fldChar w:fldCharType="separate"/>
                      </w:r>
                      <w:r w:rsidR="002B18F5">
                        <w:rPr>
                          <w:noProof/>
                        </w:rPr>
                        <w:t>22</w:t>
                      </w:r>
                      <w:r w:rsidR="008A1C55">
                        <w:rPr>
                          <w:noProof/>
                        </w:rPr>
                        <w:fldChar w:fldCharType="end"/>
                      </w:r>
                      <w:r>
                        <w:t xml:space="preserve">: </w:t>
                      </w:r>
                      <w:r w:rsidRPr="0096665A">
                        <w:rPr>
                          <w:noProof/>
                        </w:rPr>
                        <w:t xml:space="preserve">Probability field with </w:t>
                      </w:r>
                      <w:r w:rsidR="00B56240">
                        <w:rPr>
                          <w:noProof/>
                        </w:rPr>
                        <w:t>T</w:t>
                      </w:r>
                      <w:r>
                        <w:rPr>
                          <w:noProof/>
                        </w:rPr>
                        <w:t xml:space="preserve"> </w:t>
                      </w:r>
                      <w:r w:rsidRPr="0096665A">
                        <w:rPr>
                          <w:noProof/>
                        </w:rPr>
                        <w:t>=</w:t>
                      </w:r>
                      <w:r>
                        <w:rPr>
                          <w:noProof/>
                        </w:rPr>
                        <w:t xml:space="preserve"> </w:t>
                      </w:r>
                      <w:r w:rsidR="00B56240">
                        <w:rPr>
                          <w:noProof/>
                        </w:rPr>
                        <w:t>3 and N = 3</w:t>
                      </w:r>
                      <w:r w:rsidR="00264793">
                        <w:rPr>
                          <w:noProof/>
                        </w:rPr>
                        <w:t>.</w:t>
                      </w:r>
                    </w:p>
                  </w:txbxContent>
                </v:textbox>
                <w10:wrap type="topAndBottom"/>
              </v:shape>
            </w:pict>
          </mc:Fallback>
        </mc:AlternateContent>
      </w:r>
      <w:r>
        <w:rPr>
          <w:noProof/>
        </w:rPr>
        <mc:AlternateContent>
          <mc:Choice Requires="wps">
            <w:drawing>
              <wp:anchor distT="0" distB="0" distL="114300" distR="114300" simplePos="0" relativeHeight="251658269" behindDoc="0" locked="0" layoutInCell="1" allowOverlap="1" wp14:anchorId="0D13CA79" wp14:editId="748FC23A">
                <wp:simplePos x="0" y="0"/>
                <wp:positionH relativeFrom="column">
                  <wp:posOffset>2905125</wp:posOffset>
                </wp:positionH>
                <wp:positionV relativeFrom="paragraph">
                  <wp:posOffset>2492375</wp:posOffset>
                </wp:positionV>
                <wp:extent cx="2717165" cy="635"/>
                <wp:effectExtent l="0" t="0" r="0" b="0"/>
                <wp:wrapTopAndBottom/>
                <wp:docPr id="1704359550" name="Text Box 1"/>
                <wp:cNvGraphicFramePr/>
                <a:graphic xmlns:a="http://schemas.openxmlformats.org/drawingml/2006/main">
                  <a:graphicData uri="http://schemas.microsoft.com/office/word/2010/wordprocessingShape">
                    <wps:wsp>
                      <wps:cNvSpPr txBox="1"/>
                      <wps:spPr>
                        <a:xfrm>
                          <a:off x="0" y="0"/>
                          <a:ext cx="2717165" cy="635"/>
                        </a:xfrm>
                        <a:prstGeom prst="rect">
                          <a:avLst/>
                        </a:prstGeom>
                        <a:solidFill>
                          <a:prstClr val="white"/>
                        </a:solidFill>
                        <a:ln>
                          <a:noFill/>
                        </a:ln>
                      </wps:spPr>
                      <wps:txbx>
                        <w:txbxContent>
                          <w:p w14:paraId="396D0133" w14:textId="75030B65" w:rsidR="00487BF5" w:rsidRPr="00C5633C" w:rsidRDefault="00487BF5" w:rsidP="00C5633C">
                            <w:pPr>
                              <w:pStyle w:val="Caption"/>
                              <w:rPr>
                                <w:noProof/>
                              </w:rPr>
                            </w:pPr>
                            <w:r>
                              <w:t xml:space="preserve">Figure </w:t>
                            </w:r>
                            <w:r w:rsidR="008A1C55">
                              <w:fldChar w:fldCharType="begin"/>
                            </w:r>
                            <w:r w:rsidR="008A1C55">
                              <w:instrText xml:space="preserve"> SEQ Figure \* ARABIC </w:instrText>
                            </w:r>
                            <w:r w:rsidR="008A1C55">
                              <w:fldChar w:fldCharType="separate"/>
                            </w:r>
                            <w:r w:rsidR="002B18F5">
                              <w:rPr>
                                <w:noProof/>
                              </w:rPr>
                              <w:t>23</w:t>
                            </w:r>
                            <w:r w:rsidR="008A1C55">
                              <w:rPr>
                                <w:noProof/>
                              </w:rPr>
                              <w:fldChar w:fldCharType="end"/>
                            </w:r>
                            <w:r w:rsidR="00B56240">
                              <w:t xml:space="preserve">: </w:t>
                            </w:r>
                            <w:r w:rsidR="00B56240" w:rsidRPr="0096665A">
                              <w:rPr>
                                <w:noProof/>
                              </w:rPr>
                              <w:t xml:space="preserve">Probability field with </w:t>
                            </w:r>
                            <w:r w:rsidR="00B56240">
                              <w:rPr>
                                <w:noProof/>
                              </w:rPr>
                              <w:t xml:space="preserve">T </w:t>
                            </w:r>
                            <w:r w:rsidR="00B56240" w:rsidRPr="0096665A">
                              <w:rPr>
                                <w:noProof/>
                              </w:rPr>
                              <w:t>=</w:t>
                            </w:r>
                            <w:r w:rsidR="00B56240">
                              <w:rPr>
                                <w:noProof/>
                              </w:rPr>
                              <w:t xml:space="preserve"> 2 and N = 8</w:t>
                            </w:r>
                            <w:r w:rsidR="00264793">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5E437D82">
              <v:shape id="_x0000_s1048" style="position:absolute;margin-left:228.75pt;margin-top:196.25pt;width:213.95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jUWGw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" w14:anchorId="0D13CA79">
                <v:textbox style="mso-fit-shape-to-text:t" inset="0,0,0,0">
                  <w:txbxContent>
                    <w:p w:rsidRPr="00C5633C" w:rsidR="00487BF5" w:rsidP="00C5633C" w:rsidRDefault="00487BF5" w14:paraId="368684B2" w14:textId="75030B65">
                      <w:pPr>
                        <w:pStyle w:val="Caption"/>
                        <w:rPr>
                          <w:noProof/>
                        </w:rPr>
                      </w:pPr>
                      <w:r>
                        <w:t xml:space="preserve">Figure </w:t>
                      </w:r>
                      <w:r w:rsidR="008A1C55">
                        <w:fldChar w:fldCharType="begin"/>
                      </w:r>
                      <w:r w:rsidR="008A1C55">
                        <w:instrText xml:space="preserve"> SEQ Figure \* ARABIC </w:instrText>
                      </w:r>
                      <w:r w:rsidR="008A1C55">
                        <w:fldChar w:fldCharType="separate"/>
                      </w:r>
                      <w:r w:rsidR="002B18F5">
                        <w:rPr>
                          <w:noProof/>
                        </w:rPr>
                        <w:t>23</w:t>
                      </w:r>
                      <w:r w:rsidR="008A1C55">
                        <w:rPr>
                          <w:noProof/>
                        </w:rPr>
                        <w:fldChar w:fldCharType="end"/>
                      </w:r>
                      <w:r w:rsidR="00B56240">
                        <w:t xml:space="preserve">: </w:t>
                      </w:r>
                      <w:r w:rsidRPr="0096665A" w:rsidR="00B56240">
                        <w:rPr>
                          <w:noProof/>
                        </w:rPr>
                        <w:t xml:space="preserve">Probability field with </w:t>
                      </w:r>
                      <w:r w:rsidR="00B56240">
                        <w:rPr>
                          <w:noProof/>
                        </w:rPr>
                        <w:t xml:space="preserve">T </w:t>
                      </w:r>
                      <w:r w:rsidRPr="0096665A" w:rsidR="00B56240">
                        <w:rPr>
                          <w:noProof/>
                        </w:rPr>
                        <w:t>=</w:t>
                      </w:r>
                      <w:r w:rsidR="00B56240">
                        <w:rPr>
                          <w:noProof/>
                        </w:rPr>
                        <w:t xml:space="preserve"> 2 and N = 8</w:t>
                      </w:r>
                      <w:r w:rsidR="00264793">
                        <w:rPr>
                          <w:noProof/>
                        </w:rPr>
                        <w:t>.</w:t>
                      </w:r>
                    </w:p>
                  </w:txbxContent>
                </v:textbox>
                <w10:wrap type="topAndBottom"/>
              </v:shape>
            </w:pict>
          </mc:Fallback>
        </mc:AlternateContent>
      </w:r>
      <w:r w:rsidR="00B56240">
        <w:rPr>
          <w:noProof/>
        </w:rPr>
        <w:drawing>
          <wp:anchor distT="0" distB="0" distL="114300" distR="114300" simplePos="0" relativeHeight="251658247" behindDoc="0" locked="0" layoutInCell="1" allowOverlap="1" wp14:anchorId="151C62CB" wp14:editId="3B99B3D6">
            <wp:simplePos x="0" y="0"/>
            <wp:positionH relativeFrom="margin">
              <wp:posOffset>49530</wp:posOffset>
            </wp:positionH>
            <wp:positionV relativeFrom="paragraph">
              <wp:posOffset>243205</wp:posOffset>
            </wp:positionV>
            <wp:extent cx="2717165" cy="2178685"/>
            <wp:effectExtent l="38100" t="38100" r="45085" b="31115"/>
            <wp:wrapTopAndBottom/>
            <wp:docPr id="1922010748" name="Picture 1922010748" descr="A person standing on a gre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10748" name="Picture 1922010748" descr="A person standing on a green surface&#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17165" cy="2178685"/>
                    </a:xfrm>
                    <a:prstGeom prst="rect">
                      <a:avLst/>
                    </a:prstGeom>
                    <a:ln w="25400">
                      <a:solidFill>
                        <a:schemeClr val="tx1"/>
                      </a:solidFill>
                    </a:ln>
                  </pic:spPr>
                </pic:pic>
              </a:graphicData>
            </a:graphic>
            <wp14:sizeRelH relativeFrom="page">
              <wp14:pctWidth>0</wp14:pctWidth>
            </wp14:sizeRelH>
            <wp14:sizeRelV relativeFrom="page">
              <wp14:pctHeight>0</wp14:pctHeight>
            </wp14:sizeRelV>
          </wp:anchor>
        </w:drawing>
      </w:r>
      <w:r w:rsidR="00B56240">
        <w:rPr>
          <w:noProof/>
        </w:rPr>
        <w:drawing>
          <wp:anchor distT="0" distB="0" distL="114300" distR="114300" simplePos="0" relativeHeight="251658246" behindDoc="0" locked="0" layoutInCell="1" allowOverlap="1" wp14:anchorId="057B3734" wp14:editId="00C5B411">
            <wp:simplePos x="0" y="0"/>
            <wp:positionH relativeFrom="margin">
              <wp:posOffset>2905125</wp:posOffset>
            </wp:positionH>
            <wp:positionV relativeFrom="paragraph">
              <wp:posOffset>243205</wp:posOffset>
            </wp:positionV>
            <wp:extent cx="2717165" cy="2178685"/>
            <wp:effectExtent l="38100" t="38100" r="45085" b="31115"/>
            <wp:wrapTopAndBottom/>
            <wp:docPr id="1111762422" name="Picture 1111762422" descr="A person standing on a gre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62422" name="Picture 1111762422" descr="A person standing on a green surface&#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17165" cy="2178685"/>
                    </a:xfrm>
                    <a:prstGeom prst="rect">
                      <a:avLst/>
                    </a:prstGeom>
                    <a:ln w="25400">
                      <a:solidFill>
                        <a:schemeClr val="tx1"/>
                      </a:solidFill>
                    </a:ln>
                  </pic:spPr>
                </pic:pic>
              </a:graphicData>
            </a:graphic>
            <wp14:sizeRelH relativeFrom="page">
              <wp14:pctWidth>0</wp14:pctWidth>
            </wp14:sizeRelH>
            <wp14:sizeRelV relativeFrom="page">
              <wp14:pctHeight>0</wp14:pctHeight>
            </wp14:sizeRelV>
          </wp:anchor>
        </w:drawing>
      </w:r>
      <w:r w:rsidR="006D0994">
        <w:br w:type="page"/>
      </w:r>
    </w:p>
    <w:p w14:paraId="460DAE96" w14:textId="77777777" w:rsidR="006D0994" w:rsidRPr="006D0994" w:rsidRDefault="006D0994" w:rsidP="007777FF">
      <w:pPr>
        <w:pStyle w:val="Heading3"/>
      </w:pPr>
      <w:r w:rsidRPr="006D0994">
        <w:t>Time uncertainty</w:t>
      </w:r>
    </w:p>
    <w:p w14:paraId="15EF9AF8" w14:textId="77777777" w:rsidR="006D0994" w:rsidRDefault="006D0994" w:rsidP="00FF3E65">
      <w:r w:rsidRPr="006D0994">
        <w:t>As predictions extend further into the future, uncertainty about the agent’s exact position increases. To model this temporal uncertainty, two key modifications are introduced in the probability field at each time step:</w:t>
      </w:r>
    </w:p>
    <w:p w14:paraId="042A27A3" w14:textId="77777777" w:rsidR="00E41DDE" w:rsidRPr="006D0994" w:rsidRDefault="00E41DDE" w:rsidP="00FF3E65"/>
    <w:p w14:paraId="2418D3D8" w14:textId="411F5AA7" w:rsidR="006D0994" w:rsidRPr="006D0994" w:rsidRDefault="00886384" w:rsidP="00886384">
      <w:pPr>
        <w:pStyle w:val="Heading4"/>
      </w:pPr>
      <w:r>
        <w:t xml:space="preserve">1. </w:t>
      </w:r>
      <w:r w:rsidR="006D0994" w:rsidRPr="006D0994">
        <w:t>Reduced Confidence Near the Agent</w:t>
      </w:r>
    </w:p>
    <w:p w14:paraId="6783BE56" w14:textId="77777777" w:rsidR="006D0994" w:rsidRDefault="006D0994" w:rsidP="00FF3E65">
      <w:r w:rsidRPr="006D0994">
        <w:t xml:space="preserve">The maximum probability at distances less than the agent’s radius </w:t>
      </w:r>
      <m:oMath>
        <m:r>
          <w:rPr>
            <w:rFonts w:ascii="Cambria Math" w:hAnsi="Cambria Math"/>
          </w:rPr>
          <m:t>R</m:t>
        </m:r>
        <m:r>
          <m:rPr>
            <m:sty m:val="p"/>
          </m:rPr>
          <w:rPr>
            <w:rFonts w:ascii="Cambria Math" w:hAnsi="Cambria Math"/>
          </w:rPr>
          <m:t> </m:t>
        </m:r>
      </m:oMath>
      <w:r w:rsidRPr="006D0994">
        <w:t xml:space="preserve"> is decreased over time to reflect reduced certainty about the agent occupying that specific region in the future.</w:t>
      </w:r>
    </w:p>
    <w:p w14:paraId="0B4D0332" w14:textId="77777777" w:rsidR="00633AAA" w:rsidRPr="006D0994" w:rsidRDefault="00633AAA" w:rsidP="00FF3E65"/>
    <w:p w14:paraId="4429E446" w14:textId="73E80BA6" w:rsidR="006D0994" w:rsidRPr="00C555C4" w:rsidRDefault="006D0994" w:rsidP="00FF3E65">
      <m:oMath>
        <m:r>
          <w:rPr>
            <w:rFonts w:ascii="Cambria Math" w:hAnsi="Cambria Math"/>
          </w:rPr>
          <m:t>α</m:t>
        </m:r>
        <m:d>
          <m:dPr>
            <m:ctrlPr>
              <w:rPr>
                <w:rFonts w:ascii="Cambria Math" w:hAnsi="Cambria Math"/>
              </w:rPr>
            </m:ctrlPr>
          </m:dPr>
          <m:e>
            <m:r>
              <w:rPr>
                <w:rFonts w:ascii="Cambria Math" w:hAnsi="Cambria Math"/>
              </w:rPr>
              <m:t>t</m:t>
            </m:r>
          </m:e>
        </m:d>
        <m:r>
          <m:rPr>
            <m:sty m:val="p"/>
          </m:rPr>
          <w:rPr>
            <w:rFonts w:ascii="Cambria Math" w:hAnsi="Cambria Math"/>
          </w:rPr>
          <m:t> =</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r>
              <w:rPr>
                <w:rFonts w:ascii="Cambria Math" w:hAnsi="Cambria Math"/>
              </w:rPr>
              <m:t>λt</m:t>
            </m:r>
          </m:den>
        </m:f>
      </m:oMath>
      <w:r w:rsidR="00633AAA">
        <w:tab/>
      </w:r>
      <w:r w:rsidR="00633AAA">
        <w:tab/>
      </w:r>
      <w:r w:rsidR="00633AAA">
        <w:tab/>
      </w:r>
      <w:r w:rsidR="00633AAA">
        <w:tab/>
      </w:r>
      <w:r w:rsidR="00633AAA">
        <w:tab/>
      </w:r>
      <w:r w:rsidR="00633AAA">
        <w:tab/>
      </w:r>
      <w:r w:rsidR="00633AAA">
        <w:tab/>
      </w:r>
      <w:r w:rsidR="00633AAA">
        <w:tab/>
      </w:r>
      <w:r w:rsidR="00633AAA">
        <w:tab/>
      </w:r>
      <w:r w:rsidR="00633AAA">
        <w:tab/>
      </w:r>
      <w:r w:rsidR="00F12BC4">
        <w:t xml:space="preserve">          </w:t>
      </w:r>
      <w:r w:rsidR="00633AAA">
        <w:t>(</w:t>
      </w:r>
      <w:r w:rsidR="00F12BC4">
        <w:t>15</w:t>
      </w:r>
      <w:r w:rsidR="00633AAA">
        <w:t>)</w:t>
      </w:r>
    </w:p>
    <w:p w14:paraId="16273503" w14:textId="5631D364" w:rsidR="006D0994" w:rsidRDefault="009E5148" w:rsidP="00FF3E65">
      <m:oMath>
        <m:sSup>
          <m:sSupPr>
            <m:ctrlPr>
              <w:rPr>
                <w:rFonts w:ascii="Cambria Math" w:hAnsi="Cambria Math"/>
              </w:rPr>
            </m:ctrlPr>
          </m:sSupPr>
          <m:e>
            <m:r>
              <w:rPr>
                <w:rFonts w:ascii="Cambria Math" w:hAnsi="Cambria Math"/>
              </w:rPr>
              <m:t>P</m:t>
            </m:r>
          </m:e>
          <m:sup>
            <m:r>
              <m:rPr>
                <m:sty m:val="p"/>
              </m:rPr>
              <w:rPr>
                <w:rFonts w:ascii="Cambria Math" w:hAnsi="Cambria Math"/>
              </w:rPr>
              <m:t>'</m:t>
            </m:r>
          </m:sup>
        </m:sSup>
        <m:r>
          <m:rPr>
            <m:sty m:val="p"/>
          </m:rPr>
          <w:rPr>
            <w:rFonts w:ascii="Cambria Math" w:hAnsi="Cambria Math"/>
          </w:rPr>
          <m:t> = </m:t>
        </m:r>
        <m:r>
          <w:rPr>
            <w:rFonts w:ascii="Cambria Math" w:hAnsi="Cambria Math"/>
          </w:rPr>
          <m:t>α</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P</m:t>
        </m:r>
      </m:oMath>
      <w:r w:rsidR="00633AAA">
        <w:t xml:space="preserve"> </w:t>
      </w:r>
      <w:r w:rsidR="00633AAA">
        <w:tab/>
      </w:r>
      <w:r w:rsidR="00633AAA">
        <w:tab/>
      </w:r>
      <w:r w:rsidR="00633AAA">
        <w:tab/>
      </w:r>
      <w:r w:rsidR="00633AAA">
        <w:tab/>
      </w:r>
      <w:r w:rsidR="00633AAA">
        <w:tab/>
      </w:r>
      <w:r w:rsidR="00633AAA">
        <w:tab/>
      </w:r>
      <w:r w:rsidR="00633AAA">
        <w:tab/>
      </w:r>
      <w:r w:rsidR="00633AAA">
        <w:tab/>
      </w:r>
      <w:r w:rsidR="00633AAA">
        <w:tab/>
      </w:r>
      <w:r w:rsidR="00F12BC4">
        <w:t xml:space="preserve">          </w:t>
      </w:r>
      <w:r w:rsidR="00633AAA">
        <w:t>(</w:t>
      </w:r>
      <w:r w:rsidR="00F12BC4">
        <w:t>16</w:t>
      </w:r>
      <w:r w:rsidR="00633AAA">
        <w:t>)</w:t>
      </w:r>
    </w:p>
    <w:p w14:paraId="6AA01407" w14:textId="77777777" w:rsidR="00633AAA" w:rsidRDefault="00633AAA" w:rsidP="00FF3E65"/>
    <w:p w14:paraId="792976EC" w14:textId="77777777" w:rsidR="006D0994" w:rsidRPr="006D0994" w:rsidRDefault="006D0994" w:rsidP="00FF3E65">
      <w:r w:rsidRPr="006D0994">
        <w:t>where:</w:t>
      </w:r>
    </w:p>
    <w:p w14:paraId="46C43CD6" w14:textId="77777777" w:rsidR="006D0994" w:rsidRPr="006D0994" w:rsidRDefault="006D0994" w:rsidP="00BD5025">
      <w:pPr>
        <w:pStyle w:val="ListParagraph"/>
        <w:numPr>
          <w:ilvl w:val="0"/>
          <w:numId w:val="8"/>
        </w:numPr>
      </w:pPr>
      <m:oMath>
        <m:r>
          <w:rPr>
            <w:rFonts w:ascii="Cambria Math" w:hAnsi="Cambria Math"/>
          </w:rPr>
          <m:t>a</m:t>
        </m:r>
        <m:d>
          <m:dPr>
            <m:ctrlPr>
              <w:rPr>
                <w:rFonts w:ascii="Cambria Math" w:hAnsi="Cambria Math"/>
              </w:rPr>
            </m:ctrlPr>
          </m:dPr>
          <m:e>
            <m:r>
              <w:rPr>
                <w:rFonts w:ascii="Cambria Math" w:hAnsi="Cambria Math"/>
              </w:rPr>
              <m:t>t</m:t>
            </m:r>
          </m:e>
        </m:d>
      </m:oMath>
      <w:r w:rsidRPr="006D0994">
        <w:t>: The decay in time.</w:t>
      </w:r>
    </w:p>
    <w:p w14:paraId="715EB661" w14:textId="77777777" w:rsidR="006D0994" w:rsidRPr="006D0994" w:rsidRDefault="006D0994" w:rsidP="00BD5025">
      <w:pPr>
        <w:pStyle w:val="ListParagraph"/>
        <w:numPr>
          <w:ilvl w:val="0"/>
          <w:numId w:val="8"/>
        </w:numPr>
      </w:pPr>
      <m:oMath>
        <m:r>
          <w:rPr>
            <w:rFonts w:ascii="Cambria Math" w:hAnsi="Cambria Math"/>
          </w:rPr>
          <m:t>λ</m:t>
        </m:r>
        <m:r>
          <m:rPr>
            <m:sty m:val="p"/>
          </m:rPr>
          <w:rPr>
            <w:rFonts w:ascii="Cambria Math" w:hAnsi="Cambria Math"/>
          </w:rPr>
          <m:t> </m:t>
        </m:r>
      </m:oMath>
      <w:r w:rsidRPr="006D0994">
        <w:t>: The decay rate.</w:t>
      </w:r>
    </w:p>
    <w:p w14:paraId="438013C3" w14:textId="360C9EB1" w:rsidR="006D0994" w:rsidRDefault="009E5148" w:rsidP="00BD5025">
      <w:pPr>
        <w:pStyle w:val="ListParagraph"/>
        <w:numPr>
          <w:ilvl w:val="0"/>
          <w:numId w:val="8"/>
        </w:numPr>
      </w:pPr>
      <m:oMath>
        <m:sSup>
          <m:sSupPr>
            <m:ctrlPr>
              <w:rPr>
                <w:rFonts w:ascii="Cambria Math" w:hAnsi="Cambria Math"/>
              </w:rPr>
            </m:ctrlPr>
          </m:sSupPr>
          <m:e>
            <m:r>
              <w:rPr>
                <w:rFonts w:ascii="Cambria Math" w:hAnsi="Cambria Math"/>
              </w:rPr>
              <m:t>P</m:t>
            </m:r>
          </m:e>
          <m:sup>
            <m:r>
              <m:rPr>
                <m:sty m:val="p"/>
              </m:rPr>
              <w:rPr>
                <w:rFonts w:ascii="Cambria Math" w:hAnsi="Cambria Math"/>
              </w:rPr>
              <m:t>'</m:t>
            </m:r>
          </m:sup>
        </m:sSup>
      </m:oMath>
      <w:r w:rsidR="006D0994" w:rsidRPr="006D0994">
        <w:t>: The new probability.</w:t>
      </w:r>
    </w:p>
    <w:p w14:paraId="2382F602" w14:textId="41C36407" w:rsidR="006D0994" w:rsidRPr="006D0994" w:rsidRDefault="00886384" w:rsidP="00886384">
      <w:pPr>
        <w:pStyle w:val="Heading4"/>
      </w:pPr>
      <w:r>
        <w:t xml:space="preserve">2. </w:t>
      </w:r>
      <w:r w:rsidR="006D0994" w:rsidRPr="006D0994">
        <w:t>Increased Spread</w:t>
      </w:r>
    </w:p>
    <w:p w14:paraId="72248038" w14:textId="77777777" w:rsidR="006D0994" w:rsidRDefault="006D0994" w:rsidP="00FF3E65">
      <w:r w:rsidRPr="006D0994">
        <w:t xml:space="preserve">The standard deviation </w:t>
      </w:r>
      <m:oMath>
        <m:r>
          <w:rPr>
            <w:rFonts w:ascii="Cambria Math" w:hAnsi="Cambria Math"/>
          </w:rPr>
          <m:t>σ</m:t>
        </m:r>
        <m:r>
          <m:rPr>
            <m:sty m:val="p"/>
          </m:rPr>
          <w:rPr>
            <w:rFonts w:ascii="Cambria Math" w:hAnsi="Cambria Math"/>
          </w:rPr>
          <m:t> </m:t>
        </m:r>
      </m:oMath>
      <w:r w:rsidRPr="006D0994">
        <w:t xml:space="preserve">of the </w:t>
      </w:r>
      <w:r w:rsidRPr="005C5F24">
        <w:rPr>
          <w:rStyle w:val="Emphasis"/>
        </w:rPr>
        <w:t>Gaussian</w:t>
      </w:r>
      <w:r w:rsidRPr="006D0994">
        <w:t xml:space="preserve"> field increases over time, reflecting growing positional uncertainty. This makes the probability field more diffuse as time progresses.</w:t>
      </w:r>
    </w:p>
    <w:p w14:paraId="214BE3ED" w14:textId="77777777" w:rsidR="006074F3" w:rsidRPr="006D0994" w:rsidRDefault="006074F3" w:rsidP="00FF3E65"/>
    <w:p w14:paraId="7D57C7D8" w14:textId="3C33DE51" w:rsidR="006D0994" w:rsidRDefault="006D0994" w:rsidP="00FF3E65">
      <m:oMath>
        <m:r>
          <w:rPr>
            <w:rFonts w:ascii="Cambria Math" w:hAnsi="Cambria Math"/>
          </w:rPr>
          <m:t>σ</m:t>
        </m:r>
        <m:d>
          <m:dPr>
            <m:ctrlPr>
              <w:rPr>
                <w:rFonts w:ascii="Cambria Math" w:hAnsi="Cambria Math"/>
              </w:rPr>
            </m:ctrlPr>
          </m:dPr>
          <m:e>
            <m:r>
              <w:rPr>
                <w:rFonts w:ascii="Cambria Math" w:hAnsi="Cambria Math"/>
              </w:rPr>
              <m:t>t</m:t>
            </m:r>
          </m:e>
        </m:d>
        <m:r>
          <m:rPr>
            <m:sty m:val="p"/>
          </m:rPr>
          <w:rPr>
            <w:rFonts w:ascii="Cambria Math" w:hAnsi="Cambria Math"/>
          </w:rPr>
          <m:t> =</m:t>
        </m:r>
        <m:r>
          <w:rPr>
            <w:rFonts w:ascii="Cambria Math" w:hAnsi="Cambria Math"/>
          </w:rPr>
          <m:t>σ</m:t>
        </m:r>
        <m:r>
          <m:rPr>
            <m:sty m:val="p"/>
          </m:rPr>
          <w:rPr>
            <w:rFonts w:ascii="Cambria Math" w:hAnsi="Cambria Math"/>
          </w:rPr>
          <m:t>+</m:t>
        </m:r>
        <m:r>
          <w:rPr>
            <w:rFonts w:ascii="Cambria Math" w:hAnsi="Cambria Math"/>
          </w:rPr>
          <m:t>γ</m:t>
        </m:r>
        <m:r>
          <m:rPr>
            <m:sty m:val="p"/>
          </m:rPr>
          <w:rPr>
            <w:rFonts w:ascii="Cambria Math" w:hAnsi="Cambria Math"/>
          </w:rPr>
          <m:t>⋅</m:t>
        </m:r>
        <m:r>
          <w:rPr>
            <w:rFonts w:ascii="Cambria Math" w:hAnsi="Cambria Math"/>
          </w:rPr>
          <m:t>t</m:t>
        </m:r>
      </m:oMath>
      <w:r w:rsidR="006074F3">
        <w:t xml:space="preserve"> </w:t>
      </w:r>
      <w:r w:rsidR="006074F3">
        <w:tab/>
      </w:r>
      <w:r w:rsidR="006074F3">
        <w:tab/>
      </w:r>
      <w:r w:rsidR="006074F3">
        <w:tab/>
      </w:r>
      <w:r w:rsidR="006074F3">
        <w:tab/>
      </w:r>
      <w:r w:rsidR="006074F3">
        <w:tab/>
      </w:r>
      <w:r w:rsidR="006074F3">
        <w:tab/>
      </w:r>
      <w:r w:rsidR="006074F3">
        <w:tab/>
      </w:r>
      <w:r w:rsidR="006074F3">
        <w:tab/>
      </w:r>
      <w:r w:rsidR="006074F3">
        <w:tab/>
      </w:r>
      <w:r w:rsidR="00F12BC4">
        <w:t xml:space="preserve">          </w:t>
      </w:r>
      <w:r w:rsidR="006074F3">
        <w:t>(</w:t>
      </w:r>
      <w:r w:rsidR="00F12BC4">
        <w:t>17</w:t>
      </w:r>
      <w:r w:rsidR="006074F3">
        <w:t>)</w:t>
      </w:r>
    </w:p>
    <w:p w14:paraId="12C73B6C" w14:textId="77777777" w:rsidR="006074F3" w:rsidRPr="006D0994" w:rsidRDefault="006074F3" w:rsidP="00FF3E65"/>
    <w:p w14:paraId="2B9AB211" w14:textId="3BAAD588" w:rsidR="006D0994" w:rsidRPr="006D0994" w:rsidRDefault="006D0994" w:rsidP="00FF3E65">
      <w:r w:rsidRPr="006D0994">
        <w:t xml:space="preserve"> where:</w:t>
      </w:r>
    </w:p>
    <w:p w14:paraId="68ADEEBF" w14:textId="77777777" w:rsidR="006D0994" w:rsidRPr="006D0994" w:rsidRDefault="006D0994" w:rsidP="00BD5025">
      <w:pPr>
        <w:pStyle w:val="ListParagraph"/>
        <w:numPr>
          <w:ilvl w:val="0"/>
          <w:numId w:val="9"/>
        </w:numPr>
      </w:pPr>
      <m:oMath>
        <m:r>
          <w:rPr>
            <w:rFonts w:ascii="Cambria Math" w:hAnsi="Cambria Math"/>
          </w:rPr>
          <m:t>σ</m:t>
        </m:r>
        <m:d>
          <m:dPr>
            <m:ctrlPr>
              <w:rPr>
                <w:rFonts w:ascii="Cambria Math" w:hAnsi="Cambria Math"/>
              </w:rPr>
            </m:ctrlPr>
          </m:dPr>
          <m:e>
            <m:r>
              <w:rPr>
                <w:rFonts w:ascii="Cambria Math" w:hAnsi="Cambria Math"/>
              </w:rPr>
              <m:t>t</m:t>
            </m:r>
          </m:e>
        </m:d>
      </m:oMath>
      <w:r w:rsidRPr="006D0994">
        <w:t>: The standard deviation of the gaussian field over time.</w:t>
      </w:r>
    </w:p>
    <w:p w14:paraId="73ACF48B" w14:textId="7B34E636" w:rsidR="006D0994" w:rsidRPr="006D0994" w:rsidRDefault="006D0994" w:rsidP="00BD5025">
      <w:pPr>
        <w:pStyle w:val="ListParagraph"/>
        <w:numPr>
          <w:ilvl w:val="0"/>
          <w:numId w:val="9"/>
        </w:numPr>
      </w:pPr>
      <m:oMath>
        <m:r>
          <w:rPr>
            <w:rFonts w:ascii="Cambria Math" w:hAnsi="Cambria Math"/>
          </w:rPr>
          <m:t>γ</m:t>
        </m:r>
        <m:r>
          <m:rPr>
            <m:sty m:val="p"/>
          </m:rPr>
          <w:rPr>
            <w:rFonts w:ascii="Cambria Math" w:hAnsi="Cambria Math"/>
          </w:rPr>
          <m:t> </m:t>
        </m:r>
      </m:oMath>
      <w:r w:rsidRPr="006D0994">
        <w:t>: The uncertainty rate.</w:t>
      </w:r>
    </w:p>
    <w:p w14:paraId="4D2E6C8F" w14:textId="3D63337C" w:rsidR="006D0994" w:rsidRPr="006D0994" w:rsidRDefault="006E38C8" w:rsidP="00FF3E65">
      <w:r>
        <w:rPr>
          <w:noProof/>
        </w:rPr>
        <mc:AlternateContent>
          <mc:Choice Requires="wps">
            <w:drawing>
              <wp:anchor distT="0" distB="0" distL="114300" distR="114300" simplePos="0" relativeHeight="251658272" behindDoc="0" locked="0" layoutInCell="1" allowOverlap="1" wp14:anchorId="616149C3" wp14:editId="4D700223">
                <wp:simplePos x="0" y="0"/>
                <wp:positionH relativeFrom="column">
                  <wp:posOffset>40005</wp:posOffset>
                </wp:positionH>
                <wp:positionV relativeFrom="paragraph">
                  <wp:posOffset>2480945</wp:posOffset>
                </wp:positionV>
                <wp:extent cx="2717165" cy="635"/>
                <wp:effectExtent l="0" t="0" r="0" b="0"/>
                <wp:wrapTopAndBottom/>
                <wp:docPr id="1545604298" name="Text Box 1"/>
                <wp:cNvGraphicFramePr/>
                <a:graphic xmlns:a="http://schemas.openxmlformats.org/drawingml/2006/main">
                  <a:graphicData uri="http://schemas.microsoft.com/office/word/2010/wordprocessingShape">
                    <wps:wsp>
                      <wps:cNvSpPr txBox="1"/>
                      <wps:spPr>
                        <a:xfrm>
                          <a:off x="0" y="0"/>
                          <a:ext cx="2717165" cy="635"/>
                        </a:xfrm>
                        <a:prstGeom prst="rect">
                          <a:avLst/>
                        </a:prstGeom>
                        <a:solidFill>
                          <a:prstClr val="white"/>
                        </a:solidFill>
                        <a:ln>
                          <a:noFill/>
                        </a:ln>
                      </wps:spPr>
                      <wps:txbx>
                        <w:txbxContent>
                          <w:p w14:paraId="5ACC1151" w14:textId="2384DFDC" w:rsidR="00EC617A" w:rsidRPr="00C5633C" w:rsidRDefault="00EC617A" w:rsidP="00C5633C">
                            <w:pPr>
                              <w:pStyle w:val="Caption"/>
                              <w:rPr>
                                <w:noProof/>
                              </w:rPr>
                            </w:pPr>
                            <w:r>
                              <w:t xml:space="preserve">Figure </w:t>
                            </w:r>
                            <w:r w:rsidR="008A1C55">
                              <w:fldChar w:fldCharType="begin"/>
                            </w:r>
                            <w:r w:rsidR="008A1C55">
                              <w:instrText xml:space="preserve"> SEQ Figure \* ARABIC </w:instrText>
                            </w:r>
                            <w:r w:rsidR="008A1C55">
                              <w:fldChar w:fldCharType="separate"/>
                            </w:r>
                            <w:r w:rsidR="002B18F5">
                              <w:rPr>
                                <w:noProof/>
                              </w:rPr>
                              <w:t>24</w:t>
                            </w:r>
                            <w:r w:rsidR="008A1C55">
                              <w:rPr>
                                <w:noProof/>
                              </w:rPr>
                              <w:fldChar w:fldCharType="end"/>
                            </w:r>
                            <w:r>
                              <w:t xml:space="preserve">: </w:t>
                            </w:r>
                            <w:r w:rsidRPr="0096665A">
                              <w:rPr>
                                <w:noProof/>
                              </w:rPr>
                              <w:t xml:space="preserve">Probability field with </w:t>
                            </w:r>
                            <m:oMath>
                              <m:r>
                                <w:rPr>
                                  <w:rFonts w:ascii="Cambria Math" w:hAnsi="Cambria Math"/>
                                </w:rPr>
                                <m:t>λ</m:t>
                              </m:r>
                            </m:oMath>
                            <w:r>
                              <w:rPr>
                                <w:noProof/>
                              </w:rPr>
                              <w:t xml:space="preserve"> </w:t>
                            </w:r>
                            <w:r w:rsidRPr="0096665A">
                              <w:rPr>
                                <w:noProof/>
                              </w:rPr>
                              <w:t>=</w:t>
                            </w:r>
                            <w:r>
                              <w:rPr>
                                <w:noProof/>
                              </w:rPr>
                              <w:t xml:space="preserve"> </w:t>
                            </w:r>
                            <w:r w:rsidR="00D70CB7">
                              <w:rPr>
                                <w:noProof/>
                              </w:rPr>
                              <w:t>0.1</w:t>
                            </w:r>
                            <w:r>
                              <w:rPr>
                                <w:noProof/>
                              </w:rPr>
                              <w:t xml:space="preserve"> and </w:t>
                            </w:r>
                            <m:oMath>
                              <m:r>
                                <w:rPr>
                                  <w:rFonts w:ascii="Cambria Math" w:hAnsi="Cambria Math"/>
                                </w:rPr>
                                <m:t>γ</m:t>
                              </m:r>
                            </m:oMath>
                            <w:r>
                              <w:rPr>
                                <w:noProof/>
                              </w:rPr>
                              <w:t xml:space="preserve"> = </w:t>
                            </w:r>
                            <w:r w:rsidR="00D70CB7">
                              <w:rPr>
                                <w:noProof/>
                              </w:rPr>
                              <w:t>100</w:t>
                            </w:r>
                            <w:r w:rsidR="00264793">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79AB44AC">
              <v:shape id="_x0000_s1049" style="position:absolute;margin-left:3.15pt;margin-top:195.35pt;width:213.95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" w14:anchorId="616149C3">
                <v:textbox style="mso-fit-shape-to-text:t" inset="0,0,0,0">
                  <w:txbxContent>
                    <w:p w:rsidRPr="00C5633C" w:rsidR="00EC617A" w:rsidP="00C5633C" w:rsidRDefault="00EC617A" w14:paraId="1C3355C6" w14:textId="2384DFDC">
                      <w:pPr>
                        <w:pStyle w:val="Caption"/>
                        <w:rPr>
                          <w:noProof/>
                        </w:rPr>
                      </w:pPr>
                      <w:r>
                        <w:t xml:space="preserve">Figure </w:t>
                      </w:r>
                      <w:r w:rsidR="008A1C55">
                        <w:fldChar w:fldCharType="begin"/>
                      </w:r>
                      <w:r w:rsidR="008A1C55">
                        <w:instrText xml:space="preserve"> SEQ Figure \* ARABIC </w:instrText>
                      </w:r>
                      <w:r w:rsidR="008A1C55">
                        <w:fldChar w:fldCharType="separate"/>
                      </w:r>
                      <w:r w:rsidR="002B18F5">
                        <w:rPr>
                          <w:noProof/>
                        </w:rPr>
                        <w:t>24</w:t>
                      </w:r>
                      <w:r w:rsidR="008A1C55">
                        <w:rPr>
                          <w:noProof/>
                        </w:rPr>
                        <w:fldChar w:fldCharType="end"/>
                      </w:r>
                      <w:r>
                        <w:t xml:space="preserve">: </w:t>
                      </w:r>
                      <w:r w:rsidRPr="0096665A">
                        <w:rPr>
                          <w:noProof/>
                        </w:rPr>
                        <w:t xml:space="preserve">Probability field with </w:t>
                      </w:r>
                      <m:oMath>
                        <m:r>
                          <w:rPr>
                            <w:rFonts w:ascii="Cambria Math" w:hAnsi="Cambria Math"/>
                          </w:rPr>
                          <m:t>λ</m:t>
                        </m:r>
                      </m:oMath>
                      <w:r>
                        <w:rPr>
                          <w:noProof/>
                        </w:rPr>
                        <w:t xml:space="preserve"> </w:t>
                      </w:r>
                      <w:r w:rsidRPr="0096665A">
                        <w:rPr>
                          <w:noProof/>
                        </w:rPr>
                        <w:t>=</w:t>
                      </w:r>
                      <w:r>
                        <w:rPr>
                          <w:noProof/>
                        </w:rPr>
                        <w:t xml:space="preserve"> </w:t>
                      </w:r>
                      <w:r w:rsidR="00D70CB7">
                        <w:rPr>
                          <w:noProof/>
                        </w:rPr>
                        <w:t>0.1</w:t>
                      </w:r>
                      <w:r>
                        <w:rPr>
                          <w:noProof/>
                        </w:rPr>
                        <w:t xml:space="preserve"> and </w:t>
                      </w:r>
                      <m:oMath>
                        <m:r>
                          <w:rPr>
                            <w:rFonts w:ascii="Cambria Math" w:hAnsi="Cambria Math"/>
                          </w:rPr>
                          <m:t>γ</m:t>
                        </m:r>
                      </m:oMath>
                      <w:r>
                        <w:rPr>
                          <w:noProof/>
                        </w:rPr>
                        <w:t xml:space="preserve"> = </w:t>
                      </w:r>
                      <w:r w:rsidR="00D70CB7">
                        <w:rPr>
                          <w:noProof/>
                        </w:rPr>
                        <w:t>100</w:t>
                      </w:r>
                      <w:r w:rsidR="00264793">
                        <w:rPr>
                          <w:noProof/>
                        </w:rPr>
                        <w:t>.</w:t>
                      </w:r>
                    </w:p>
                  </w:txbxContent>
                </v:textbox>
                <w10:wrap type="topAndBottom"/>
              </v:shape>
            </w:pict>
          </mc:Fallback>
        </mc:AlternateContent>
      </w:r>
      <w:r>
        <w:rPr>
          <w:noProof/>
        </w:rPr>
        <w:drawing>
          <wp:anchor distT="0" distB="0" distL="114300" distR="114300" simplePos="0" relativeHeight="251658249" behindDoc="0" locked="0" layoutInCell="1" allowOverlap="1" wp14:anchorId="49972876" wp14:editId="774AB9D7">
            <wp:simplePos x="0" y="0"/>
            <wp:positionH relativeFrom="margin">
              <wp:posOffset>40005</wp:posOffset>
            </wp:positionH>
            <wp:positionV relativeFrom="paragraph">
              <wp:posOffset>259080</wp:posOffset>
            </wp:positionV>
            <wp:extent cx="2717165" cy="2178685"/>
            <wp:effectExtent l="38100" t="38100" r="45085" b="31115"/>
            <wp:wrapTopAndBottom/>
            <wp:docPr id="2058943277" name="Picture 2058943277" descr="A person standing on a green and yellow gradient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43277" name="Picture 2058943277" descr="A person standing on a green and yellow gradient background&#10;&#10;AI-generated content may be incorrect."/>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17165" cy="2178685"/>
                    </a:xfrm>
                    <a:prstGeom prst="rect">
                      <a:avLst/>
                    </a:prstGeom>
                    <a:ln w="25400">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8" behindDoc="0" locked="0" layoutInCell="1" allowOverlap="1" wp14:anchorId="33ABD830" wp14:editId="1294F369">
            <wp:simplePos x="0" y="0"/>
            <wp:positionH relativeFrom="margin">
              <wp:posOffset>2905125</wp:posOffset>
            </wp:positionH>
            <wp:positionV relativeFrom="paragraph">
              <wp:posOffset>257175</wp:posOffset>
            </wp:positionV>
            <wp:extent cx="2717165" cy="2178685"/>
            <wp:effectExtent l="38100" t="38100" r="45085" b="31115"/>
            <wp:wrapTopAndBottom/>
            <wp:docPr id="755074507" name="Picture 755074507" descr="A person standing on a gre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74507" name="Picture 755074507" descr="A person standing on a green surface&#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17165" cy="2178685"/>
                    </a:xfrm>
                    <a:prstGeom prst="rect">
                      <a:avLst/>
                    </a:prstGeom>
                    <a:ln w="25400">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71" behindDoc="0" locked="0" layoutInCell="1" allowOverlap="1" wp14:anchorId="379F8B50" wp14:editId="0D248787">
                <wp:simplePos x="0" y="0"/>
                <wp:positionH relativeFrom="column">
                  <wp:posOffset>2905125</wp:posOffset>
                </wp:positionH>
                <wp:positionV relativeFrom="paragraph">
                  <wp:posOffset>2466975</wp:posOffset>
                </wp:positionV>
                <wp:extent cx="2717165" cy="635"/>
                <wp:effectExtent l="0" t="0" r="0" b="0"/>
                <wp:wrapTopAndBottom/>
                <wp:docPr id="929122035" name="Text Box 1"/>
                <wp:cNvGraphicFramePr/>
                <a:graphic xmlns:a="http://schemas.openxmlformats.org/drawingml/2006/main">
                  <a:graphicData uri="http://schemas.microsoft.com/office/word/2010/wordprocessingShape">
                    <wps:wsp>
                      <wps:cNvSpPr txBox="1"/>
                      <wps:spPr>
                        <a:xfrm>
                          <a:off x="0" y="0"/>
                          <a:ext cx="2717165" cy="635"/>
                        </a:xfrm>
                        <a:prstGeom prst="rect">
                          <a:avLst/>
                        </a:prstGeom>
                        <a:solidFill>
                          <a:prstClr val="white"/>
                        </a:solidFill>
                        <a:ln>
                          <a:noFill/>
                        </a:ln>
                      </wps:spPr>
                      <wps:txbx>
                        <w:txbxContent>
                          <w:p w14:paraId="5EAC2B71" w14:textId="39C316EE" w:rsidR="00EC617A" w:rsidRPr="00C5633C" w:rsidRDefault="00EC617A" w:rsidP="00C5633C">
                            <w:pPr>
                              <w:pStyle w:val="Caption"/>
                              <w:rPr>
                                <w:noProof/>
                              </w:rPr>
                            </w:pPr>
                            <w:r>
                              <w:t xml:space="preserve">Figure </w:t>
                            </w:r>
                            <w:r w:rsidR="008A1C55">
                              <w:fldChar w:fldCharType="begin"/>
                            </w:r>
                            <w:r w:rsidR="008A1C55">
                              <w:instrText xml:space="preserve"> SEQ Figure \* ARABIC </w:instrText>
                            </w:r>
                            <w:r w:rsidR="008A1C55">
                              <w:fldChar w:fldCharType="separate"/>
                            </w:r>
                            <w:r w:rsidR="002B18F5">
                              <w:rPr>
                                <w:noProof/>
                              </w:rPr>
                              <w:t>25</w:t>
                            </w:r>
                            <w:r w:rsidR="008A1C55">
                              <w:rPr>
                                <w:noProof/>
                              </w:rPr>
                              <w:fldChar w:fldCharType="end"/>
                            </w:r>
                            <w:r>
                              <w:t>:</w:t>
                            </w:r>
                            <w:r w:rsidR="00D70CB7">
                              <w:t xml:space="preserve"> </w:t>
                            </w:r>
                            <w:r w:rsidR="00D70CB7" w:rsidRPr="0096665A">
                              <w:rPr>
                                <w:noProof/>
                              </w:rPr>
                              <w:t xml:space="preserve">Probability field with </w:t>
                            </w:r>
                            <m:oMath>
                              <m:r>
                                <w:rPr>
                                  <w:rFonts w:ascii="Cambria Math" w:hAnsi="Cambria Math"/>
                                </w:rPr>
                                <m:t>λ</m:t>
                              </m:r>
                            </m:oMath>
                            <w:r w:rsidR="00D70CB7">
                              <w:rPr>
                                <w:noProof/>
                              </w:rPr>
                              <w:t xml:space="preserve"> </w:t>
                            </w:r>
                            <w:r w:rsidR="00D70CB7" w:rsidRPr="0096665A">
                              <w:rPr>
                                <w:noProof/>
                              </w:rPr>
                              <w:t>=</w:t>
                            </w:r>
                            <w:r w:rsidR="00D70CB7">
                              <w:rPr>
                                <w:noProof/>
                              </w:rPr>
                              <w:t xml:space="preserve"> 0.5 and </w:t>
                            </w:r>
                            <m:oMath>
                              <m:r>
                                <w:rPr>
                                  <w:rFonts w:ascii="Cambria Math" w:hAnsi="Cambria Math"/>
                                </w:rPr>
                                <m:t>γ</m:t>
                              </m:r>
                            </m:oMath>
                            <w:r w:rsidR="00D70CB7">
                              <w:rPr>
                                <w:noProof/>
                              </w:rPr>
                              <w:t xml:space="preserve"> = 20</w:t>
                            </w:r>
                            <w:r w:rsidR="00264793">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6E7349F4">
              <v:shape id="_x0000_s1050" style="position:absolute;margin-left:228.75pt;margin-top:194.25pt;width:213.95pt;height:.05pt;z-index:251658271;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7IGwIAAEAEAAAOAAAAZHJzL2Uyb0RvYy54bWysU02P2jAQvVfqf7B8LwHaZV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" w14:anchorId="379F8B50">
                <v:textbox style="mso-fit-shape-to-text:t" inset="0,0,0,0">
                  <w:txbxContent>
                    <w:p w:rsidRPr="00C5633C" w:rsidR="00EC617A" w:rsidP="00C5633C" w:rsidRDefault="00EC617A" w14:paraId="2EAE5A61" w14:textId="39C316EE">
                      <w:pPr>
                        <w:pStyle w:val="Caption"/>
                        <w:rPr>
                          <w:noProof/>
                        </w:rPr>
                      </w:pPr>
                      <w:r>
                        <w:t xml:space="preserve">Figure </w:t>
                      </w:r>
                      <w:r w:rsidR="008A1C55">
                        <w:fldChar w:fldCharType="begin"/>
                      </w:r>
                      <w:r w:rsidR="008A1C55">
                        <w:instrText xml:space="preserve"> SEQ Figure \* ARABIC </w:instrText>
                      </w:r>
                      <w:r w:rsidR="008A1C55">
                        <w:fldChar w:fldCharType="separate"/>
                      </w:r>
                      <w:r w:rsidR="002B18F5">
                        <w:rPr>
                          <w:noProof/>
                        </w:rPr>
                        <w:t>25</w:t>
                      </w:r>
                      <w:r w:rsidR="008A1C55">
                        <w:rPr>
                          <w:noProof/>
                        </w:rPr>
                        <w:fldChar w:fldCharType="end"/>
                      </w:r>
                      <w:r>
                        <w:t>:</w:t>
                      </w:r>
                      <w:r w:rsidR="00D70CB7">
                        <w:t xml:space="preserve"> </w:t>
                      </w:r>
                      <w:r w:rsidRPr="0096665A" w:rsidR="00D70CB7">
                        <w:rPr>
                          <w:noProof/>
                        </w:rPr>
                        <w:t xml:space="preserve">Probability field with </w:t>
                      </w:r>
                      <m:oMath>
                        <m:r>
                          <w:rPr>
                            <w:rFonts w:ascii="Cambria Math" w:hAnsi="Cambria Math"/>
                          </w:rPr>
                          <m:t>λ</m:t>
                        </m:r>
                      </m:oMath>
                      <w:r w:rsidR="00D70CB7">
                        <w:rPr>
                          <w:noProof/>
                        </w:rPr>
                        <w:t xml:space="preserve"> </w:t>
                      </w:r>
                      <w:r w:rsidRPr="0096665A" w:rsidR="00D70CB7">
                        <w:rPr>
                          <w:noProof/>
                        </w:rPr>
                        <w:t>=</w:t>
                      </w:r>
                      <w:r w:rsidR="00D70CB7">
                        <w:rPr>
                          <w:noProof/>
                        </w:rPr>
                        <w:t xml:space="preserve"> 0.5 and </w:t>
                      </w:r>
                      <m:oMath>
                        <m:r>
                          <w:rPr>
                            <w:rFonts w:ascii="Cambria Math" w:hAnsi="Cambria Math"/>
                          </w:rPr>
                          <m:t>γ</m:t>
                        </m:r>
                      </m:oMath>
                      <w:r w:rsidR="00D70CB7">
                        <w:rPr>
                          <w:noProof/>
                        </w:rPr>
                        <w:t xml:space="preserve"> = 20</w:t>
                      </w:r>
                      <w:r w:rsidR="00264793">
                        <w:rPr>
                          <w:noProof/>
                        </w:rPr>
                        <w:t>.</w:t>
                      </w:r>
                    </w:p>
                  </w:txbxContent>
                </v:textbox>
                <w10:wrap type="topAndBottom"/>
              </v:shape>
            </w:pict>
          </mc:Fallback>
        </mc:AlternateContent>
      </w:r>
    </w:p>
    <w:p w14:paraId="1BFF1C92" w14:textId="77777777" w:rsidR="00CD6505" w:rsidRDefault="00CD6505">
      <w:pPr>
        <w:widowControl/>
        <w:autoSpaceDE/>
        <w:autoSpaceDN/>
        <w:adjustRightInd/>
        <w:rPr>
          <w:i/>
        </w:rPr>
      </w:pPr>
      <w:r>
        <w:br w:type="page"/>
      </w:r>
    </w:p>
    <w:p w14:paraId="090791BB" w14:textId="21BAF2BE" w:rsidR="006D0994" w:rsidRPr="006D0994" w:rsidRDefault="006D0994" w:rsidP="006C5451">
      <w:pPr>
        <w:pStyle w:val="Heading3"/>
      </w:pPr>
      <w:r w:rsidRPr="006D0994">
        <w:t>Others</w:t>
      </w:r>
    </w:p>
    <w:p w14:paraId="026E5601" w14:textId="77777777" w:rsidR="006D0994" w:rsidRDefault="006D0994" w:rsidP="00FF3E65">
      <w:r w:rsidRPr="006D0994">
        <w:t>It is worth noting that additional factors could be incorporated into the model to capture more complex behaviors or uncertainties. However, for the purposes of this research, we focus on this core set of properties, as they provide a practical balance between computational efficiency and representational accuracy.</w:t>
      </w:r>
    </w:p>
    <w:p w14:paraId="4A38EC4E" w14:textId="77777777" w:rsidR="003C0487" w:rsidRPr="006D0994" w:rsidRDefault="003C0487" w:rsidP="00FF3E65"/>
    <w:p w14:paraId="5DE61823" w14:textId="77777777" w:rsidR="006D0994" w:rsidRPr="006D0994" w:rsidRDefault="006D0994" w:rsidP="003C0487">
      <w:pPr>
        <w:pStyle w:val="Heading3"/>
      </w:pPr>
      <w:r w:rsidRPr="006D0994">
        <w:t>Collision probability gradient</w:t>
      </w:r>
    </w:p>
    <w:p w14:paraId="5F38E443" w14:textId="1BDAD15F" w:rsidR="006D0994" w:rsidRDefault="006D0994" w:rsidP="00FF3E65">
      <w:r w:rsidRPr="006D0994">
        <w:t xml:space="preserve">To compute the gradient of the collision probability in an efficient way, partial derivatives are taken with respect to the spatial coordinates </w:t>
      </w:r>
      <m:oMath>
        <m:r>
          <w:rPr>
            <w:rFonts w:ascii="Cambria Math" w:hAnsi="Cambria Math"/>
          </w:rPr>
          <m:t>x</m:t>
        </m:r>
      </m:oMath>
      <w:r w:rsidRPr="006D0994">
        <w:t xml:space="preserve"> and </w:t>
      </w:r>
      <m:oMath>
        <m:r>
          <w:rPr>
            <w:rFonts w:ascii="Cambria Math" w:hAnsi="Cambria Math"/>
          </w:rPr>
          <m:t>y</m:t>
        </m:r>
      </m:oMath>
      <w:r w:rsidRPr="006D0994">
        <w:t>. Since the collision probability is defined using an exponential function, these derivatives can be computed analytically in a straightforward manner, leading to the following expressions:</w:t>
      </w:r>
    </w:p>
    <w:p w14:paraId="09C6FAED" w14:textId="0FB5C84E" w:rsidR="003C0487" w:rsidRDefault="003C0487" w:rsidP="00FF3E65"/>
    <w:p w14:paraId="2499BE40" w14:textId="1D7DD419" w:rsidR="006D0994" w:rsidRDefault="006D0994" w:rsidP="00FF3E65">
      <m:oMath>
        <m:r>
          <m:rPr>
            <m:sty m:val="p"/>
          </m:rPr>
          <w:rPr>
            <w:rFonts w:ascii="Cambria Math" w:hAnsi="Cambria Math"/>
          </w:rPr>
          <m:t>∇</m:t>
        </m:r>
        <m:r>
          <w:rPr>
            <w:rFonts w:ascii="Cambria Math" w:hAnsi="Cambria Math"/>
          </w:rPr>
          <m:t>P</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∂P</m:t>
                </m:r>
              </m:num>
              <m:den>
                <m:r>
                  <w:rPr>
                    <w:rFonts w:ascii="Cambria Math" w:hAnsi="Cambria Math"/>
                  </w:rPr>
                  <m:t>∂x</m:t>
                </m:r>
              </m:den>
            </m:f>
            <m:r>
              <m:rPr>
                <m:sty m:val="p"/>
              </m:rPr>
              <w:rPr>
                <w:rFonts w:ascii="Cambria Math" w:hAnsi="Cambria Math"/>
              </w:rPr>
              <m:t>,</m:t>
            </m:r>
            <m:f>
              <m:fPr>
                <m:ctrlPr>
                  <w:rPr>
                    <w:rFonts w:ascii="Cambria Math" w:hAnsi="Cambria Math"/>
                  </w:rPr>
                </m:ctrlPr>
              </m:fPr>
              <m:num>
                <m:r>
                  <w:rPr>
                    <w:rFonts w:ascii="Cambria Math" w:hAnsi="Cambria Math"/>
                  </w:rPr>
                  <m:t>∂P</m:t>
                </m:r>
              </m:num>
              <m:den>
                <m:r>
                  <w:rPr>
                    <w:rFonts w:ascii="Cambria Math" w:hAnsi="Cambria Math"/>
                  </w:rPr>
                  <m:t>∂y</m:t>
                </m:r>
              </m:den>
            </m:f>
          </m:e>
        </m:d>
      </m:oMath>
      <w:r w:rsidR="003C0487">
        <w:tab/>
      </w:r>
      <w:r w:rsidR="003C0487">
        <w:tab/>
      </w:r>
      <w:r w:rsidR="003C0487">
        <w:tab/>
      </w:r>
      <w:r w:rsidR="003C0487">
        <w:tab/>
      </w:r>
      <w:r w:rsidR="003C0487">
        <w:tab/>
      </w:r>
      <w:r w:rsidR="003C0487">
        <w:tab/>
      </w:r>
      <w:r w:rsidR="003C0487">
        <w:tab/>
      </w:r>
      <w:r w:rsidR="003C0487">
        <w:tab/>
      </w:r>
      <w:r w:rsidR="003C0487">
        <w:tab/>
      </w:r>
      <w:r w:rsidR="00F12BC4">
        <w:t xml:space="preserve">                      </w:t>
      </w:r>
      <w:r w:rsidR="003C0487">
        <w:t>(1</w:t>
      </w:r>
      <w:r w:rsidR="00F12BC4">
        <w:t>8</w:t>
      </w:r>
      <w:r w:rsidR="003C0487">
        <w:t>)</w:t>
      </w:r>
    </w:p>
    <w:p w14:paraId="392463E8" w14:textId="25EC3769" w:rsidR="006D0994" w:rsidRPr="006D0994" w:rsidRDefault="006D0994" w:rsidP="00FF3E65"/>
    <w:p w14:paraId="4419A023" w14:textId="4F37EB35" w:rsidR="006D0994" w:rsidRDefault="006D0994" w:rsidP="00FF3E65">
      <w:r w:rsidRPr="006D0994">
        <w:t>By applying the chain rule, the gradient can be expanded as:</w:t>
      </w:r>
    </w:p>
    <w:p w14:paraId="4D21714F" w14:textId="77777777" w:rsidR="00E65024" w:rsidRPr="006D0994" w:rsidRDefault="00E65024" w:rsidP="00FF3E65"/>
    <w:p w14:paraId="262124ED" w14:textId="32143CB9" w:rsidR="006D0994" w:rsidRPr="00C066B6" w:rsidRDefault="006D0994" w:rsidP="00FF3E65">
      <m:oMathPara>
        <m:oMath>
          <m:r>
            <m:rPr>
              <m:sty m:val="p"/>
            </m:rPr>
            <w:rPr>
              <w:rFonts w:ascii="Cambria Math" w:hAnsi="Cambria Math"/>
            </w:rPr>
            <m:t>∇</m:t>
          </m:r>
          <m:r>
            <w:rPr>
              <w:rFonts w:ascii="Cambria Math" w:hAnsi="Cambria Math"/>
            </w:rPr>
            <m:t>P</m:t>
          </m:r>
          <m:r>
            <m:rPr>
              <m:sty m:val="p"/>
            </m:rPr>
            <w:rPr>
              <w:rFonts w:ascii="Cambria Math" w:hAnsi="Cambria Math"/>
            </w:rPr>
            <m:t>=</m:t>
          </m:r>
          <m:f>
            <m:fPr>
              <m:ctrlPr>
                <w:rPr>
                  <w:rFonts w:ascii="Cambria Math" w:hAnsi="Cambria Math"/>
                </w:rPr>
              </m:ctrlPr>
            </m:fPr>
            <m:num>
              <m:r>
                <w:rPr>
                  <w:rFonts w:ascii="Cambria Math" w:hAnsi="Cambria Math"/>
                </w:rPr>
                <m:t>dP</m:t>
              </m:r>
            </m:num>
            <m:den>
              <m:r>
                <w:rPr>
                  <w:rFonts w:ascii="Cambria Math" w:hAnsi="Cambria Math"/>
                </w:rPr>
                <m:t>dβ</m:t>
              </m:r>
            </m:den>
          </m:f>
          <m:r>
            <m:rPr>
              <m:sty m:val="p"/>
            </m:rPr>
            <w:rPr>
              <w:rFonts w:ascii="Cambria Math" w:hAnsi="Cambria Math"/>
            </w:rPr>
            <m:t>⋅</m:t>
          </m:r>
          <m:f>
            <m:fPr>
              <m:ctrlPr>
                <w:rPr>
                  <w:rFonts w:ascii="Cambria Math" w:hAnsi="Cambria Math"/>
                </w:rPr>
              </m:ctrlPr>
            </m:fPr>
            <m:num>
              <m:r>
                <w:rPr>
                  <w:rFonts w:ascii="Cambria Math" w:hAnsi="Cambria Math"/>
                </w:rPr>
                <m:t>dβ</m:t>
              </m:r>
            </m:num>
            <m:den>
              <m:r>
                <w:rPr>
                  <w:rFonts w:ascii="Cambria Math" w:hAnsi="Cambria Math"/>
                </w:rPr>
                <m:t>dd</m:t>
              </m:r>
            </m:den>
          </m:f>
          <m:r>
            <m:rPr>
              <m:sty m:val="p"/>
            </m:rPr>
            <w:rPr>
              <w:rFonts w:ascii="Cambria Math" w:hAnsi="Cambria Math"/>
            </w:rPr>
            <m:t>⋅∇</m:t>
          </m:r>
          <m:r>
            <w:rPr>
              <w:rFonts w:ascii="Cambria Math" w:hAnsi="Cambria Math"/>
            </w:rPr>
            <m:t>d</m:t>
          </m:r>
        </m:oMath>
      </m:oMathPara>
    </w:p>
    <w:p w14:paraId="5B0068CF" w14:textId="77777777" w:rsidR="00C066B6" w:rsidRDefault="00C066B6" w:rsidP="00FF3E65"/>
    <w:p w14:paraId="60925324" w14:textId="4D6A4139" w:rsidR="006D0994" w:rsidRDefault="006D0994" w:rsidP="00FF3E65">
      <m:oMathPara>
        <m:oMath>
          <m:r>
            <m:rPr>
              <m:sty m:val="p"/>
            </m:rPr>
            <w:rPr>
              <w:rFonts w:ascii="Cambria Math" w:hAnsi="Cambria Math"/>
            </w:rPr>
            <m:t>∇</m:t>
          </m:r>
          <m:r>
            <w:rPr>
              <w:rFonts w:ascii="Cambria Math" w:hAnsi="Cambria Math"/>
            </w:rPr>
            <m:t>d</m:t>
          </m:r>
          <m:r>
            <m:rPr>
              <m:sty m:val="p"/>
            </m:rPr>
            <w:rPr>
              <w:rFonts w:ascii="Cambria Math" w:hAnsi="Cambria Math"/>
            </w:rPr>
            <m:t>=</m:t>
          </m:r>
          <m:d>
            <m:dPr>
              <m:ctrlPr>
                <w:rPr>
                  <w:rFonts w:ascii="Cambria Math" w:hAnsi="Cambria Math"/>
                </w:rPr>
              </m:ctrlPr>
            </m:dPr>
            <m:e>
              <m:f>
                <m:fPr>
                  <m:ctrlPr>
                    <w:rPr>
                      <w:rFonts w:ascii="Cambria Math" w:hAnsi="Cambria Math"/>
                    </w:rPr>
                  </m:ctrlPr>
                </m:fPr>
                <m:num>
                  <m:r>
                    <w:rPr>
                      <w:rFonts w:ascii="Cambria Math" w:hAnsi="Cambria Math"/>
                    </w:rPr>
                    <m:t>∂d</m:t>
                  </m:r>
                </m:num>
                <m:den>
                  <m:r>
                    <w:rPr>
                      <w:rFonts w:ascii="Cambria Math" w:hAnsi="Cambria Math"/>
                    </w:rPr>
                    <m:t>∂x</m:t>
                  </m:r>
                </m:den>
              </m:f>
              <m:r>
                <m:rPr>
                  <m:sty m:val="p"/>
                </m:rP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∂y</m:t>
                  </m:r>
                </m:den>
              </m:f>
            </m:e>
          </m:d>
        </m:oMath>
      </m:oMathPara>
    </w:p>
    <w:p w14:paraId="155D3EE0" w14:textId="77777777" w:rsidR="00210C84" w:rsidRPr="009A4A6A" w:rsidRDefault="00210C84" w:rsidP="00FF3E65"/>
    <w:p w14:paraId="688C6B03" w14:textId="77777777" w:rsidR="006D0994" w:rsidRPr="009A4A6A" w:rsidRDefault="006D0994" w:rsidP="00FF3E65">
      <w:r w:rsidRPr="006D0994">
        <w:t>where:</w:t>
      </w:r>
    </w:p>
    <w:p w14:paraId="7F5831F2" w14:textId="5973F9EB" w:rsidR="006D0994" w:rsidRPr="0039735A" w:rsidRDefault="006D0994" w:rsidP="00BD5025">
      <w:pPr>
        <w:pStyle w:val="ListParagraph"/>
        <w:numPr>
          <w:ilvl w:val="0"/>
          <w:numId w:val="10"/>
        </w:numPr>
      </w:pPr>
      <m:oMath>
        <m:r>
          <w:rPr>
            <w:rFonts w:ascii="Cambria Math" w:hAnsi="Cambria Math"/>
          </w:rPr>
          <m:t>β</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d</m:t>
                </m:r>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oMath>
    </w:p>
    <w:p w14:paraId="75811F0D" w14:textId="3E3E4031" w:rsidR="006D0994" w:rsidRPr="006D0994" w:rsidRDefault="006D0994" w:rsidP="00BD5025">
      <w:pPr>
        <w:pStyle w:val="ListParagraph"/>
        <w:numPr>
          <w:ilvl w:val="0"/>
          <w:numId w:val="10"/>
        </w:numPr>
      </w:pPr>
      <m:oMath>
        <m:r>
          <w:rPr>
            <w:rFonts w:ascii="Cambria Math" w:hAnsi="Cambria Math"/>
          </w:rPr>
          <m:t>d</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e>
        </m:rad>
        <m:r>
          <m:rPr>
            <m:sty m:val="p"/>
          </m:rPr>
          <w:rPr>
            <w:rFonts w:ascii="Cambria Math" w:hAnsi="Cambria Math"/>
          </w:rPr>
          <m:t>-</m:t>
        </m:r>
        <m:r>
          <w:rPr>
            <w:rFonts w:ascii="Cambria Math" w:hAnsi="Cambria Math"/>
          </w:rPr>
          <m:t>R</m:t>
        </m:r>
        <m:r>
          <m:rPr>
            <m:sty m:val="p"/>
          </m:rPr>
          <w:rPr>
            <w:rFonts w:ascii="Cambria Math" w:hAnsi="Cambria Math"/>
          </w:rPr>
          <m:t> </m:t>
        </m:r>
      </m:oMath>
    </w:p>
    <w:p w14:paraId="75912596" w14:textId="4AAECD51" w:rsidR="006D0994" w:rsidRDefault="006D0994" w:rsidP="000E291E">
      <w:pPr>
        <w:widowControl/>
        <w:autoSpaceDE/>
        <w:autoSpaceDN/>
        <w:adjustRightInd/>
      </w:pPr>
      <w:r w:rsidRPr="006D0994">
        <w:t>Computing the derivatives:</w:t>
      </w:r>
    </w:p>
    <w:p w14:paraId="38CB5CBA" w14:textId="77777777" w:rsidR="00210C84" w:rsidRPr="006D0994" w:rsidRDefault="00210C84" w:rsidP="00FF3E65"/>
    <w:p w14:paraId="5C5BF309" w14:textId="318A4E3A" w:rsidR="006D0994" w:rsidRPr="00C066B6" w:rsidRDefault="009E5148" w:rsidP="00C066B6">
      <m:oMathPara>
        <m:oMath>
          <m:f>
            <m:fPr>
              <m:ctrlPr>
                <w:rPr>
                  <w:rFonts w:ascii="Cambria Math" w:hAnsi="Cambria Math"/>
                </w:rPr>
              </m:ctrlPr>
            </m:fPr>
            <m:num>
              <m:r>
                <w:rPr>
                  <w:rFonts w:ascii="Cambria Math" w:hAnsi="Cambria Math"/>
                </w:rPr>
                <m:t>∂d</m:t>
              </m:r>
            </m:num>
            <m:den>
              <m:r>
                <w:rPr>
                  <w:rFonts w:ascii="Cambria Math" w:hAnsi="Cambria Math"/>
                </w:rPr>
                <m:t>∂x</m:t>
              </m:r>
            </m:den>
          </m:f>
          <m:r>
            <m:rPr>
              <m:sty m:val="p"/>
            </m:rPr>
            <w:rPr>
              <w:rFonts w:ascii="Cambria Math" w:hAnsi="Cambria Math"/>
            </w:rPr>
            <m:t>=</m:t>
          </m:r>
          <m:f>
            <m:fPr>
              <m:ctrlPr>
                <w:rPr>
                  <w:rFonts w:ascii="Cambria Math" w:hAnsi="Cambria Math"/>
                </w:rPr>
              </m:ctrlPr>
            </m:fPr>
            <m:num>
              <m:r>
                <w:rPr>
                  <w:rFonts w:ascii="Cambria Math" w:hAnsi="Cambria Math"/>
                </w:rPr>
                <m:t>x</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e>
              </m:rad>
            </m:den>
          </m:f>
        </m:oMath>
      </m:oMathPara>
    </w:p>
    <w:p w14:paraId="6F39040C" w14:textId="77777777" w:rsidR="00C066B6" w:rsidRPr="009A4A6A" w:rsidRDefault="00C066B6" w:rsidP="00C066B6"/>
    <w:p w14:paraId="4E8790BD" w14:textId="21E7DC74" w:rsidR="006D0994" w:rsidRPr="00C066B6" w:rsidRDefault="009E5148" w:rsidP="00C066B6">
      <m:oMathPara>
        <m:oMath>
          <m:f>
            <m:fPr>
              <m:ctrlPr>
                <w:rPr>
                  <w:rFonts w:ascii="Cambria Math" w:hAnsi="Cambria Math"/>
                </w:rPr>
              </m:ctrlPr>
            </m:fPr>
            <m:num>
              <m:r>
                <w:rPr>
                  <w:rFonts w:ascii="Cambria Math" w:hAnsi="Cambria Math"/>
                </w:rPr>
                <m:t>dβ</m:t>
              </m:r>
            </m:num>
            <m:den>
              <m:r>
                <w:rPr>
                  <w:rFonts w:ascii="Cambria Math" w:hAnsi="Cambria Math"/>
                </w:rPr>
                <m:t>dd</m:t>
              </m:r>
            </m:den>
          </m:f>
          <m:r>
            <m:rPr>
              <m:sty m:val="p"/>
            </m:rPr>
            <w:rPr>
              <w:rFonts w:ascii="Cambria Math" w:hAnsi="Cambria Math"/>
            </w:rPr>
            <m:t>=-</m:t>
          </m:r>
          <m:f>
            <m:fPr>
              <m:ctrlPr>
                <w:rPr>
                  <w:rFonts w:ascii="Cambria Math" w:hAnsi="Cambria Math"/>
                </w:rPr>
              </m:ctrlPr>
            </m:fPr>
            <m:num>
              <m:r>
                <w:rPr>
                  <w:rFonts w:ascii="Cambria Math" w:hAnsi="Cambria Math"/>
                </w:rPr>
                <m:t>d</m:t>
              </m:r>
            </m:num>
            <m:den>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oMath>
      </m:oMathPara>
    </w:p>
    <w:p w14:paraId="06A886E9" w14:textId="77777777" w:rsidR="00C066B6" w:rsidRPr="009A4A6A" w:rsidRDefault="00C066B6" w:rsidP="00C066B6"/>
    <w:p w14:paraId="41C86ECA" w14:textId="57011403" w:rsidR="006D0994" w:rsidRPr="00C066B6" w:rsidRDefault="009E5148" w:rsidP="00C066B6">
      <m:oMathPara>
        <m:oMath>
          <m:f>
            <m:fPr>
              <m:ctrlPr>
                <w:rPr>
                  <w:rFonts w:ascii="Cambria Math" w:hAnsi="Cambria Math"/>
                </w:rPr>
              </m:ctrlPr>
            </m:fPr>
            <m:num>
              <m:r>
                <w:rPr>
                  <w:rFonts w:ascii="Cambria Math" w:hAnsi="Cambria Math"/>
                </w:rPr>
                <m:t>dP</m:t>
              </m:r>
            </m:num>
            <m:den>
              <m:r>
                <w:rPr>
                  <w:rFonts w:ascii="Cambria Math" w:hAnsi="Cambria Math"/>
                </w:rPr>
                <m:t>dβ</m:t>
              </m:r>
            </m:den>
          </m:f>
          <m:r>
            <m:rPr>
              <m:sty m:val="p"/>
            </m:rPr>
            <w:rPr>
              <w:rFonts w:ascii="Cambria Math" w:hAnsi="Cambria Math"/>
            </w:rPr>
            <m:t>=</m:t>
          </m:r>
          <m:r>
            <w:rPr>
              <w:rFonts w:ascii="Cambria Math" w:hAnsi="Cambria Math"/>
            </w:rPr>
            <m:t>P</m:t>
          </m:r>
        </m:oMath>
      </m:oMathPara>
    </w:p>
    <w:p w14:paraId="2EB1B4AC" w14:textId="77777777" w:rsidR="00C066B6" w:rsidRDefault="00C066B6" w:rsidP="00C066B6"/>
    <w:p w14:paraId="414F03D7" w14:textId="3F3A7E4D" w:rsidR="006D0994" w:rsidRDefault="009E5148" w:rsidP="00FF3E65">
      <m:oMath>
        <m:f>
          <m:fPr>
            <m:ctrlPr>
              <w:rPr>
                <w:rFonts w:ascii="Cambria Math" w:hAnsi="Cambria Math"/>
              </w:rPr>
            </m:ctrlPr>
          </m:fPr>
          <m:num>
            <m:r>
              <w:rPr>
                <w:rFonts w:ascii="Cambria Math" w:hAnsi="Cambria Math"/>
              </w:rPr>
              <m:t>∂P</m:t>
            </m:r>
          </m:num>
          <m:den>
            <m:r>
              <w:rPr>
                <w:rFonts w:ascii="Cambria Math" w:hAnsi="Cambria Math"/>
              </w:rPr>
              <m:t>∂x</m:t>
            </m:r>
          </m:den>
        </m:f>
        <m:r>
          <m:rPr>
            <m:sty m:val="p"/>
          </m:rPr>
          <w:rPr>
            <w:rFonts w:ascii="Cambria Math" w:hAnsi="Cambria Math"/>
          </w:rPr>
          <m:t>=</m:t>
        </m:r>
        <m:f>
          <m:fPr>
            <m:ctrlPr>
              <w:rPr>
                <w:rFonts w:ascii="Cambria Math" w:hAnsi="Cambria Math"/>
              </w:rPr>
            </m:ctrlPr>
          </m:fPr>
          <m:num>
            <m:r>
              <w:rPr>
                <w:rFonts w:ascii="Cambria Math" w:hAnsi="Cambria Math"/>
              </w:rPr>
              <m:t>dP</m:t>
            </m:r>
          </m:num>
          <m:den>
            <m:r>
              <w:rPr>
                <w:rFonts w:ascii="Cambria Math" w:hAnsi="Cambria Math"/>
              </w:rPr>
              <m:t>dβ</m:t>
            </m:r>
          </m:den>
        </m:f>
        <m:r>
          <m:rPr>
            <m:sty m:val="p"/>
          </m:rPr>
          <w:rPr>
            <w:rFonts w:ascii="Cambria Math" w:hAnsi="Cambria Math"/>
          </w:rPr>
          <m:t>⋅</m:t>
        </m:r>
        <m:f>
          <m:fPr>
            <m:ctrlPr>
              <w:rPr>
                <w:rFonts w:ascii="Cambria Math" w:hAnsi="Cambria Math"/>
              </w:rPr>
            </m:ctrlPr>
          </m:fPr>
          <m:num>
            <m:r>
              <w:rPr>
                <w:rFonts w:ascii="Cambria Math" w:hAnsi="Cambria Math"/>
              </w:rPr>
              <m:t>dβ</m:t>
            </m:r>
          </m:num>
          <m:den>
            <m:r>
              <w:rPr>
                <w:rFonts w:ascii="Cambria Math" w:hAnsi="Cambria Math"/>
              </w:rPr>
              <m:t>dd</m:t>
            </m:r>
          </m:den>
        </m:f>
        <m:r>
          <m:rPr>
            <m:sty m:val="p"/>
          </m:rP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∂x</m:t>
            </m:r>
          </m:den>
        </m:f>
        <m:r>
          <m:rPr>
            <m:sty m:val="p"/>
          </m:rPr>
          <w:rPr>
            <w:rFonts w:ascii="Cambria Math" w:hAnsi="Cambria Math"/>
          </w:rPr>
          <m:t>=-</m:t>
        </m:r>
        <m:r>
          <w:rPr>
            <w:rFonts w:ascii="Cambria Math" w:hAnsi="Cambria Math"/>
          </w:rPr>
          <m:t>P</m:t>
        </m:r>
        <m:r>
          <m:rPr>
            <m:sty m:val="p"/>
          </m:rPr>
          <w:rPr>
            <w:rFonts w:ascii="Cambria Math" w:hAnsi="Cambria Math"/>
          </w:rPr>
          <m:t>⋅</m:t>
        </m:r>
        <m:f>
          <m:fPr>
            <m:ctrlPr>
              <w:rPr>
                <w:rFonts w:ascii="Cambria Math" w:hAnsi="Cambria Math"/>
              </w:rPr>
            </m:ctrlPr>
          </m:fPr>
          <m:num>
            <m:r>
              <w:rPr>
                <w:rFonts w:ascii="Cambria Math" w:hAnsi="Cambria Math"/>
              </w:rPr>
              <m:t>d</m:t>
            </m:r>
          </m:num>
          <m:den>
            <m:sSup>
              <m:sSupPr>
                <m:ctrlPr>
                  <w:rPr>
                    <w:rFonts w:ascii="Cambria Math" w:hAnsi="Cambria Math"/>
                  </w:rPr>
                </m:ctrlPr>
              </m:sSupPr>
              <m:e>
                <m:r>
                  <w:rPr>
                    <w:rFonts w:ascii="Cambria Math" w:hAnsi="Cambria Math"/>
                  </w:rPr>
                  <m:t>σ</m:t>
                </m:r>
              </m:e>
              <m:sup>
                <m:r>
                  <m:rPr>
                    <m:sty m:val="p"/>
                  </m:rPr>
                  <w:rPr>
                    <w:rFonts w:ascii="Cambria Math" w:hAnsi="Cambria Math"/>
                  </w:rPr>
                  <m:t>2</m:t>
                </m:r>
              </m:sup>
            </m:sSup>
            <m:rad>
              <m:radPr>
                <m:degHide m:val="1"/>
                <m:ctrlPr>
                  <w:rPr>
                    <w:rFonts w:ascii="Cambria Math" w:hAnsi="Cambria Math"/>
                  </w:rPr>
                </m:ctrlPr>
              </m:radPr>
              <m:deg/>
              <m:e>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e>
            </m:rad>
          </m:den>
        </m:f>
        <m:r>
          <m:rPr>
            <m:sty m:val="p"/>
          </m:rPr>
          <w:rPr>
            <w:rFonts w:ascii="Cambria Math" w:hAnsi="Cambria Math"/>
          </w:rPr>
          <m:t>⋅</m:t>
        </m:r>
        <m:r>
          <w:rPr>
            <w:rFonts w:ascii="Cambria Math" w:hAnsi="Cambria Math"/>
          </w:rPr>
          <m:t>x</m:t>
        </m:r>
      </m:oMath>
      <w:r w:rsidR="00210C84">
        <w:t xml:space="preserve"> </w:t>
      </w:r>
      <w:r w:rsidR="00210C84">
        <w:tab/>
      </w:r>
      <w:r w:rsidR="00210C84">
        <w:tab/>
      </w:r>
      <w:r w:rsidR="00210C84">
        <w:tab/>
      </w:r>
      <w:r w:rsidR="00210C84">
        <w:tab/>
      </w:r>
      <w:r w:rsidR="00210C84">
        <w:tab/>
      </w:r>
      <w:r w:rsidR="00264793">
        <w:tab/>
      </w:r>
      <w:r w:rsidR="00F12BC4">
        <w:t xml:space="preserve">          </w:t>
      </w:r>
      <w:r w:rsidR="00210C84">
        <w:t>(1</w:t>
      </w:r>
      <w:r w:rsidR="00F12BC4">
        <w:t>9</w:t>
      </w:r>
      <w:r w:rsidR="00210C84">
        <w:t>)</w:t>
      </w:r>
    </w:p>
    <w:p w14:paraId="60517D35" w14:textId="77777777" w:rsidR="00210C84" w:rsidRPr="00AC6F1C" w:rsidRDefault="00210C84" w:rsidP="00FF3E65"/>
    <w:p w14:paraId="4CF1D922" w14:textId="77777777" w:rsidR="000E291E" w:rsidRDefault="000E291E">
      <w:pPr>
        <w:widowControl/>
        <w:autoSpaceDE/>
        <w:autoSpaceDN/>
        <w:adjustRightInd/>
        <w:rPr>
          <w:i/>
        </w:rPr>
      </w:pPr>
      <w:r>
        <w:br w:type="page"/>
      </w:r>
    </w:p>
    <w:p w14:paraId="6D910888" w14:textId="247C1DB9" w:rsidR="0032683F" w:rsidRDefault="0032683F" w:rsidP="00264793">
      <w:pPr>
        <w:pStyle w:val="Heading3"/>
      </w:pPr>
      <w:r>
        <w:rPr>
          <w:noProof/>
        </w:rPr>
        <mc:AlternateContent>
          <mc:Choice Requires="wps">
            <w:drawing>
              <wp:anchor distT="0" distB="0" distL="114300" distR="114300" simplePos="0" relativeHeight="251658286" behindDoc="0" locked="0" layoutInCell="1" allowOverlap="1" wp14:anchorId="488D0006" wp14:editId="38975957">
                <wp:simplePos x="0" y="0"/>
                <wp:positionH relativeFrom="column">
                  <wp:posOffset>1506855</wp:posOffset>
                </wp:positionH>
                <wp:positionV relativeFrom="paragraph">
                  <wp:posOffset>2324100</wp:posOffset>
                </wp:positionV>
                <wp:extent cx="2383155" cy="635"/>
                <wp:effectExtent l="0" t="0" r="0" b="0"/>
                <wp:wrapTopAndBottom/>
                <wp:docPr id="1069383507" name="Text Box 1"/>
                <wp:cNvGraphicFramePr/>
                <a:graphic xmlns:a="http://schemas.openxmlformats.org/drawingml/2006/main">
                  <a:graphicData uri="http://schemas.microsoft.com/office/word/2010/wordprocessingShape">
                    <wps:wsp>
                      <wps:cNvSpPr txBox="1"/>
                      <wps:spPr>
                        <a:xfrm>
                          <a:off x="0" y="0"/>
                          <a:ext cx="2383155" cy="635"/>
                        </a:xfrm>
                        <a:prstGeom prst="rect">
                          <a:avLst/>
                        </a:prstGeom>
                        <a:solidFill>
                          <a:prstClr val="white"/>
                        </a:solidFill>
                        <a:ln>
                          <a:noFill/>
                        </a:ln>
                      </wps:spPr>
                      <wps:txbx>
                        <w:txbxContent>
                          <w:p w14:paraId="7B23B8F9" w14:textId="3176952B" w:rsidR="0032683F" w:rsidRPr="000C6E5F" w:rsidRDefault="0032683F" w:rsidP="0032683F">
                            <w:pPr>
                              <w:pStyle w:val="Caption"/>
                              <w:rPr>
                                <w:rFonts w:ascii="Times New Roman" w:eastAsia="Times New Roman" w:hAnsi="Times New Roman" w:cs="Times New Roman"/>
                                <w:noProof/>
                                <w:color w:val="auto"/>
                                <w:sz w:val="24"/>
                                <w:szCs w:val="20"/>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26</w:t>
                            </w:r>
                            <w:r w:rsidR="008A1C55">
                              <w:rPr>
                                <w:noProof/>
                              </w:rPr>
                              <w:fldChar w:fldCharType="end"/>
                            </w:r>
                            <w:r>
                              <w:t>: Collision probability gradient.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40647D63">
              <v:shape id="_x0000_s1051" style="position:absolute;margin-left:118.65pt;margin-top:183pt;width:187.65pt;height:.05pt;z-index:251658286;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" w14:anchorId="488D0006">
                <v:textbox style="mso-fit-shape-to-text:t" inset="0,0,0,0">
                  <w:txbxContent>
                    <w:p w:rsidRPr="000C6E5F" w:rsidR="0032683F" w:rsidP="0032683F" w:rsidRDefault="0032683F" w14:paraId="39153877" w14:textId="3176952B">
                      <w:pPr>
                        <w:pStyle w:val="Caption"/>
                        <w:rPr>
                          <w:rFonts w:ascii="Times New Roman" w:hAnsi="Times New Roman" w:eastAsia="Times New Roman" w:cs="Times New Roman"/>
                          <w:noProof/>
                          <w:color w:val="auto"/>
                          <w:sz w:val="24"/>
                          <w:szCs w:val="20"/>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26</w:t>
                      </w:r>
                      <w:r w:rsidR="008A1C55">
                        <w:rPr>
                          <w:noProof/>
                        </w:rPr>
                        <w:fldChar w:fldCharType="end"/>
                      </w:r>
                      <w:r>
                        <w:t>: Collision probability gradient.</w:t>
                      </w:r>
                    </w:p>
                  </w:txbxContent>
                </v:textbox>
                <w10:wrap type="topAndBottom"/>
              </v:shape>
            </w:pict>
          </mc:Fallback>
        </mc:AlternateContent>
      </w:r>
      <w:r>
        <w:rPr>
          <w:noProof/>
        </w:rPr>
        <w:drawing>
          <wp:anchor distT="0" distB="0" distL="114300" distR="114300" simplePos="0" relativeHeight="251658285" behindDoc="0" locked="0" layoutInCell="1" allowOverlap="1" wp14:anchorId="7AB42B63" wp14:editId="01691D58">
            <wp:simplePos x="0" y="0"/>
            <wp:positionH relativeFrom="page">
              <wp:align>center</wp:align>
            </wp:positionH>
            <wp:positionV relativeFrom="paragraph">
              <wp:posOffset>38100</wp:posOffset>
            </wp:positionV>
            <wp:extent cx="2383155" cy="2228850"/>
            <wp:effectExtent l="38100" t="38100" r="36195" b="38100"/>
            <wp:wrapTopAndBottom/>
            <wp:docPr id="1727646335" name="Picture 1727646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46335" name="Picture 172764633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83155" cy="2228850"/>
                    </a:xfrm>
                    <a:prstGeom prst="rect">
                      <a:avLst/>
                    </a:prstGeom>
                    <a:ln w="25400">
                      <a:solidFill>
                        <a:schemeClr val="tx1"/>
                      </a:solidFill>
                    </a:ln>
                  </pic:spPr>
                </pic:pic>
              </a:graphicData>
            </a:graphic>
            <wp14:sizeRelH relativeFrom="page">
              <wp14:pctWidth>0</wp14:pctWidth>
            </wp14:sizeRelH>
            <wp14:sizeRelV relativeFrom="page">
              <wp14:pctHeight>0</wp14:pctHeight>
            </wp14:sizeRelV>
          </wp:anchor>
        </w:drawing>
      </w:r>
    </w:p>
    <w:p w14:paraId="0F531B63" w14:textId="03B90F6A" w:rsidR="006D0994" w:rsidRPr="006D0994" w:rsidRDefault="006D0994" w:rsidP="00264793">
      <w:pPr>
        <w:pStyle w:val="Heading3"/>
      </w:pPr>
      <w:r w:rsidRPr="006D0994">
        <w:t>Combination of collision probability fields</w:t>
      </w:r>
    </w:p>
    <w:p w14:paraId="121F7EAD" w14:textId="1E1A25DC" w:rsidR="006D0994" w:rsidRDefault="006D0994" w:rsidP="00302770">
      <w:r w:rsidRPr="006D0994">
        <w:t xml:space="preserve">To evaluate collision risk for each agent, individual pairwise collision probabilities are combined into a single overall probability </w:t>
      </w:r>
      <m:oMath>
        <m:sSub>
          <m:sSubPr>
            <m:ctrlPr>
              <w:rPr>
                <w:rFonts w:ascii="Cambria Math" w:hAnsi="Cambria Math"/>
              </w:rPr>
            </m:ctrlPr>
          </m:sSubPr>
          <m:e>
            <m:r>
              <w:rPr>
                <w:rFonts w:ascii="Cambria Math" w:hAnsi="Cambria Math"/>
              </w:rPr>
              <m:t>P</m:t>
            </m:r>
          </m:e>
          <m:sub>
            <m:r>
              <w:rPr>
                <w:rFonts w:ascii="Cambria Math" w:hAnsi="Cambria Math"/>
              </w:rPr>
              <m:t>T</m:t>
            </m:r>
          </m:sub>
        </m:sSub>
        <m:r>
          <m:rPr>
            <m:sty m:val="p"/>
          </m:rPr>
          <w:rPr>
            <w:rFonts w:ascii="Cambria Math" w:hAnsi="Cambria Math"/>
          </w:rPr>
          <m:t xml:space="preserve"> </m:t>
        </m:r>
      </m:oMath>
      <w:r w:rsidRPr="006D0994">
        <w:t xml:space="preserve">and gradient </w:t>
      </w:r>
      <m:oMath>
        <m:sSub>
          <m:sSubPr>
            <m:ctrlPr>
              <w:rPr>
                <w:rFonts w:ascii="Cambria Math" w:hAnsi="Cambria Math"/>
              </w:rPr>
            </m:ctrlPr>
          </m:sSubPr>
          <m:e>
            <m:r>
              <m:rPr>
                <m:sty m:val="p"/>
              </m:rPr>
              <w:rPr>
                <w:rFonts w:ascii="Cambria Math" w:hAnsi="Cambria Math"/>
              </w:rPr>
              <m:t>∇</m:t>
            </m:r>
            <m:r>
              <w:rPr>
                <w:rFonts w:ascii="Cambria Math" w:hAnsi="Cambria Math"/>
              </w:rPr>
              <m:t>P</m:t>
            </m:r>
          </m:e>
          <m:sub>
            <m:r>
              <w:rPr>
                <w:rFonts w:ascii="Cambria Math" w:hAnsi="Cambria Math"/>
              </w:rPr>
              <m:t>T</m:t>
            </m:r>
          </m:sub>
        </m:sSub>
      </m:oMath>
      <w:r w:rsidRPr="006D0994">
        <w:t>.</w:t>
      </w:r>
      <w:r w:rsidR="00302770">
        <w:t xml:space="preserve"> </w:t>
      </w:r>
      <w:r w:rsidRPr="006D0994">
        <w:t>The combination is performed cumulatively using the following formulas:</w:t>
      </w:r>
    </w:p>
    <w:p w14:paraId="4F222B13" w14:textId="67F1876C" w:rsidR="00264793" w:rsidRPr="006D0994" w:rsidRDefault="00264793" w:rsidP="00FF3E65"/>
    <w:p w14:paraId="5D4B63A0" w14:textId="45A46378" w:rsidR="006D0994" w:rsidRPr="006D0994" w:rsidRDefault="009E5148" w:rsidP="00FF3E65">
      <m:oMath>
        <m:sSub>
          <m:sSubPr>
            <m:ctrlPr>
              <w:rPr>
                <w:rFonts w:ascii="Cambria Math" w:hAnsi="Cambria Math"/>
              </w:rPr>
            </m:ctrlPr>
          </m:sSubPr>
          <m:e>
            <m:r>
              <w:rPr>
                <w:rFonts w:ascii="Cambria Math" w:hAnsi="Cambria Math"/>
              </w:rPr>
              <m:t>P</m:t>
            </m:r>
          </m:e>
          <m:sub>
            <m:r>
              <w:rPr>
                <w:rFonts w:ascii="Cambria Math" w:hAnsi="Cambria Math"/>
              </w:rPr>
              <m:t>bc</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c</m:t>
            </m:r>
          </m:sub>
        </m:sSub>
      </m:oMath>
      <w:r w:rsidR="00264793">
        <w:tab/>
      </w:r>
      <w:r w:rsidR="00264793">
        <w:tab/>
      </w:r>
      <w:r w:rsidR="00264793">
        <w:tab/>
      </w:r>
      <w:r w:rsidR="00264793">
        <w:tab/>
      </w:r>
      <w:r w:rsidR="00264793">
        <w:tab/>
      </w:r>
      <w:r w:rsidR="00264793">
        <w:tab/>
      </w:r>
      <w:r w:rsidR="00264793">
        <w:tab/>
      </w:r>
      <w:r w:rsidR="00264793">
        <w:tab/>
      </w:r>
      <w:r w:rsidR="00F12BC4">
        <w:t xml:space="preserve">          </w:t>
      </w:r>
      <w:r w:rsidR="00264793">
        <w:t>(</w:t>
      </w:r>
      <w:r w:rsidR="00F12BC4">
        <w:t>20</w:t>
      </w:r>
      <w:r w:rsidR="00264793">
        <w:t>)</w:t>
      </w:r>
    </w:p>
    <w:p w14:paraId="3039EB7C" w14:textId="61F5D840" w:rsidR="006D0994" w:rsidRPr="00264793" w:rsidRDefault="006D0994" w:rsidP="00FF3E65">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bc</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b</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c</m:t>
            </m:r>
          </m:sub>
        </m:sSub>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b</m:t>
            </m:r>
          </m:sub>
        </m:sSub>
      </m:oMath>
      <w:r w:rsidR="00264793">
        <w:tab/>
      </w:r>
      <w:r w:rsidR="00264793">
        <w:tab/>
      </w:r>
      <w:r w:rsidR="00264793">
        <w:tab/>
      </w:r>
      <w:r w:rsidR="00264793">
        <w:tab/>
      </w:r>
      <w:r w:rsidR="00264793">
        <w:tab/>
      </w:r>
      <w:r w:rsidR="00264793">
        <w:tab/>
      </w:r>
      <w:r w:rsidR="00F12BC4">
        <w:t xml:space="preserve">          </w:t>
      </w:r>
      <w:r w:rsidR="00264793">
        <w:t>(</w:t>
      </w:r>
      <w:r w:rsidR="00F12BC4">
        <w:t>21</w:t>
      </w:r>
      <w:r w:rsidR="00264793">
        <w:t>)</w:t>
      </w:r>
    </w:p>
    <w:p w14:paraId="37489BC3" w14:textId="77777777" w:rsidR="00264793" w:rsidRPr="006D0994" w:rsidRDefault="00264793" w:rsidP="00FF3E65"/>
    <w:p w14:paraId="390BBF47" w14:textId="18DBAF7B" w:rsidR="006D0994" w:rsidRPr="006D0994" w:rsidRDefault="0032683F" w:rsidP="00FF3E65">
      <w:r>
        <w:rPr>
          <w:noProof/>
        </w:rPr>
        <mc:AlternateContent>
          <mc:Choice Requires="wps">
            <w:drawing>
              <wp:anchor distT="0" distB="0" distL="114300" distR="114300" simplePos="0" relativeHeight="251658287" behindDoc="0" locked="0" layoutInCell="1" allowOverlap="1" wp14:anchorId="3EE7C857" wp14:editId="214B2411">
                <wp:simplePos x="0" y="0"/>
                <wp:positionH relativeFrom="column">
                  <wp:posOffset>1316355</wp:posOffset>
                </wp:positionH>
                <wp:positionV relativeFrom="paragraph">
                  <wp:posOffset>3491230</wp:posOffset>
                </wp:positionV>
                <wp:extent cx="2755900" cy="635"/>
                <wp:effectExtent l="0" t="0" r="0" b="0"/>
                <wp:wrapTopAndBottom/>
                <wp:docPr id="1628804611" name="Text Box 1"/>
                <wp:cNvGraphicFramePr/>
                <a:graphic xmlns:a="http://schemas.openxmlformats.org/drawingml/2006/main">
                  <a:graphicData uri="http://schemas.microsoft.com/office/word/2010/wordprocessingShape">
                    <wps:wsp>
                      <wps:cNvSpPr txBox="1"/>
                      <wps:spPr>
                        <a:xfrm>
                          <a:off x="0" y="0"/>
                          <a:ext cx="2755900" cy="635"/>
                        </a:xfrm>
                        <a:prstGeom prst="rect">
                          <a:avLst/>
                        </a:prstGeom>
                        <a:solidFill>
                          <a:prstClr val="white"/>
                        </a:solidFill>
                        <a:ln>
                          <a:noFill/>
                        </a:ln>
                      </wps:spPr>
                      <wps:txbx>
                        <w:txbxContent>
                          <w:p w14:paraId="356FB0BA" w14:textId="3F7F877E" w:rsidR="0032683F" w:rsidRPr="003D4FB4" w:rsidRDefault="0032683F" w:rsidP="0032683F">
                            <w:pPr>
                              <w:pStyle w:val="Caption"/>
                              <w:rPr>
                                <w:rFonts w:ascii="Times New Roman" w:eastAsia="Times New Roman" w:hAnsi="Times New Roman" w:cs="Times New Roman"/>
                                <w:noProof/>
                                <w:szCs w:val="20"/>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27</w:t>
                            </w:r>
                            <w:r w:rsidR="008A1C55">
                              <w:rPr>
                                <w:noProof/>
                              </w:rPr>
                              <w:fldChar w:fldCharType="end"/>
                            </w:r>
                            <w:r>
                              <w:t xml:space="preserve">: </w:t>
                            </w:r>
                            <w:r w:rsidRPr="001B2A85">
                              <w:t>Combined probability fields.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1F74C6B0">
              <v:shape id="_x0000_s1052" style="position:absolute;margin-left:103.65pt;margin-top:274.9pt;width:217pt;height:.05pt;z-index:251658287;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" w14:anchorId="3EE7C857">
                <v:textbox style="mso-fit-shape-to-text:t" inset="0,0,0,0">
                  <w:txbxContent>
                    <w:p w:rsidRPr="003D4FB4" w:rsidR="0032683F" w:rsidP="0032683F" w:rsidRDefault="0032683F" w14:paraId="3BD8167A" w14:textId="3F7F877E">
                      <w:pPr>
                        <w:pStyle w:val="Caption"/>
                        <w:rPr>
                          <w:rFonts w:ascii="Times New Roman" w:hAnsi="Times New Roman" w:eastAsia="Times New Roman" w:cs="Times New Roman"/>
                          <w:noProof/>
                          <w:szCs w:val="20"/>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27</w:t>
                      </w:r>
                      <w:r w:rsidR="008A1C55">
                        <w:rPr>
                          <w:noProof/>
                        </w:rPr>
                        <w:fldChar w:fldCharType="end"/>
                      </w:r>
                      <w:r>
                        <w:t xml:space="preserve">: </w:t>
                      </w:r>
                      <w:r w:rsidRPr="001B2A85">
                        <w:t>Combined probability fields.</w:t>
                      </w:r>
                    </w:p>
                  </w:txbxContent>
                </v:textbox>
                <w10:wrap type="topAndBottom"/>
              </v:shape>
            </w:pict>
          </mc:Fallback>
        </mc:AlternateContent>
      </w:r>
      <w:r w:rsidR="003B2E97">
        <w:rPr>
          <w:noProof/>
        </w:rPr>
        <w:drawing>
          <wp:anchor distT="0" distB="0" distL="114300" distR="114300" simplePos="0" relativeHeight="251658253" behindDoc="0" locked="0" layoutInCell="1" allowOverlap="1" wp14:anchorId="4700590A" wp14:editId="2A77F644">
            <wp:simplePos x="0" y="0"/>
            <wp:positionH relativeFrom="page">
              <wp:align>center</wp:align>
            </wp:positionH>
            <wp:positionV relativeFrom="paragraph">
              <wp:posOffset>1224280</wp:posOffset>
            </wp:positionV>
            <wp:extent cx="2755900" cy="2209800"/>
            <wp:effectExtent l="38100" t="38100" r="44450" b="38100"/>
            <wp:wrapTopAndBottom/>
            <wp:docPr id="424013519" name="Picture 42401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13519" name="Picture 42401351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55900" cy="2209800"/>
                    </a:xfrm>
                    <a:prstGeom prst="rect">
                      <a:avLst/>
                    </a:prstGeom>
                    <a:ln w="25400">
                      <a:solidFill>
                        <a:schemeClr val="tx1"/>
                      </a:solidFill>
                    </a:ln>
                  </pic:spPr>
                </pic:pic>
              </a:graphicData>
            </a:graphic>
            <wp14:sizeRelH relativeFrom="page">
              <wp14:pctWidth>0</wp14:pctWidth>
            </wp14:sizeRelH>
            <wp14:sizeRelV relativeFrom="page">
              <wp14:pctHeight>0</wp14:pctHeight>
            </wp14:sizeRelV>
          </wp:anchor>
        </w:drawing>
      </w:r>
      <w:r w:rsidR="00264793">
        <w:t>w</w:t>
      </w:r>
      <w:r w:rsidR="006D0994" w:rsidRPr="006D0994">
        <w:t>here:</w:t>
      </w:r>
    </w:p>
    <w:p w14:paraId="12B5C85C" w14:textId="77777777" w:rsidR="006D0994" w:rsidRPr="006D0994" w:rsidRDefault="009E5148" w:rsidP="00BD5025">
      <w:pPr>
        <w:pStyle w:val="ListParagraph"/>
        <w:numPr>
          <w:ilvl w:val="0"/>
          <w:numId w:val="11"/>
        </w:numPr>
      </w:pPr>
      <m:oMath>
        <m:sSub>
          <m:sSubPr>
            <m:ctrlPr>
              <w:rPr>
                <w:rFonts w:ascii="Cambria Math" w:hAnsi="Cambria Math"/>
              </w:rPr>
            </m:ctrlPr>
          </m:sSubPr>
          <m:e>
            <m:r>
              <w:rPr>
                <w:rFonts w:ascii="Cambria Math" w:hAnsi="Cambria Math"/>
              </w:rPr>
              <m:t>P</m:t>
            </m:r>
          </m:e>
          <m:sub>
            <m:r>
              <w:rPr>
                <w:rFonts w:ascii="Cambria Math" w:hAnsi="Cambria Math"/>
              </w:rPr>
              <m:t>b</m:t>
            </m:r>
          </m:sub>
        </m:sSub>
      </m:oMath>
      <w:r w:rsidR="006D0994" w:rsidRPr="006D0994">
        <w:t xml:space="preserve"> and </w:t>
      </w:r>
      <m:oMath>
        <m:sSub>
          <m:sSubPr>
            <m:ctrlPr>
              <w:rPr>
                <w:rFonts w:ascii="Cambria Math" w:hAnsi="Cambria Math"/>
              </w:rPr>
            </m:ctrlPr>
          </m:sSubPr>
          <m:e>
            <m:r>
              <w:rPr>
                <w:rFonts w:ascii="Cambria Math" w:hAnsi="Cambria Math"/>
              </w:rPr>
              <m:t>P</m:t>
            </m:r>
          </m:e>
          <m:sub>
            <m:r>
              <w:rPr>
                <w:rFonts w:ascii="Cambria Math" w:hAnsi="Cambria Math"/>
              </w:rPr>
              <m:t>c</m:t>
            </m:r>
          </m:sub>
        </m:sSub>
      </m:oMath>
      <w:r w:rsidR="006D0994" w:rsidRPr="006D0994">
        <w:t xml:space="preserve"> are the probabilities of collision with agents or obstacles </w:t>
      </w:r>
      <m:oMath>
        <m:r>
          <w:rPr>
            <w:rFonts w:ascii="Cambria Math" w:hAnsi="Cambria Math"/>
          </w:rPr>
          <m:t>b</m:t>
        </m:r>
        <m:r>
          <m:rPr>
            <m:sty m:val="p"/>
          </m:rPr>
          <w:rPr>
            <w:rFonts w:ascii="Cambria Math" w:hAnsi="Cambria Math"/>
          </w:rPr>
          <m:t> </m:t>
        </m:r>
      </m:oMath>
      <w:r w:rsidR="006D0994" w:rsidRPr="006D0994">
        <w:t xml:space="preserve">and </w:t>
      </w:r>
      <m:oMath>
        <m:r>
          <w:rPr>
            <w:rFonts w:ascii="Cambria Math" w:hAnsi="Cambria Math"/>
          </w:rPr>
          <m:t>c</m:t>
        </m:r>
        <m:r>
          <m:rPr>
            <m:sty m:val="p"/>
          </m:rPr>
          <w:rPr>
            <w:rFonts w:ascii="Cambria Math" w:hAnsi="Cambria Math"/>
          </w:rPr>
          <m:t> </m:t>
        </m:r>
      </m:oMath>
      <w:r w:rsidR="006D0994" w:rsidRPr="006D0994">
        <w:t>, respectively.</w:t>
      </w:r>
    </w:p>
    <w:p w14:paraId="62D4226C" w14:textId="77777777" w:rsidR="006D0994" w:rsidRPr="006D0994" w:rsidRDefault="006D0994" w:rsidP="00BD5025">
      <w:pPr>
        <w:pStyle w:val="ListParagraph"/>
        <w:numPr>
          <w:ilvl w:val="0"/>
          <w:numId w:val="11"/>
        </w:numPr>
      </w:pPr>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b</m:t>
            </m:r>
          </m:sub>
        </m:sSub>
      </m:oMath>
      <w:r w:rsidRPr="006D0994">
        <w:t xml:space="preserve"> and </w:t>
      </w:r>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c</m:t>
            </m:r>
          </m:sub>
        </m:sSub>
      </m:oMath>
      <w:r w:rsidRPr="006D0994">
        <w:t xml:space="preserve"> are their corresponding gradients.</w:t>
      </w:r>
    </w:p>
    <w:p w14:paraId="7F39817E" w14:textId="77777777" w:rsidR="006D0994" w:rsidRPr="006D0994" w:rsidRDefault="009E5148" w:rsidP="00BD5025">
      <w:pPr>
        <w:pStyle w:val="ListParagraph"/>
        <w:numPr>
          <w:ilvl w:val="0"/>
          <w:numId w:val="11"/>
        </w:numPr>
      </w:pPr>
      <m:oMath>
        <m:sSub>
          <m:sSubPr>
            <m:ctrlPr>
              <w:rPr>
                <w:rFonts w:ascii="Cambria Math" w:hAnsi="Cambria Math"/>
              </w:rPr>
            </m:ctrlPr>
          </m:sSubPr>
          <m:e>
            <m:r>
              <w:rPr>
                <w:rFonts w:ascii="Cambria Math" w:hAnsi="Cambria Math"/>
              </w:rPr>
              <m:t>P</m:t>
            </m:r>
          </m:e>
          <m:sub>
            <m:r>
              <w:rPr>
                <w:rFonts w:ascii="Cambria Math" w:hAnsi="Cambria Math"/>
              </w:rPr>
              <m:t>bc</m:t>
            </m:r>
          </m:sub>
        </m:sSub>
      </m:oMath>
      <w:r w:rsidR="006D0994" w:rsidRPr="006D0994">
        <w:t xml:space="preserve"> and </w:t>
      </w:r>
      <m:oMath>
        <m:r>
          <m:rPr>
            <m:sty m:val="p"/>
          </m:rP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bc</m:t>
            </m:r>
          </m:sub>
        </m:sSub>
      </m:oMath>
      <w:r w:rsidR="006D0994" w:rsidRPr="006D0994">
        <w:t xml:space="preserve"> are the combined probability of collision and gradient.</w:t>
      </w:r>
    </w:p>
    <w:p w14:paraId="45E14D67" w14:textId="1862A284" w:rsidR="006D0994" w:rsidRPr="006D0994" w:rsidRDefault="006D0994" w:rsidP="00264793">
      <w:pPr>
        <w:pStyle w:val="Heading3"/>
      </w:pPr>
      <w:r w:rsidRPr="006D0994">
        <w:t>Overall computations</w:t>
      </w:r>
    </w:p>
    <w:p w14:paraId="6F63354B" w14:textId="67F8FFD1" w:rsidR="006D0994" w:rsidRDefault="00322965" w:rsidP="00FF3E65">
      <w:r>
        <w:t>For</w:t>
      </w:r>
      <w:r w:rsidR="006D0994" w:rsidRPr="006D0994">
        <w:t xml:space="preserve"> each agent, collision probabilities are sampled along its predicted trajectory over a defined time horizon </w:t>
      </w:r>
      <m:oMath>
        <m:r>
          <w:rPr>
            <w:rFonts w:ascii="Cambria Math" w:hAnsi="Cambria Math"/>
          </w:rPr>
          <m:t>T</m:t>
        </m:r>
      </m:oMath>
      <w:r w:rsidR="006D0994" w:rsidRPr="006D0994">
        <w:t>. Based on these samples, the following key quantities are computed:</w:t>
      </w:r>
    </w:p>
    <w:p w14:paraId="126229B3" w14:textId="77777777" w:rsidR="00CE46F5" w:rsidRPr="006D0994" w:rsidRDefault="00CE46F5" w:rsidP="00FF3E65"/>
    <w:p w14:paraId="4C006605" w14:textId="77777777" w:rsidR="006D0994" w:rsidRDefault="006D0994" w:rsidP="00FF3E65">
      <w:r w:rsidRPr="00D31FD5">
        <w:rPr>
          <w:rStyle w:val="Strong"/>
        </w:rPr>
        <w:t>Normalization factor</w:t>
      </w:r>
      <w:r w:rsidRPr="006D0994">
        <w:t>:</w:t>
      </w:r>
    </w:p>
    <w:p w14:paraId="00F67BD4" w14:textId="77777777" w:rsidR="00CE46F5" w:rsidRPr="006D0994" w:rsidRDefault="00CE46F5" w:rsidP="00FF3E65"/>
    <w:p w14:paraId="4656BDAF" w14:textId="4844844B" w:rsidR="006D0994" w:rsidRDefault="006D0994" w:rsidP="00FF3E65">
      <m:oMath>
        <m:r>
          <w:rPr>
            <w:rFonts w:ascii="Cambria Math" w:hAnsi="Cambria Math"/>
          </w:rPr>
          <m:t>n</m:t>
        </m:r>
        <m:r>
          <m:rPr>
            <m:sty m:val="p"/>
          </m:rPr>
          <w:rPr>
            <w:rFonts w:ascii="Cambria Math" w:hAnsi="Cambria Math"/>
          </w:rPr>
          <m:t>=</m:t>
        </m:r>
        <m:nary>
          <m:naryPr>
            <m:limLoc m:val="subSup"/>
            <m:ctrlPr>
              <w:rPr>
                <w:rFonts w:ascii="Cambria Math" w:hAnsi="Cambria Math"/>
              </w:rPr>
            </m:ctrlPr>
          </m:naryPr>
          <m:sub>
            <m:r>
              <m:rPr>
                <m:sty m:val="p"/>
              </m:rPr>
              <w:rPr>
                <w:rFonts w:ascii="Cambria Math" w:hAnsi="Cambria Math"/>
              </w:rPr>
              <m:t>0</m:t>
            </m:r>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T</m:t>
                </m:r>
              </m:sub>
            </m:sSub>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dt</m:t>
            </m:r>
          </m:e>
        </m:nary>
      </m:oMath>
      <w:r w:rsidR="00CE46F5">
        <w:tab/>
      </w:r>
      <w:r w:rsidR="00CE46F5">
        <w:tab/>
      </w:r>
      <w:r w:rsidR="00CE46F5">
        <w:tab/>
      </w:r>
      <w:r w:rsidR="00CE46F5">
        <w:tab/>
      </w:r>
      <w:r w:rsidR="00CE46F5">
        <w:tab/>
      </w:r>
      <w:r w:rsidR="00CE46F5">
        <w:tab/>
      </w:r>
      <w:r w:rsidR="00CE46F5">
        <w:tab/>
      </w:r>
      <w:r w:rsidR="00CE46F5">
        <w:tab/>
      </w:r>
      <w:r w:rsidR="00CE46F5">
        <w:tab/>
      </w:r>
      <w:r w:rsidR="00F12BC4">
        <w:t xml:space="preserve">          </w:t>
      </w:r>
      <w:r w:rsidR="00CE46F5">
        <w:t>(</w:t>
      </w:r>
      <w:r w:rsidR="00F12BC4">
        <w:t>22</w:t>
      </w:r>
      <w:r w:rsidR="00CE46F5">
        <w:t>)</w:t>
      </w:r>
    </w:p>
    <w:p w14:paraId="145893D8" w14:textId="77777777" w:rsidR="00CE46F5" w:rsidRPr="006D0994" w:rsidRDefault="00CE46F5" w:rsidP="00FF3E65"/>
    <w:p w14:paraId="08B7C3AF" w14:textId="374DC064" w:rsidR="006D0994" w:rsidRDefault="006D0994" w:rsidP="00FF3E65">
      <w:r w:rsidRPr="00D31FD5">
        <w:rPr>
          <w:rStyle w:val="Strong"/>
        </w:rPr>
        <w:t>Overall collision probability</w:t>
      </w:r>
      <w:r w:rsidR="00214611" w:rsidRPr="00D31FD5">
        <w:rPr>
          <w:rStyle w:val="Strong"/>
        </w:rPr>
        <w:t xml:space="preserve"> and probability gradient</w:t>
      </w:r>
      <w:r w:rsidRPr="006D0994">
        <w:t>:</w:t>
      </w:r>
    </w:p>
    <w:p w14:paraId="38EA5DD6" w14:textId="77777777" w:rsidR="00CE46F5" w:rsidRPr="006D0994" w:rsidRDefault="00CE46F5" w:rsidP="00FF3E65"/>
    <w:p w14:paraId="0CDAD3A3" w14:textId="2530F1EC" w:rsidR="006D0994" w:rsidRDefault="006D0994" w:rsidP="00FF3E65">
      <m:oMath>
        <m:r>
          <w:rPr>
            <w:rFonts w:ascii="Cambria Math" w:hAnsi="Cambria Math"/>
          </w:rPr>
          <m:t>P</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limLoc m:val="subSup"/>
            <m:ctrlPr>
              <w:rPr>
                <w:rFonts w:ascii="Cambria Math" w:hAnsi="Cambria Math"/>
              </w:rPr>
            </m:ctrlPr>
          </m:naryPr>
          <m:sub>
            <m:r>
              <m:rPr>
                <m:sty m:val="p"/>
              </m:rPr>
              <w:rPr>
                <w:rFonts w:ascii="Cambria Math" w:hAnsi="Cambria Math"/>
              </w:rPr>
              <m:t>0</m:t>
            </m:r>
          </m:sub>
          <m:sup>
            <m:r>
              <w:rPr>
                <w:rFonts w:ascii="Cambria Math" w:hAnsi="Cambria Math"/>
              </w:rPr>
              <m:t>T</m:t>
            </m:r>
          </m:sup>
          <m:e>
            <m:sSup>
              <m:sSupPr>
                <m:ctrlPr>
                  <w:rPr>
                    <w:rFonts w:ascii="Cambria Math" w:hAnsi="Cambria Math"/>
                  </w:rPr>
                </m:ctrlPr>
              </m:sSupPr>
              <m:e>
                <m:sSub>
                  <m:sSubPr>
                    <m:ctrlPr>
                      <w:rPr>
                        <w:rFonts w:ascii="Cambria Math" w:hAnsi="Cambria Math"/>
                      </w:rPr>
                    </m:ctrlPr>
                  </m:sSubPr>
                  <m:e>
                    <m:r>
                      <w:rPr>
                        <w:rFonts w:ascii="Cambria Math" w:hAnsi="Cambria Math"/>
                      </w:rPr>
                      <m:t>P</m:t>
                    </m:r>
                  </m:e>
                  <m:sub>
                    <m:r>
                      <w:rPr>
                        <w:rFonts w:ascii="Cambria Math" w:hAnsi="Cambria Math"/>
                      </w:rPr>
                      <m:t>T</m:t>
                    </m:r>
                  </m:sub>
                </m:sSub>
                <m:d>
                  <m:dPr>
                    <m:ctrlPr>
                      <w:rPr>
                        <w:rFonts w:ascii="Cambria Math" w:hAnsi="Cambria Math"/>
                      </w:rPr>
                    </m:ctrlPr>
                  </m:dPr>
                  <m:e>
                    <m:r>
                      <w:rPr>
                        <w:rFonts w:ascii="Cambria Math" w:hAnsi="Cambria Math"/>
                      </w:rPr>
                      <m:t>t</m:t>
                    </m:r>
                  </m:e>
                </m:d>
              </m:e>
              <m:sup>
                <m:r>
                  <m:rPr>
                    <m:sty m:val="p"/>
                  </m:rPr>
                  <w:rPr>
                    <w:rFonts w:ascii="Cambria Math" w:hAnsi="Cambria Math"/>
                  </w:rPr>
                  <m:t>2</m:t>
                </m:r>
              </m:sup>
            </m:sSup>
            <m:r>
              <m:rPr>
                <m:sty m:val="p"/>
              </m:rPr>
              <w:rPr>
                <w:rFonts w:ascii="Cambria Math" w:hAnsi="Cambria Math"/>
              </w:rPr>
              <m:t>⋅</m:t>
            </m:r>
            <m:r>
              <w:rPr>
                <w:rFonts w:ascii="Cambria Math" w:hAnsi="Cambria Math"/>
              </w:rPr>
              <m:t>dt</m:t>
            </m:r>
          </m:e>
        </m:nary>
      </m:oMath>
      <w:r w:rsidR="00CE46F5">
        <w:tab/>
      </w:r>
      <w:r w:rsidR="00CE46F5">
        <w:tab/>
      </w:r>
      <w:r w:rsidR="00CE46F5">
        <w:tab/>
      </w:r>
      <w:r w:rsidR="00CE46F5">
        <w:tab/>
      </w:r>
      <w:r w:rsidR="00CE46F5">
        <w:tab/>
      </w:r>
      <w:r w:rsidR="00CE46F5">
        <w:tab/>
      </w:r>
      <w:r w:rsidR="00CE46F5">
        <w:tab/>
      </w:r>
      <w:r w:rsidR="00CE46F5">
        <w:tab/>
      </w:r>
      <w:r w:rsidR="00CE46F5">
        <w:tab/>
      </w:r>
      <w:r w:rsidR="00F12BC4">
        <w:t xml:space="preserve">          </w:t>
      </w:r>
      <w:r w:rsidR="00CE46F5">
        <w:t>(</w:t>
      </w:r>
      <w:r w:rsidR="00F12BC4">
        <w:t>23</w:t>
      </w:r>
      <w:r w:rsidR="00CE46F5">
        <w:t>)</w:t>
      </w:r>
    </w:p>
    <w:p w14:paraId="3C0A0385" w14:textId="77777777" w:rsidR="00CE46F5" w:rsidRPr="006D0994" w:rsidRDefault="00CE46F5" w:rsidP="00FF3E65"/>
    <w:p w14:paraId="103F1D58" w14:textId="0CB8C705" w:rsidR="006D0994" w:rsidRDefault="006D0994" w:rsidP="00FF3E65">
      <m:oMath>
        <m:r>
          <m:rPr>
            <m:sty m:val="p"/>
          </m:rPr>
          <w:rPr>
            <w:rFonts w:ascii="Cambria Math" w:hAnsi="Cambria Math"/>
          </w:rPr>
          <m:t>∇</m:t>
        </m:r>
        <m:r>
          <w:rPr>
            <w:rFonts w:ascii="Cambria Math" w:hAnsi="Cambria Math"/>
          </w:rPr>
          <m:t>P</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limLoc m:val="subSup"/>
            <m:ctrlPr>
              <w:rPr>
                <w:rFonts w:ascii="Cambria Math" w:hAnsi="Cambria Math"/>
              </w:rPr>
            </m:ctrlPr>
          </m:naryPr>
          <m:sub>
            <m:r>
              <m:rPr>
                <m:sty m:val="p"/>
              </m:rPr>
              <w:rPr>
                <w:rFonts w:ascii="Cambria Math" w:hAnsi="Cambria Math"/>
              </w:rPr>
              <m:t>0</m:t>
            </m:r>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T</m:t>
                </m:r>
              </m:sub>
            </m:sSub>
            <m:d>
              <m:dPr>
                <m:ctrlPr>
                  <w:rPr>
                    <w:rFonts w:ascii="Cambria Math" w:hAnsi="Cambria Math"/>
                  </w:rPr>
                </m:ctrlPr>
              </m:dPr>
              <m:e>
                <m:r>
                  <w:rPr>
                    <w:rFonts w:ascii="Cambria Math" w:hAnsi="Cambria Math"/>
                  </w:rPr>
                  <m:t>t</m:t>
                </m:r>
              </m:e>
            </m:d>
            <m:sSub>
              <m:sSubPr>
                <m:ctrlPr>
                  <w:rPr>
                    <w:rFonts w:ascii="Cambria Math" w:hAnsi="Cambria Math"/>
                  </w:rPr>
                </m:ctrlPr>
              </m:sSubPr>
              <m:e>
                <m:r>
                  <m:rPr>
                    <m:sty m:val="p"/>
                  </m:rPr>
                  <w:rPr>
                    <w:rFonts w:ascii="Cambria Math" w:hAnsi="Cambria Math"/>
                  </w:rPr>
                  <m:t>⋅∇</m:t>
                </m:r>
                <m:r>
                  <w:rPr>
                    <w:rFonts w:ascii="Cambria Math" w:hAnsi="Cambria Math"/>
                  </w:rPr>
                  <m:t>P</m:t>
                </m:r>
              </m:e>
              <m:sub>
                <m:r>
                  <w:rPr>
                    <w:rFonts w:ascii="Cambria Math" w:hAnsi="Cambria Math"/>
                  </w:rPr>
                  <m:t>T</m:t>
                </m:r>
              </m:sub>
            </m:sSub>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dt</m:t>
            </m:r>
          </m:e>
        </m:nary>
      </m:oMath>
      <w:r w:rsidR="00CE46F5">
        <w:tab/>
      </w:r>
      <w:r w:rsidR="00CE46F5">
        <w:tab/>
      </w:r>
      <w:r w:rsidR="00CE46F5">
        <w:tab/>
      </w:r>
      <w:r w:rsidR="00CE46F5">
        <w:tab/>
      </w:r>
      <w:r w:rsidR="00CE46F5">
        <w:tab/>
      </w:r>
      <w:r w:rsidR="00CE46F5">
        <w:tab/>
      </w:r>
      <w:r w:rsidR="00CE46F5">
        <w:tab/>
      </w:r>
      <w:r w:rsidR="00F12BC4">
        <w:t xml:space="preserve">          </w:t>
      </w:r>
      <w:r w:rsidR="00CE46F5">
        <w:t>(</w:t>
      </w:r>
      <w:r w:rsidR="00F12BC4">
        <w:t>24</w:t>
      </w:r>
      <w:r w:rsidR="00CE46F5">
        <w:t>)</w:t>
      </w:r>
    </w:p>
    <w:p w14:paraId="19C19308" w14:textId="77777777" w:rsidR="00CE46F5" w:rsidRPr="006D0994" w:rsidRDefault="00CE46F5" w:rsidP="00FF3E65"/>
    <w:p w14:paraId="60556207" w14:textId="77777777" w:rsidR="006D0994" w:rsidRDefault="006D0994" w:rsidP="00FF3E65">
      <w:r w:rsidRPr="00D31FD5">
        <w:rPr>
          <w:rStyle w:val="Strong"/>
        </w:rPr>
        <w:t>Point of application</w:t>
      </w:r>
      <w:r w:rsidRPr="006D0994">
        <w:t>:</w:t>
      </w:r>
    </w:p>
    <w:p w14:paraId="4F7352E7" w14:textId="77777777" w:rsidR="00CE46F5" w:rsidRPr="006D0994" w:rsidRDefault="00CE46F5" w:rsidP="00FF3E65"/>
    <w:p w14:paraId="469E9510" w14:textId="2DE8B78B" w:rsidR="006D0994" w:rsidRPr="006D0994" w:rsidRDefault="006D0994" w:rsidP="00FF3E65">
      <m:oMath>
        <m:r>
          <w:rPr>
            <w:rFonts w:ascii="Cambria Math" w:hAnsi="Cambria Math"/>
          </w:rPr>
          <m:t>s</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limLoc m:val="subSup"/>
            <m:ctrlPr>
              <w:rPr>
                <w:rFonts w:ascii="Cambria Math" w:hAnsi="Cambria Math"/>
              </w:rPr>
            </m:ctrlPr>
          </m:naryPr>
          <m:sub>
            <m:r>
              <m:rPr>
                <m:sty m:val="p"/>
              </m:rPr>
              <w:rPr>
                <w:rFonts w:ascii="Cambria Math" w:hAnsi="Cambria Math"/>
              </w:rPr>
              <m:t>0</m:t>
            </m:r>
          </m:sub>
          <m:sup>
            <m:r>
              <w:rPr>
                <w:rFonts w:ascii="Cambria Math" w:hAnsi="Cambria Math"/>
              </w:rPr>
              <m:t>T</m:t>
            </m:r>
          </m:sup>
          <m:e>
            <m:sSub>
              <m:sSubPr>
                <m:ctrlPr>
                  <w:rPr>
                    <w:rFonts w:ascii="Cambria Math" w:hAnsi="Cambria Math"/>
                  </w:rPr>
                </m:ctrlPr>
              </m:sSubPr>
              <m:e>
                <m:r>
                  <w:rPr>
                    <w:rFonts w:ascii="Cambria Math" w:hAnsi="Cambria Math"/>
                  </w:rPr>
                  <m:t>P</m:t>
                </m:r>
              </m:e>
              <m:sub>
                <m:r>
                  <w:rPr>
                    <w:rFonts w:ascii="Cambria Math" w:hAnsi="Cambria Math"/>
                  </w:rPr>
                  <m:t>T</m:t>
                </m:r>
              </m:sub>
            </m:sSub>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d</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dt</m:t>
            </m:r>
          </m:e>
        </m:nary>
      </m:oMath>
      <w:r w:rsidR="00CE46F5">
        <w:tab/>
      </w:r>
      <w:r w:rsidR="00CE46F5">
        <w:tab/>
      </w:r>
      <w:r w:rsidR="00CE46F5">
        <w:tab/>
      </w:r>
      <w:r w:rsidR="00CE46F5">
        <w:tab/>
      </w:r>
      <w:r w:rsidR="00CE46F5">
        <w:tab/>
      </w:r>
      <w:r w:rsidR="00CE46F5">
        <w:tab/>
      </w:r>
      <w:r w:rsidR="00CE46F5">
        <w:tab/>
      </w:r>
      <w:r w:rsidR="00CE46F5">
        <w:tab/>
      </w:r>
      <w:r w:rsidR="00F12BC4">
        <w:t xml:space="preserve">          </w:t>
      </w:r>
      <w:r w:rsidR="00CE46F5">
        <w:t>(</w:t>
      </w:r>
      <w:r w:rsidR="00F12BC4">
        <w:t>25</w:t>
      </w:r>
      <w:r w:rsidR="00CE46F5">
        <w:t>)</w:t>
      </w:r>
    </w:p>
    <w:p w14:paraId="4CC95D94" w14:textId="77777777" w:rsidR="006D0994" w:rsidRPr="006D0994" w:rsidRDefault="006D0994" w:rsidP="00FF3E65"/>
    <w:p w14:paraId="6417DDA4" w14:textId="77777777" w:rsidR="006D0994" w:rsidRPr="006D0994" w:rsidRDefault="006D0994" w:rsidP="003368E7">
      <w:pPr>
        <w:pStyle w:val="Heading3"/>
      </w:pPr>
      <w:r w:rsidRPr="006D0994">
        <w:t>Collision avoidance</w:t>
      </w:r>
    </w:p>
    <w:p w14:paraId="029EC57B" w14:textId="77777777" w:rsidR="006D0994" w:rsidRDefault="006D0994" w:rsidP="00FF3E65">
      <w:r w:rsidRPr="006D0994">
        <w:t>Once the collision probability and its gradient have been computed, the agent's new velocity is determined by minimizing the overall risk of collision. This involves selecting a velocity that results in the lowest possible collision probability by performing one step of gradient descent to modify its trajectory.</w:t>
      </w:r>
    </w:p>
    <w:p w14:paraId="39612A13" w14:textId="1AAFE731" w:rsidR="00CE46F5" w:rsidRPr="006D0994" w:rsidRDefault="00CE46F5" w:rsidP="00FF3E65"/>
    <w:p w14:paraId="200ABE8D" w14:textId="39D61820" w:rsidR="006D0994" w:rsidRPr="006D0994" w:rsidRDefault="006D0994" w:rsidP="00FF3E65">
      <m:oMath>
        <m:r>
          <w:rPr>
            <w:rFonts w:ascii="Cambria Math" w:hAnsi="Cambria Math"/>
          </w:rPr>
          <m:t>q</m:t>
        </m:r>
        <m:r>
          <m:rPr>
            <m:sty m:val="p"/>
          </m:rPr>
          <w:rPr>
            <w:rFonts w:ascii="Cambria Math" w:hAnsi="Cambria Math"/>
          </w:rPr>
          <m:t xml:space="preserve">= </m:t>
        </m:r>
        <m:r>
          <w:rPr>
            <w:rFonts w:ascii="Cambria Math" w:hAnsi="Cambria Math"/>
          </w:rPr>
          <m:t>s</m:t>
        </m:r>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P</m:t>
        </m:r>
        <m:r>
          <m:rPr>
            <m:sty m:val="p"/>
          </m:rPr>
          <w:rPr>
            <w:rFonts w:ascii="Cambria Math" w:hAnsi="Cambria Math"/>
          </w:rPr>
          <m:t>⋅∇</m:t>
        </m:r>
        <m:r>
          <w:rPr>
            <w:rFonts w:ascii="Cambria Math" w:hAnsi="Cambria Math"/>
          </w:rPr>
          <m:t>P</m:t>
        </m:r>
      </m:oMath>
      <w:r w:rsidR="00CE46F5">
        <w:tab/>
      </w:r>
      <w:r w:rsidR="00CE46F5">
        <w:tab/>
      </w:r>
      <w:r w:rsidR="00CE46F5">
        <w:tab/>
      </w:r>
      <w:r w:rsidR="00CE46F5">
        <w:tab/>
      </w:r>
      <w:r w:rsidR="00CE46F5">
        <w:tab/>
      </w:r>
      <w:r w:rsidR="00CE46F5">
        <w:tab/>
      </w:r>
      <w:r w:rsidR="00CE46F5">
        <w:tab/>
      </w:r>
      <w:r w:rsidR="00CE46F5">
        <w:tab/>
      </w:r>
      <w:r w:rsidR="00CE46F5">
        <w:tab/>
      </w:r>
      <w:r w:rsidR="00F12BC4">
        <w:t xml:space="preserve">          </w:t>
      </w:r>
      <w:r w:rsidR="00CE46F5">
        <w:t>(</w:t>
      </w:r>
      <w:r w:rsidR="00F12BC4">
        <w:t>26</w:t>
      </w:r>
      <w:r w:rsidR="00CE46F5">
        <w:t>)</w:t>
      </w:r>
    </w:p>
    <w:p w14:paraId="573CE9E9" w14:textId="2B7E14E3" w:rsidR="006D0994" w:rsidRDefault="009E5148" w:rsidP="00FF3E65">
      <m:oMath>
        <m:sSup>
          <m:sSupPr>
            <m:ctrlPr>
              <w:rPr>
                <w:rFonts w:ascii="Cambria Math" w:hAnsi="Cambria Math"/>
              </w:rPr>
            </m:ctrlPr>
          </m:sSupPr>
          <m:e>
            <m:r>
              <w:rPr>
                <w:rFonts w:ascii="Cambria Math" w:hAnsi="Cambria Math"/>
              </w:rPr>
              <m:t>v</m:t>
            </m:r>
          </m:e>
          <m:sup>
            <m:r>
              <m:rPr>
                <m:sty m:val="p"/>
              </m:rPr>
              <w:rPr>
                <w:rFonts w:ascii="Cambria Math" w:hAnsi="Cambria Math"/>
              </w:rPr>
              <m:t>'</m:t>
            </m:r>
          </m:sup>
        </m:sSup>
        <m:r>
          <m:rPr>
            <m:sty m:val="p"/>
          </m:rPr>
          <w:rPr>
            <w:rFonts w:ascii="Cambria Math" w:hAnsi="Cambria Math"/>
          </w:rPr>
          <m:t>=</m:t>
        </m:r>
        <m:r>
          <w:rPr>
            <w:rFonts w:ascii="Cambria Math" w:hAnsi="Cambria Math"/>
          </w:rPr>
          <m:t>q</m:t>
        </m:r>
        <m:r>
          <m:rPr>
            <m:sty m:val="p"/>
          </m:rPr>
          <w:rPr>
            <w:rFonts w:ascii="Cambria Math" w:hAnsi="Cambria Math"/>
          </w:rPr>
          <m:t>-</m:t>
        </m:r>
        <m:r>
          <w:rPr>
            <w:rFonts w:ascii="Cambria Math" w:hAnsi="Cambria Math"/>
          </w:rPr>
          <m:t>r</m:t>
        </m:r>
      </m:oMath>
      <w:r w:rsidR="00CE46F5">
        <w:tab/>
      </w:r>
      <w:r w:rsidR="00CE46F5">
        <w:tab/>
      </w:r>
      <w:r w:rsidR="00CE46F5">
        <w:tab/>
      </w:r>
      <w:r w:rsidR="00CE46F5">
        <w:tab/>
      </w:r>
      <w:r w:rsidR="00CE46F5">
        <w:tab/>
      </w:r>
      <w:r w:rsidR="00CE46F5">
        <w:tab/>
      </w:r>
      <w:r w:rsidR="00CE46F5">
        <w:tab/>
      </w:r>
      <w:r w:rsidR="00CE46F5">
        <w:tab/>
      </w:r>
      <w:r w:rsidR="00CE46F5">
        <w:tab/>
      </w:r>
      <w:r w:rsidR="00CE46F5">
        <w:tab/>
      </w:r>
      <w:r w:rsidR="00F12BC4">
        <w:t xml:space="preserve">          </w:t>
      </w:r>
      <w:r w:rsidR="00CE46F5">
        <w:t>(</w:t>
      </w:r>
      <w:r w:rsidR="00F12BC4">
        <w:t>27</w:t>
      </w:r>
      <w:r w:rsidR="00CE46F5">
        <w:t>)</w:t>
      </w:r>
    </w:p>
    <w:p w14:paraId="7D19E0D4" w14:textId="090E6229" w:rsidR="00CE46F5" w:rsidRPr="006D0994" w:rsidRDefault="00CE46F5" w:rsidP="00FF3E65"/>
    <w:p w14:paraId="56E67373" w14:textId="5326C23C" w:rsidR="006D0994" w:rsidRPr="006D0994" w:rsidRDefault="00150D2D" w:rsidP="00FF3E65">
      <w:r>
        <w:rPr>
          <w:noProof/>
        </w:rPr>
        <mc:AlternateContent>
          <mc:Choice Requires="wps">
            <w:drawing>
              <wp:anchor distT="0" distB="0" distL="114300" distR="114300" simplePos="0" relativeHeight="251658273" behindDoc="0" locked="0" layoutInCell="1" allowOverlap="1" wp14:anchorId="4CF9A8C9" wp14:editId="5D0EC61D">
                <wp:simplePos x="0" y="0"/>
                <wp:positionH relativeFrom="margin">
                  <wp:align>right</wp:align>
                </wp:positionH>
                <wp:positionV relativeFrom="paragraph">
                  <wp:posOffset>2534285</wp:posOffset>
                </wp:positionV>
                <wp:extent cx="5657850" cy="333375"/>
                <wp:effectExtent l="0" t="0" r="0" b="9525"/>
                <wp:wrapTopAndBottom/>
                <wp:docPr id="2119389366" name="Text Box 1"/>
                <wp:cNvGraphicFramePr/>
                <a:graphic xmlns:a="http://schemas.openxmlformats.org/drawingml/2006/main">
                  <a:graphicData uri="http://schemas.microsoft.com/office/word/2010/wordprocessingShape">
                    <wps:wsp>
                      <wps:cNvSpPr txBox="1"/>
                      <wps:spPr>
                        <a:xfrm>
                          <a:off x="0" y="0"/>
                          <a:ext cx="5657850" cy="333375"/>
                        </a:xfrm>
                        <a:prstGeom prst="rect">
                          <a:avLst/>
                        </a:prstGeom>
                        <a:solidFill>
                          <a:prstClr val="white"/>
                        </a:solidFill>
                        <a:ln>
                          <a:noFill/>
                        </a:ln>
                      </wps:spPr>
                      <wps:txbx>
                        <w:txbxContent>
                          <w:p w14:paraId="7FAA7DC4" w14:textId="4334BEEF" w:rsidR="00941E32" w:rsidRPr="002B3ABB" w:rsidRDefault="00941E32" w:rsidP="00C5633C">
                            <w:pPr>
                              <w:pStyle w:val="Caption"/>
                              <w:rPr>
                                <w:rFonts w:eastAsia="Times New Roman"/>
                                <w:noProof/>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28</w:t>
                            </w:r>
                            <w:r w:rsidR="008A1C55">
                              <w:rPr>
                                <w:noProof/>
                              </w:rPr>
                              <w:fldChar w:fldCharType="end"/>
                            </w:r>
                            <w:r w:rsidRPr="00261591">
                              <w:rPr>
                                <w:noProof/>
                              </w:rPr>
                              <w:t>:</w:t>
                            </w:r>
                            <w:r>
                              <w:rPr>
                                <w:noProof/>
                              </w:rPr>
                              <w:t xml:space="preserve"> Agent collision avoidance considering the current velocity (blue arrow) to compute the new velocity (cyan arrow), using the negative gradient in the point of application (purple point).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062404D7">
              <v:shape id="_x0000_s1053" style="position:absolute;margin-left:394.3pt;margin-top:199.55pt;width:445.5pt;height:26.25pt;z-index:25165827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" w14:anchorId="4CF9A8C9">
                <v:textbox inset="0,0,0,0">
                  <w:txbxContent>
                    <w:p w:rsidRPr="002B3ABB" w:rsidR="00941E32" w:rsidP="00C5633C" w:rsidRDefault="00941E32" w14:paraId="5C55B725" w14:textId="4334BEEF">
                      <w:pPr>
                        <w:pStyle w:val="Caption"/>
                        <w:rPr>
                          <w:rFonts w:eastAsia="Times New Roman"/>
                          <w:noProof/>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28</w:t>
                      </w:r>
                      <w:r w:rsidR="008A1C55">
                        <w:rPr>
                          <w:noProof/>
                        </w:rPr>
                        <w:fldChar w:fldCharType="end"/>
                      </w:r>
                      <w:r w:rsidRPr="00261591">
                        <w:rPr>
                          <w:noProof/>
                        </w:rPr>
                        <w:t>:</w:t>
                      </w:r>
                      <w:r>
                        <w:rPr>
                          <w:noProof/>
                        </w:rPr>
                        <w:t xml:space="preserve"> Agent collision avoidance considering the current velocity (blue arrow) to compute the new velocity (cyan arrow), using the negative gradient in the point of application (purple point).</w:t>
                      </w:r>
                    </w:p>
                  </w:txbxContent>
                </v:textbox>
                <w10:wrap type="topAndBottom" anchorx="margin"/>
              </v:shape>
            </w:pict>
          </mc:Fallback>
        </mc:AlternateContent>
      </w:r>
      <w:r>
        <w:rPr>
          <w:noProof/>
        </w:rPr>
        <w:drawing>
          <wp:anchor distT="0" distB="0" distL="114300" distR="114300" simplePos="0" relativeHeight="251658252" behindDoc="0" locked="0" layoutInCell="1" allowOverlap="1" wp14:anchorId="799CFD15" wp14:editId="10305D4C">
            <wp:simplePos x="0" y="0"/>
            <wp:positionH relativeFrom="page">
              <wp:posOffset>2952750</wp:posOffset>
            </wp:positionH>
            <wp:positionV relativeFrom="paragraph">
              <wp:posOffset>724535</wp:posOffset>
            </wp:positionV>
            <wp:extent cx="2161540" cy="1762125"/>
            <wp:effectExtent l="38100" t="38100" r="29210" b="47625"/>
            <wp:wrapTopAndBottom/>
            <wp:docPr id="149399084" name="Picture 149399084"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9084" name="Picture 149399084" descr="A screenshot of a video game&#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1540" cy="1762125"/>
                    </a:xfrm>
                    <a:prstGeom prst="rect">
                      <a:avLst/>
                    </a:prstGeom>
                    <a:ln w="25400">
                      <a:solidFill>
                        <a:schemeClr val="tx1"/>
                      </a:solidFill>
                    </a:ln>
                  </pic:spPr>
                </pic:pic>
              </a:graphicData>
            </a:graphic>
            <wp14:sizeRelH relativeFrom="page">
              <wp14:pctWidth>0</wp14:pctWidth>
            </wp14:sizeRelH>
            <wp14:sizeRelV relativeFrom="page">
              <wp14:pctHeight>0</wp14:pctHeight>
            </wp14:sizeRelV>
          </wp:anchor>
        </w:drawing>
      </w:r>
      <w:r w:rsidR="00CE46F5">
        <w:t>w</w:t>
      </w:r>
      <w:r w:rsidR="006D0994" w:rsidRPr="006D0994">
        <w:t>here:</w:t>
      </w:r>
    </w:p>
    <w:p w14:paraId="61E7DA84" w14:textId="77777777" w:rsidR="006D0994" w:rsidRPr="006D0994" w:rsidRDefault="006D0994" w:rsidP="00BD5025">
      <w:pPr>
        <w:pStyle w:val="ListParagraph"/>
        <w:numPr>
          <w:ilvl w:val="0"/>
          <w:numId w:val="12"/>
        </w:numPr>
      </w:pPr>
      <m:oMath>
        <m:r>
          <w:rPr>
            <w:rFonts w:ascii="Cambria Math" w:hAnsi="Cambria Math"/>
          </w:rPr>
          <m:t>α</m:t>
        </m:r>
      </m:oMath>
      <w:r w:rsidRPr="006D0994">
        <w:t xml:space="preserve"> : Scaling factor that controls how strongly the agent adjusts its trajectory in response to the collision gradient.</w:t>
      </w:r>
    </w:p>
    <w:p w14:paraId="29161AB9" w14:textId="5CA94A58" w:rsidR="006D0994" w:rsidRPr="00150D2D" w:rsidRDefault="00150D2D" w:rsidP="00150D2D">
      <w:pPr>
        <w:pStyle w:val="Heading3"/>
      </w:pPr>
      <w:r>
        <w:br w:type="page"/>
      </w:r>
      <w:r w:rsidR="006D0994" w:rsidRPr="006D0994">
        <w:t>Static obstacles with non-cylindrical shapes</w:t>
      </w:r>
    </w:p>
    <w:p w14:paraId="500BF8FB" w14:textId="77777777" w:rsidR="006D0994" w:rsidRDefault="006D0994" w:rsidP="00FF3E65">
      <w:r w:rsidRPr="006D0994">
        <w:t>While dynamic agents are modeled as cylindrical entities for simplicity, static obstacles often have irregular or non-cylindrical shapes that require a more flexible representation.</w:t>
      </w:r>
    </w:p>
    <w:p w14:paraId="765BA3DA" w14:textId="77777777" w:rsidR="006D0994" w:rsidRDefault="006D0994" w:rsidP="00FA7121">
      <w:pPr>
        <w:ind w:firstLine="720"/>
      </w:pPr>
      <w:r w:rsidRPr="006D0994">
        <w:t xml:space="preserve">To accurately represent static obstacles with arbitrary shapes, their </w:t>
      </w:r>
      <w:r w:rsidRPr="00D31FD5">
        <w:rPr>
          <w:rStyle w:val="Strong"/>
        </w:rPr>
        <w:t>boundaries can be modeled as a set of line segments</w:t>
      </w:r>
      <w:r w:rsidRPr="006D0994">
        <w:t xml:space="preserve"> that approximate or encapsulate their geometry. Instead of using a circular distance metric, the probability field around each obstacle is computed based on the distance to the nearest line segment.</w:t>
      </w:r>
    </w:p>
    <w:p w14:paraId="17A4009D" w14:textId="77777777" w:rsidR="00FA7121" w:rsidRPr="006D0994" w:rsidRDefault="00FA7121" w:rsidP="00FA7121">
      <w:pPr>
        <w:ind w:firstLine="720"/>
      </w:pPr>
    </w:p>
    <w:p w14:paraId="34A9C6E6" w14:textId="0F8BC30B" w:rsidR="006D0994" w:rsidRDefault="006D0994" w:rsidP="00FF3E65">
      <m:oMath>
        <m:r>
          <w:rPr>
            <w:rFonts w:ascii="Cambria Math" w:hAnsi="Cambria Math"/>
          </w:rPr>
          <m:t>d</m:t>
        </m:r>
        <m:d>
          <m:dPr>
            <m:ctrlPr>
              <w:rPr>
                <w:rFonts w:ascii="Cambria Math" w:hAnsi="Cambria Math"/>
              </w:rPr>
            </m:ctrlPr>
          </m:dPr>
          <m:e>
            <m:r>
              <w:rPr>
                <w:rFonts w:ascii="Cambria Math" w:hAnsi="Cambria Math"/>
              </w:rPr>
              <m:t>t</m:t>
            </m:r>
          </m:e>
        </m:d>
        <m:r>
          <m:rPr>
            <m:sty m:val="p"/>
          </m:rPr>
          <w:rPr>
            <w:rFonts w:ascii="Cambria Math" w:hAnsi="Cambria Math"/>
          </w:rPr>
          <m:t>=</m:t>
        </m:r>
        <m:r>
          <w:rPr>
            <w:rFonts w:ascii="Cambria Math" w:hAnsi="Cambria Math"/>
          </w:rPr>
          <m:t>dist</m:t>
        </m:r>
        <m:d>
          <m:dPr>
            <m:ctrlPr>
              <w:rPr>
                <w:rFonts w:ascii="Cambria Math" w:hAnsi="Cambria Math"/>
              </w:rPr>
            </m:ctrlPr>
          </m:dPr>
          <m:e>
            <m:r>
              <w:rPr>
                <w:rFonts w:ascii="Cambria Math" w:hAnsi="Cambria Math"/>
              </w:rPr>
              <m:t>r</m:t>
            </m:r>
            <m:d>
              <m:dPr>
                <m:ctrlPr>
                  <w:rPr>
                    <w:rFonts w:ascii="Cambria Math" w:hAnsi="Cambria Math"/>
                  </w:rPr>
                </m:ctrlPr>
              </m:dPr>
              <m:e>
                <m:r>
                  <w:rPr>
                    <w:rFonts w:ascii="Cambria Math" w:hAnsi="Cambria Math"/>
                  </w:rPr>
                  <m:t>t</m:t>
                </m:r>
              </m:e>
            </m:d>
            <m:r>
              <m:rPr>
                <m:sty m:val="p"/>
              </m:rPr>
              <w:rPr>
                <w:rFonts w:ascii="Cambria Math" w:hAnsi="Cambria Math"/>
              </w:rPr>
              <m:t>, </m:t>
            </m:r>
            <m:r>
              <w:rPr>
                <w:rFonts w:ascii="Cambria Math" w:hAnsi="Cambria Math"/>
              </w:rPr>
              <m:t>L</m:t>
            </m:r>
          </m:e>
        </m:d>
      </m:oMath>
      <w:r w:rsidR="00FA7121">
        <w:t xml:space="preserve"> </w:t>
      </w:r>
      <w:r w:rsidR="00FA7121">
        <w:tab/>
      </w:r>
      <w:r w:rsidR="00FA7121">
        <w:tab/>
      </w:r>
      <w:r w:rsidR="00FA7121">
        <w:tab/>
      </w:r>
      <w:r w:rsidR="00FA7121">
        <w:tab/>
      </w:r>
      <w:r w:rsidR="00FA7121">
        <w:tab/>
      </w:r>
      <w:r w:rsidR="00FA7121">
        <w:tab/>
      </w:r>
      <w:r w:rsidR="00FA7121">
        <w:tab/>
      </w:r>
      <w:r w:rsidR="00FA7121">
        <w:tab/>
      </w:r>
      <w:r w:rsidR="00F12BC4">
        <w:t xml:space="preserve">                      </w:t>
      </w:r>
      <w:r w:rsidR="00FA7121">
        <w:t>(</w:t>
      </w:r>
      <w:r w:rsidR="00F12BC4">
        <w:t>28</w:t>
      </w:r>
      <w:r w:rsidR="00FA7121">
        <w:t>)</w:t>
      </w:r>
    </w:p>
    <w:p w14:paraId="4762DB32" w14:textId="77777777" w:rsidR="00FA7121" w:rsidRDefault="00FA7121" w:rsidP="00FF3E65"/>
    <w:p w14:paraId="70404430" w14:textId="77777777" w:rsidR="006D0994" w:rsidRDefault="006D0994" w:rsidP="00AD42BF">
      <w:r w:rsidRPr="006D0994">
        <w:t>where:</w:t>
      </w:r>
    </w:p>
    <w:p w14:paraId="059D5C1D" w14:textId="77777777" w:rsidR="00AD42BF" w:rsidRPr="006D0994" w:rsidRDefault="00AD42BF" w:rsidP="00AD42BF"/>
    <w:p w14:paraId="6C84CF16" w14:textId="77777777" w:rsidR="006D0994" w:rsidRPr="006D0994" w:rsidRDefault="006D0994" w:rsidP="00BD5025">
      <w:pPr>
        <w:pStyle w:val="ListParagraph"/>
        <w:numPr>
          <w:ilvl w:val="0"/>
          <w:numId w:val="13"/>
        </w:numPr>
      </w:pPr>
      <m:oMath>
        <m:r>
          <w:rPr>
            <w:rFonts w:ascii="Cambria Math" w:hAnsi="Cambria Math"/>
          </w:rPr>
          <m:t>d</m:t>
        </m:r>
        <m:d>
          <m:dPr>
            <m:ctrlPr>
              <w:rPr>
                <w:rFonts w:ascii="Cambria Math" w:hAnsi="Cambria Math"/>
              </w:rPr>
            </m:ctrlPr>
          </m:dPr>
          <m:e>
            <m:r>
              <w:rPr>
                <w:rFonts w:ascii="Cambria Math" w:hAnsi="Cambria Math"/>
              </w:rPr>
              <m:t>r</m:t>
            </m:r>
            <m:r>
              <m:rPr>
                <m:sty m:val="p"/>
              </m:rPr>
              <w:rPr>
                <w:rFonts w:ascii="Cambria Math" w:hAnsi="Cambria Math"/>
              </w:rPr>
              <m:t>, </m:t>
            </m:r>
            <m:r>
              <w:rPr>
                <w:rFonts w:ascii="Cambria Math" w:hAnsi="Cambria Math"/>
              </w:rPr>
              <m:t>L</m:t>
            </m:r>
          </m:e>
        </m:d>
      </m:oMath>
      <w:r w:rsidRPr="006D0994">
        <w:t>: Distance from the sampled position to the line segment.</w:t>
      </w:r>
    </w:p>
    <w:p w14:paraId="3E095D54" w14:textId="77777777" w:rsidR="006D0994" w:rsidRPr="006D0994" w:rsidRDefault="006D0994" w:rsidP="00BD5025">
      <w:pPr>
        <w:pStyle w:val="ListParagraph"/>
        <w:numPr>
          <w:ilvl w:val="0"/>
          <w:numId w:val="13"/>
        </w:numPr>
      </w:pPr>
      <m:oMath>
        <m:r>
          <w:rPr>
            <w:rFonts w:ascii="Cambria Math" w:hAnsi="Cambria Math"/>
          </w:rPr>
          <m:t>L</m:t>
        </m:r>
        <m:r>
          <m:rPr>
            <m:sty m:val="p"/>
          </m:rPr>
          <w:rPr>
            <w:rFonts w:ascii="Cambria Math" w:hAnsi="Cambria Math"/>
          </w:rPr>
          <m:t> </m:t>
        </m:r>
      </m:oMath>
      <w:r w:rsidRPr="006D0994">
        <w:t>: The closest line segment of the shape.</w:t>
      </w:r>
    </w:p>
    <w:p w14:paraId="3A2F3E6C" w14:textId="22FEADFA" w:rsidR="006D0994" w:rsidRPr="006D0994" w:rsidRDefault="006D0994" w:rsidP="00EF7412">
      <w:r w:rsidRPr="006D0994">
        <w:t>This formulation ensures that the highest probability density is concentrated along the edges of the obstacle, and it decays smoothly with distance.</w:t>
      </w:r>
      <w:r w:rsidR="00EF7412">
        <w:t xml:space="preserve"> </w:t>
      </w:r>
      <w:r w:rsidRPr="006D0994">
        <w:t xml:space="preserve">To avoid overestimating the collision probability at the intersection of line segments, each sampled point </w:t>
      </w:r>
      <w:r w:rsidRPr="00D31FD5">
        <w:rPr>
          <w:rStyle w:val="Strong"/>
        </w:rPr>
        <w:t>considers only the maximum</w:t>
      </w:r>
      <w:r w:rsidRPr="006D0994">
        <w:t xml:space="preserve"> probability among all segments, rather than combining them.</w:t>
      </w:r>
    </w:p>
    <w:p w14:paraId="417A95D1" w14:textId="421D14A0" w:rsidR="006D0994" w:rsidRPr="006D0994" w:rsidRDefault="006D0994" w:rsidP="00FF3E65"/>
    <w:p w14:paraId="06C8A853" w14:textId="77777777" w:rsidR="009D2297" w:rsidRDefault="00150D2D" w:rsidP="00D45C04">
      <w:r>
        <w:rPr>
          <w:noProof/>
        </w:rPr>
        <w:drawing>
          <wp:anchor distT="0" distB="0" distL="114300" distR="114300" simplePos="0" relativeHeight="251658254" behindDoc="0" locked="0" layoutInCell="1" allowOverlap="1" wp14:anchorId="791B6F93" wp14:editId="572F5762">
            <wp:simplePos x="0" y="0"/>
            <wp:positionH relativeFrom="margin">
              <wp:posOffset>1482090</wp:posOffset>
            </wp:positionH>
            <wp:positionV relativeFrom="paragraph">
              <wp:posOffset>300990</wp:posOffset>
            </wp:positionV>
            <wp:extent cx="2717165" cy="2178050"/>
            <wp:effectExtent l="38100" t="38100" r="45085" b="31750"/>
            <wp:wrapTopAndBottom/>
            <wp:docPr id="185545345" name="Picture 185545345" descr="A computer generated image of a green square with colum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5345" name="Picture 185545345" descr="A computer generated image of a green square with columns&#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17165" cy="2178050"/>
                    </a:xfrm>
                    <a:prstGeom prst="rect">
                      <a:avLst/>
                    </a:prstGeom>
                    <a:ln w="25400">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74" behindDoc="0" locked="0" layoutInCell="1" allowOverlap="1" wp14:anchorId="4580DDFF" wp14:editId="1AD338BA">
                <wp:simplePos x="0" y="0"/>
                <wp:positionH relativeFrom="column">
                  <wp:posOffset>1482090</wp:posOffset>
                </wp:positionH>
                <wp:positionV relativeFrom="paragraph">
                  <wp:posOffset>2536190</wp:posOffset>
                </wp:positionV>
                <wp:extent cx="2717165" cy="635"/>
                <wp:effectExtent l="0" t="0" r="0" b="0"/>
                <wp:wrapTopAndBottom/>
                <wp:docPr id="1387448047" name="Text Box 1"/>
                <wp:cNvGraphicFramePr/>
                <a:graphic xmlns:a="http://schemas.openxmlformats.org/drawingml/2006/main">
                  <a:graphicData uri="http://schemas.microsoft.com/office/word/2010/wordprocessingShape">
                    <wps:wsp>
                      <wps:cNvSpPr txBox="1"/>
                      <wps:spPr>
                        <a:xfrm>
                          <a:off x="0" y="0"/>
                          <a:ext cx="2717165" cy="635"/>
                        </a:xfrm>
                        <a:prstGeom prst="rect">
                          <a:avLst/>
                        </a:prstGeom>
                        <a:solidFill>
                          <a:prstClr val="white"/>
                        </a:solidFill>
                        <a:ln>
                          <a:noFill/>
                        </a:ln>
                      </wps:spPr>
                      <wps:txbx>
                        <w:txbxContent>
                          <w:p w14:paraId="076E16D5" w14:textId="16D1EAAA" w:rsidR="00FA7121" w:rsidRPr="00B73805" w:rsidRDefault="00FA7121" w:rsidP="00C5633C">
                            <w:pPr>
                              <w:pStyle w:val="Caption"/>
                              <w:rPr>
                                <w:rFonts w:eastAsia="Times New Roman"/>
                                <w:noProof/>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29</w:t>
                            </w:r>
                            <w:r w:rsidR="008A1C55">
                              <w:rPr>
                                <w:noProof/>
                              </w:rPr>
                              <w:fldChar w:fldCharType="end"/>
                            </w:r>
                            <w:r>
                              <w:t>: Probability field of static obstacles represented as line segments.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49A3E83F">
              <v:shape id="_x0000_s1054" style="position:absolute;margin-left:116.7pt;margin-top:199.7pt;width:213.95pt;height:.05pt;z-index:251658274;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yiuGw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" w14:anchorId="4580DDFF">
                <v:textbox style="mso-fit-shape-to-text:t" inset="0,0,0,0">
                  <w:txbxContent>
                    <w:p w:rsidRPr="00B73805" w:rsidR="00FA7121" w:rsidP="00C5633C" w:rsidRDefault="00FA7121" w14:paraId="4DF27285" w14:textId="16D1EAAA">
                      <w:pPr>
                        <w:pStyle w:val="Caption"/>
                        <w:rPr>
                          <w:rFonts w:eastAsia="Times New Roman"/>
                          <w:noProof/>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29</w:t>
                      </w:r>
                      <w:r w:rsidR="008A1C55">
                        <w:rPr>
                          <w:noProof/>
                        </w:rPr>
                        <w:fldChar w:fldCharType="end"/>
                      </w:r>
                      <w:r>
                        <w:t>: Probability field of static obstacles represented as line segments.</w:t>
                      </w:r>
                    </w:p>
                  </w:txbxContent>
                </v:textbox>
                <w10:wrap type="topAndBottom"/>
              </v:shape>
            </w:pict>
          </mc:Fallback>
        </mc:AlternateContent>
      </w:r>
      <w:r w:rsidR="006D0994" w:rsidRPr="006D0994">
        <w:br w:type="page"/>
      </w:r>
    </w:p>
    <w:p w14:paraId="5AEE21A9" w14:textId="0F7B6B40" w:rsidR="009D2297" w:rsidRDefault="00FB6F90" w:rsidP="009D2297">
      <w:pPr>
        <w:pStyle w:val="Heading3"/>
      </w:pPr>
      <w:r w:rsidRPr="00FB6F90">
        <w:t>Function Overview</w:t>
      </w:r>
    </w:p>
    <w:p w14:paraId="4F5A4AD1" w14:textId="0F9F8007" w:rsidR="00653BEE" w:rsidRDefault="00C42920" w:rsidP="005C5A85">
      <w:r w:rsidRPr="00C42920">
        <w:t xml:space="preserve">The following function illustrates the core logic used to determine a new safe velocity for an agent. It operates by integrating over the collision probability fields generated by both </w:t>
      </w:r>
      <w:r>
        <w:t>dynamic</w:t>
      </w:r>
      <w:r w:rsidRPr="00C42920">
        <w:t xml:space="preserve"> and </w:t>
      </w:r>
      <w:r>
        <w:t>static</w:t>
      </w:r>
      <w:r w:rsidRPr="00C42920">
        <w:t xml:space="preserve"> obstacles. The resulting velocity steers the agent away from high-risk regions using a gradient descent approach.</w:t>
      </w:r>
    </w:p>
    <w:p w14:paraId="37DB4A52" w14:textId="77777777" w:rsidR="00653BEE" w:rsidRPr="005C5A85" w:rsidRDefault="00653BEE" w:rsidP="005C5A85"/>
    <w:p w14:paraId="7A7DC4B5" w14:textId="7894A7D3" w:rsidR="00D45C04" w:rsidRDefault="00D45C04" w:rsidP="00EF45FF">
      <w:pPr>
        <w:pStyle w:val="Caption"/>
      </w:pPr>
      <w:r>
        <w:t>Listing 2</w:t>
      </w:r>
      <w:r>
        <w:tab/>
        <w:t>Function to compute safe velocity based on collision probability</w:t>
      </w:r>
    </w:p>
    <w:p w14:paraId="45F05933" w14:textId="77777777" w:rsidR="00D45C04" w:rsidRDefault="00D45C04" w:rsidP="00D45C04">
      <w:pPr>
        <w:pStyle w:val="Code"/>
      </w:pPr>
      <w:r>
        <w:t xml:space="preserve">FVector2D ComputeSafeVelocity(const ACrowdAgent* agent, </w:t>
      </w:r>
    </w:p>
    <w:p w14:paraId="309AE6B3" w14:textId="77777777" w:rsidR="00D45C04" w:rsidRDefault="00D45C04" w:rsidP="00D45C04">
      <w:pPr>
        <w:pStyle w:val="Code"/>
      </w:pPr>
      <w:r>
        <w:t xml:space="preserve">const std::vector&lt;ACrowdAgent*&gt;&amp; agents, </w:t>
      </w:r>
    </w:p>
    <w:p w14:paraId="41912D74" w14:textId="77777777" w:rsidR="00D45C04" w:rsidRDefault="00D45C04" w:rsidP="00D45C04">
      <w:pPr>
        <w:pStyle w:val="Code"/>
      </w:pPr>
      <w:r>
        <w:t xml:space="preserve">const std::vector&lt;LineSegment&gt;&amp; staticObstacles, </w:t>
      </w:r>
    </w:p>
    <w:p w14:paraId="79899F77" w14:textId="77777777" w:rsidR="00D45C04" w:rsidRDefault="00D45C04" w:rsidP="00D45C04">
      <w:pPr>
        <w:pStyle w:val="Code"/>
      </w:pPr>
      <w:r>
        <w:t>const FWarpDriverParameters&amp; params)</w:t>
      </w:r>
    </w:p>
    <w:p w14:paraId="2FB7A0C0" w14:textId="77777777" w:rsidR="00D45C04" w:rsidRDefault="00D45C04" w:rsidP="00D45C04">
      <w:pPr>
        <w:pStyle w:val="Code"/>
      </w:pPr>
      <w:r>
        <w:t>{</w:t>
      </w:r>
    </w:p>
    <w:p w14:paraId="329EBDCB" w14:textId="77777777" w:rsidR="00D45C04" w:rsidRDefault="00D45C04" w:rsidP="00D45C04">
      <w:pPr>
        <w:pStyle w:val="Code"/>
        <w:ind w:firstLine="720"/>
      </w:pPr>
      <w:r>
        <w:t>// Initial position of this agent</w:t>
      </w:r>
    </w:p>
    <w:p w14:paraId="0EE3D8A2" w14:textId="1CDB5EE3" w:rsidR="00D45C04" w:rsidRDefault="00D45C04" w:rsidP="00D45C04">
      <w:pPr>
        <w:pStyle w:val="Code"/>
        <w:ind w:firstLine="720"/>
      </w:pPr>
      <w:r>
        <w:t xml:space="preserve">FVector2D </w:t>
      </w:r>
      <w:r w:rsidR="00481BDB">
        <w:t>c</w:t>
      </w:r>
      <w:r>
        <w:t>Pos = FVector2D(agent</w:t>
      </w:r>
      <w:r w:rsidR="00507E99">
        <w:t>-</w:t>
      </w:r>
      <w:r>
        <w:t>&gt;GetActorLocation());</w:t>
      </w:r>
    </w:p>
    <w:p w14:paraId="55FA880E" w14:textId="77777777" w:rsidR="00D45C04" w:rsidRDefault="00D45C04" w:rsidP="00D45C04">
      <w:pPr>
        <w:pStyle w:val="Code"/>
      </w:pPr>
    </w:p>
    <w:p w14:paraId="07426CB0" w14:textId="77777777" w:rsidR="00D45C04" w:rsidRDefault="00D45C04" w:rsidP="00D45C04">
      <w:pPr>
        <w:pStyle w:val="Code"/>
        <w:ind w:firstLine="720"/>
      </w:pPr>
      <w:r>
        <w:t>// Accumulators</w:t>
      </w:r>
    </w:p>
    <w:p w14:paraId="1A50491F" w14:textId="77777777" w:rsidR="00D45C04" w:rsidRDefault="00D45C04" w:rsidP="00D45C04">
      <w:pPr>
        <w:pStyle w:val="Code"/>
        <w:ind w:firstLine="720"/>
      </w:pPr>
      <w:r>
        <w:t>float N = 0.0f;</w:t>
      </w:r>
    </w:p>
    <w:p w14:paraId="1511F20C" w14:textId="77777777" w:rsidR="00D45C04" w:rsidRDefault="00D45C04" w:rsidP="00D45C04">
      <w:pPr>
        <w:pStyle w:val="Code"/>
        <w:ind w:firstLine="720"/>
      </w:pPr>
      <w:r>
        <w:t>float sumP2 = 0.0f;</w:t>
      </w:r>
    </w:p>
    <w:p w14:paraId="6C7F6A48" w14:textId="77777777" w:rsidR="00D45C04" w:rsidRDefault="00D45C04" w:rsidP="00D45C04">
      <w:pPr>
        <w:pStyle w:val="Code"/>
        <w:ind w:firstLine="720"/>
      </w:pPr>
      <w:r>
        <w:t>FVector2D sumPG(0, 0);</w:t>
      </w:r>
    </w:p>
    <w:p w14:paraId="6F1D47A3" w14:textId="77777777" w:rsidR="00D45C04" w:rsidRDefault="00D45C04" w:rsidP="00D45C04">
      <w:pPr>
        <w:pStyle w:val="Code"/>
        <w:ind w:firstLine="720"/>
      </w:pPr>
      <w:r>
        <w:t>FVector2D sumPR(0, 0);</w:t>
      </w:r>
    </w:p>
    <w:p w14:paraId="51521F3E" w14:textId="77777777" w:rsidR="00D45C04" w:rsidRDefault="00D45C04" w:rsidP="00D45C04">
      <w:pPr>
        <w:pStyle w:val="Code"/>
      </w:pPr>
      <w:r>
        <w:t xml:space="preserve">    </w:t>
      </w:r>
    </w:p>
    <w:p w14:paraId="56855E12" w14:textId="77777777" w:rsidR="00D45C04" w:rsidRDefault="00D45C04" w:rsidP="00D45C04">
      <w:pPr>
        <w:pStyle w:val="Code"/>
        <w:ind w:firstLine="720"/>
      </w:pPr>
      <w:r>
        <w:t>for (int i = 0; i &lt; params.numSamples; i++)</w:t>
      </w:r>
    </w:p>
    <w:p w14:paraId="5576BC7E" w14:textId="77777777" w:rsidR="00D45C04" w:rsidRDefault="00D45C04" w:rsidP="00D45C04">
      <w:pPr>
        <w:pStyle w:val="Code"/>
        <w:ind w:firstLine="720"/>
      </w:pPr>
      <w:r>
        <w:t>{</w:t>
      </w:r>
    </w:p>
    <w:p w14:paraId="472A1373" w14:textId="77777777" w:rsidR="00D45C04" w:rsidRDefault="00D45C04" w:rsidP="00D45C04">
      <w:pPr>
        <w:pStyle w:val="Code"/>
      </w:pPr>
      <w:r>
        <w:t xml:space="preserve">  </w:t>
      </w:r>
      <w:r>
        <w:tab/>
      </w:r>
      <w:r>
        <w:tab/>
        <w:t>float t = i * params.dt;</w:t>
      </w:r>
    </w:p>
    <w:p w14:paraId="34390F46" w14:textId="77777777" w:rsidR="00D45C04" w:rsidRDefault="00D45C04" w:rsidP="00D45C04">
      <w:pPr>
        <w:pStyle w:val="Code"/>
      </w:pPr>
      <w:r>
        <w:t xml:space="preserve">    </w:t>
      </w:r>
    </w:p>
    <w:p w14:paraId="0C0BCADF" w14:textId="77777777" w:rsidR="00D45C04" w:rsidRDefault="00D45C04" w:rsidP="00D45C04">
      <w:pPr>
        <w:pStyle w:val="Code"/>
      </w:pPr>
      <w:r>
        <w:t xml:space="preserve">          // Get the sample position</w:t>
      </w:r>
    </w:p>
    <w:p w14:paraId="3B7289B4" w14:textId="06570E89" w:rsidR="00D45C04" w:rsidRDefault="00D45C04" w:rsidP="00D45C04">
      <w:pPr>
        <w:pStyle w:val="Code"/>
      </w:pPr>
      <w:r>
        <w:t xml:space="preserve">          FVector2D pos = ComputeProjectedTrajectory(</w:t>
      </w:r>
      <w:r w:rsidR="00BD5025">
        <w:t>cPos</w:t>
      </w:r>
      <w:r>
        <w:t>,</w:t>
      </w:r>
      <w:r>
        <w:tab/>
      </w:r>
      <w:r>
        <w:tab/>
      </w:r>
      <w:r>
        <w:tab/>
      </w:r>
      <w:r>
        <w:tab/>
      </w:r>
      <w:r>
        <w:tab/>
        <w:t xml:space="preserve"> agent-&gt;mVelocity, t);</w:t>
      </w:r>
    </w:p>
    <w:p w14:paraId="34199D2D" w14:textId="77777777" w:rsidR="00D45C04" w:rsidRDefault="00D45C04" w:rsidP="00D45C04">
      <w:pPr>
        <w:pStyle w:val="Code"/>
      </w:pPr>
      <w:r>
        <w:t xml:space="preserve">    </w:t>
      </w:r>
    </w:p>
    <w:p w14:paraId="55AF9892" w14:textId="77777777" w:rsidR="00D45C04" w:rsidRDefault="00D45C04" w:rsidP="00D45C04">
      <w:pPr>
        <w:pStyle w:val="Code"/>
      </w:pPr>
      <w:r>
        <w:t xml:space="preserve">     </w:t>
      </w:r>
      <w:r>
        <w:tab/>
        <w:t>// Static obstacles</w:t>
      </w:r>
    </w:p>
    <w:p w14:paraId="4C7CEEFB" w14:textId="77777777" w:rsidR="00D45C04" w:rsidRDefault="00D45C04" w:rsidP="00D45C04">
      <w:pPr>
        <w:pStyle w:val="Code"/>
      </w:pPr>
      <w:r>
        <w:t xml:space="preserve">          float staticProb = 0.0f;</w:t>
      </w:r>
    </w:p>
    <w:p w14:paraId="6FE8FA22" w14:textId="77777777" w:rsidR="00D45C04" w:rsidRDefault="00D45C04" w:rsidP="00D45C04">
      <w:pPr>
        <w:pStyle w:val="Code"/>
      </w:pPr>
      <w:r>
        <w:t xml:space="preserve">          FVector2D staticGrad(0.0f, 0.0f);</w:t>
      </w:r>
    </w:p>
    <w:p w14:paraId="57D0DA38" w14:textId="01F0147B" w:rsidR="00D45C04" w:rsidRDefault="00D45C04" w:rsidP="00D45C04">
      <w:pPr>
        <w:pStyle w:val="Code"/>
      </w:pPr>
      <w:r>
        <w:t xml:space="preserve">          StaticCollisionProbabilityAndGradient(pos, params,</w:t>
      </w:r>
      <w:r>
        <w:tab/>
      </w:r>
      <w:r>
        <w:tab/>
        <w:t>staticObstacles, staticProb, staticGrad);</w:t>
      </w:r>
    </w:p>
    <w:p w14:paraId="5ED4DE10" w14:textId="468965D6" w:rsidR="00D45C04" w:rsidRDefault="00D45C04" w:rsidP="00D45C04">
      <w:pPr>
        <w:pStyle w:val="Code"/>
      </w:pPr>
      <w:r>
        <w:t xml:space="preserve">    </w:t>
      </w:r>
    </w:p>
    <w:p w14:paraId="2757EF65" w14:textId="77777777" w:rsidR="00D45C04" w:rsidRDefault="00D45C04" w:rsidP="00D45C04">
      <w:pPr>
        <w:pStyle w:val="Code"/>
        <w:ind w:firstLine="720"/>
      </w:pPr>
      <w:r>
        <w:t xml:space="preserve">     // Dynamic obstacles</w:t>
      </w:r>
    </w:p>
    <w:p w14:paraId="7387B886" w14:textId="77777777" w:rsidR="00D45C04" w:rsidRDefault="00D45C04" w:rsidP="00D45C04">
      <w:pPr>
        <w:pStyle w:val="Code"/>
      </w:pPr>
      <w:r>
        <w:t xml:space="preserve">          float collisionProbability = staticProb;</w:t>
      </w:r>
    </w:p>
    <w:p w14:paraId="38BEEDC8" w14:textId="77777777" w:rsidR="00D45C04" w:rsidRDefault="00D45C04" w:rsidP="00D45C04">
      <w:pPr>
        <w:pStyle w:val="Code"/>
      </w:pPr>
      <w:r>
        <w:t xml:space="preserve">          FVector2D collisionGradient = staticGrad;</w:t>
      </w:r>
    </w:p>
    <w:p w14:paraId="0FB4EA4D" w14:textId="644EEA0F" w:rsidR="00D45C04" w:rsidRDefault="00D45C04" w:rsidP="00D45C04">
      <w:pPr>
        <w:pStyle w:val="Code"/>
      </w:pPr>
      <w:r>
        <w:t xml:space="preserve">          DynamicCollisionProbabilityAndGradient(pos, t,</w:t>
      </w:r>
      <w:r>
        <w:tab/>
      </w:r>
      <w:r>
        <w:tab/>
      </w:r>
      <w:r>
        <w:tab/>
        <w:t xml:space="preserve">params, </w:t>
      </w:r>
      <w:r w:rsidR="00C07F71">
        <w:t>agents</w:t>
      </w:r>
      <w:r>
        <w:t>, collisionProbability,</w:t>
      </w:r>
      <w:r>
        <w:tab/>
      </w:r>
      <w:r>
        <w:tab/>
      </w:r>
      <w:r>
        <w:tab/>
      </w:r>
      <w:r>
        <w:tab/>
      </w:r>
      <w:r w:rsidR="00C07F71">
        <w:tab/>
      </w:r>
      <w:r>
        <w:t>collisionGradient);</w:t>
      </w:r>
    </w:p>
    <w:p w14:paraId="2A8D3AE1" w14:textId="219D7ACC" w:rsidR="00D45C04" w:rsidRDefault="00D45C04" w:rsidP="00D45C04">
      <w:pPr>
        <w:pStyle w:val="Code"/>
      </w:pPr>
    </w:p>
    <w:p w14:paraId="7A1DEECA" w14:textId="10CFF7FD" w:rsidR="00296752" w:rsidRDefault="00D45C04" w:rsidP="00D45C04">
      <w:pPr>
        <w:pStyle w:val="Code"/>
      </w:pPr>
      <w:r>
        <w:t xml:space="preserve">          </w:t>
      </w:r>
    </w:p>
    <w:p w14:paraId="7226FD0C" w14:textId="2119CC85" w:rsidR="00296752" w:rsidRDefault="00296752" w:rsidP="00D45C04">
      <w:pPr>
        <w:pStyle w:val="Code"/>
      </w:pPr>
    </w:p>
    <w:p w14:paraId="4C501C95" w14:textId="3E5D1143" w:rsidR="00296752" w:rsidRDefault="00296752" w:rsidP="00D45C04">
      <w:pPr>
        <w:pStyle w:val="Code"/>
      </w:pPr>
    </w:p>
    <w:p w14:paraId="07189858" w14:textId="306EB436" w:rsidR="00D45C04" w:rsidRDefault="00296752" w:rsidP="00296752">
      <w:pPr>
        <w:pStyle w:val="Code"/>
        <w:ind w:firstLine="720"/>
      </w:pPr>
      <w:r>
        <w:t xml:space="preserve">     </w:t>
      </w:r>
      <w:r w:rsidR="00D45C04">
        <w:t>// Accumulate</w:t>
      </w:r>
    </w:p>
    <w:p w14:paraId="559909D6" w14:textId="6A13C6CE" w:rsidR="00D45C04" w:rsidRDefault="00D45C04" w:rsidP="00D45C04">
      <w:pPr>
        <w:pStyle w:val="Code"/>
      </w:pPr>
      <w:r>
        <w:t xml:space="preserve">          N += collisionProbability * params.dt;</w:t>
      </w:r>
    </w:p>
    <w:p w14:paraId="6B1B347A" w14:textId="058B96C3" w:rsidR="00D45C04" w:rsidRDefault="00D45C04" w:rsidP="00D45C04">
      <w:pPr>
        <w:pStyle w:val="Code"/>
      </w:pPr>
      <w:r>
        <w:t xml:space="preserve">          sumP2 += collisionProbability *</w:t>
      </w:r>
      <w:r>
        <w:tab/>
      </w:r>
      <w:r>
        <w:tab/>
      </w:r>
      <w:r>
        <w:tab/>
      </w:r>
      <w:r>
        <w:tab/>
      </w:r>
      <w:r>
        <w:tab/>
      </w:r>
      <w:r>
        <w:tab/>
      </w:r>
      <w:r>
        <w:tab/>
      </w:r>
      <w:r w:rsidR="00296752">
        <w:t xml:space="preserve">    </w:t>
      </w:r>
      <w:r>
        <w:t xml:space="preserve">collisionProbability * </w:t>
      </w:r>
      <w:r>
        <w:tab/>
      </w:r>
      <w:r>
        <w:tab/>
      </w:r>
      <w:r>
        <w:tab/>
      </w:r>
      <w:r>
        <w:tab/>
      </w:r>
      <w:r>
        <w:tab/>
      </w:r>
      <w:r>
        <w:tab/>
      </w:r>
      <w:r>
        <w:tab/>
      </w:r>
      <w:r w:rsidR="00296752">
        <w:t xml:space="preserve">    </w:t>
      </w:r>
      <w:r>
        <w:t>params.dt;</w:t>
      </w:r>
    </w:p>
    <w:p w14:paraId="0DB90F14" w14:textId="77777777" w:rsidR="00D45C04" w:rsidRDefault="00D45C04" w:rsidP="00D45C04">
      <w:pPr>
        <w:pStyle w:val="Code"/>
      </w:pPr>
    </w:p>
    <w:p w14:paraId="0F843554" w14:textId="6A9F0D9B" w:rsidR="00D45C04" w:rsidRDefault="00D45C04" w:rsidP="00D45C04">
      <w:pPr>
        <w:pStyle w:val="Code"/>
      </w:pPr>
      <w:r>
        <w:t xml:space="preserve">         </w:t>
      </w:r>
      <w:r w:rsidR="00296752">
        <w:t xml:space="preserve"> </w:t>
      </w:r>
      <w:r>
        <w:t>sumPG += collisionGradient *</w:t>
      </w:r>
      <w:r>
        <w:tab/>
      </w:r>
      <w:r>
        <w:tab/>
      </w:r>
      <w:r>
        <w:tab/>
      </w:r>
      <w:r>
        <w:tab/>
      </w:r>
      <w:r>
        <w:tab/>
      </w:r>
      <w:r>
        <w:tab/>
      </w:r>
      <w:r>
        <w:tab/>
        <w:t xml:space="preserve">      </w:t>
      </w:r>
      <w:r w:rsidR="00296752">
        <w:t xml:space="preserve">   </w:t>
      </w:r>
      <w:r>
        <w:t>collisionProbability *</w:t>
      </w:r>
      <w:r>
        <w:tab/>
      </w:r>
      <w:r>
        <w:tab/>
      </w:r>
      <w:r>
        <w:tab/>
      </w:r>
      <w:r>
        <w:tab/>
      </w:r>
      <w:r>
        <w:tab/>
      </w:r>
      <w:r>
        <w:tab/>
      </w:r>
      <w:r>
        <w:tab/>
        <w:t xml:space="preserve"> </w:t>
      </w:r>
      <w:r w:rsidR="00296752">
        <w:t xml:space="preserve">   </w:t>
      </w:r>
      <w:r>
        <w:t>params.dt;</w:t>
      </w:r>
    </w:p>
    <w:p w14:paraId="5DFEA0CB" w14:textId="77777777" w:rsidR="00D45C04" w:rsidRDefault="00D45C04" w:rsidP="00D45C04">
      <w:pPr>
        <w:pStyle w:val="Code"/>
      </w:pPr>
    </w:p>
    <w:p w14:paraId="0C6B7E51" w14:textId="6B46B395" w:rsidR="00D45C04" w:rsidRDefault="00D45C04" w:rsidP="00D45C04">
      <w:pPr>
        <w:pStyle w:val="Code"/>
      </w:pPr>
      <w:r>
        <w:t xml:space="preserve">          sumPR += pos * collisionProbability * </w:t>
      </w:r>
      <w:r>
        <w:tab/>
      </w:r>
      <w:r>
        <w:tab/>
      </w:r>
      <w:r>
        <w:tab/>
      </w:r>
      <w:r>
        <w:tab/>
      </w:r>
      <w:r>
        <w:tab/>
      </w:r>
      <w:r>
        <w:tab/>
        <w:t xml:space="preserve"> </w:t>
      </w:r>
      <w:r w:rsidR="00296752">
        <w:t xml:space="preserve">   </w:t>
      </w:r>
      <w:r>
        <w:t>params.dt;</w:t>
      </w:r>
    </w:p>
    <w:p w14:paraId="12D9927D" w14:textId="77777777" w:rsidR="00D45C04" w:rsidRDefault="00D45C04" w:rsidP="00D45C04">
      <w:pPr>
        <w:pStyle w:val="Code"/>
        <w:ind w:firstLine="720"/>
      </w:pPr>
      <w:r>
        <w:t>}</w:t>
      </w:r>
    </w:p>
    <w:p w14:paraId="3FD58D91" w14:textId="77777777" w:rsidR="00D45C04" w:rsidRDefault="00D45C04" w:rsidP="00D45C04">
      <w:pPr>
        <w:pStyle w:val="Code"/>
      </w:pPr>
      <w:r>
        <w:t xml:space="preserve">    </w:t>
      </w:r>
    </w:p>
    <w:p w14:paraId="7EA4CA70" w14:textId="77777777" w:rsidR="00D45C04" w:rsidRDefault="00D45C04" w:rsidP="00D45C04">
      <w:pPr>
        <w:pStyle w:val="Code"/>
      </w:pPr>
      <w:r>
        <w:t xml:space="preserve">     // If no collision risk, keep velocity</w:t>
      </w:r>
    </w:p>
    <w:p w14:paraId="12F737EE" w14:textId="77777777" w:rsidR="00D45C04" w:rsidRDefault="00D45C04" w:rsidP="00D45C04">
      <w:pPr>
        <w:pStyle w:val="Code"/>
      </w:pPr>
      <w:r>
        <w:t xml:space="preserve">     if (N &lt;= 0.001f)</w:t>
      </w:r>
    </w:p>
    <w:p w14:paraId="31296813" w14:textId="77777777" w:rsidR="00D45C04" w:rsidRDefault="00D45C04" w:rsidP="00D45C04">
      <w:pPr>
        <w:pStyle w:val="Code"/>
      </w:pPr>
      <w:r>
        <w:t xml:space="preserve">         return agent-&gt;mVelocity;</w:t>
      </w:r>
    </w:p>
    <w:p w14:paraId="1C8A66BD" w14:textId="77777777" w:rsidR="00D45C04" w:rsidRDefault="00D45C04" w:rsidP="00D45C04">
      <w:pPr>
        <w:pStyle w:val="Code"/>
      </w:pPr>
    </w:p>
    <w:p w14:paraId="04941F3B" w14:textId="77777777" w:rsidR="00D45C04" w:rsidRDefault="00D45C04" w:rsidP="00D45C04">
      <w:pPr>
        <w:pStyle w:val="Code"/>
      </w:pPr>
      <w:r>
        <w:t xml:space="preserve">     // Normalize</w:t>
      </w:r>
    </w:p>
    <w:p w14:paraId="417EC13F" w14:textId="77777777" w:rsidR="00D45C04" w:rsidRDefault="00D45C04" w:rsidP="00D45C04">
      <w:pPr>
        <w:pStyle w:val="Code"/>
      </w:pPr>
      <w:r>
        <w:t xml:space="preserve">     float invN = 1.0f / N;</w:t>
      </w:r>
    </w:p>
    <w:p w14:paraId="36C86B2C" w14:textId="77777777" w:rsidR="00D45C04" w:rsidRDefault="00D45C04" w:rsidP="00D45C04">
      <w:pPr>
        <w:pStyle w:val="Code"/>
      </w:pPr>
      <w:r>
        <w:t xml:space="preserve">     float p = sumP2 * invN;</w:t>
      </w:r>
    </w:p>
    <w:p w14:paraId="41C4564B" w14:textId="77777777" w:rsidR="00D45C04" w:rsidRDefault="00D45C04" w:rsidP="00D45C04">
      <w:pPr>
        <w:pStyle w:val="Code"/>
        <w:ind w:firstLine="720"/>
      </w:pPr>
      <w:r>
        <w:t>FVector2D grad = sumPG * invN;</w:t>
      </w:r>
    </w:p>
    <w:p w14:paraId="242F56E3" w14:textId="77777777" w:rsidR="00D45C04" w:rsidRDefault="00D45C04" w:rsidP="00D45C04">
      <w:pPr>
        <w:pStyle w:val="Code"/>
      </w:pPr>
      <w:r>
        <w:t xml:space="preserve">     FVector2D s = sumPR * invN;</w:t>
      </w:r>
    </w:p>
    <w:p w14:paraId="4724FB8F" w14:textId="77777777" w:rsidR="00D45C04" w:rsidRDefault="00D45C04" w:rsidP="00D45C04">
      <w:pPr>
        <w:pStyle w:val="Code"/>
      </w:pPr>
    </w:p>
    <w:p w14:paraId="70D38685" w14:textId="77777777" w:rsidR="00D45C04" w:rsidRDefault="00D45C04" w:rsidP="00D45C04">
      <w:pPr>
        <w:pStyle w:val="Code"/>
      </w:pPr>
      <w:r>
        <w:t xml:space="preserve">     // One gradient-descent step</w:t>
      </w:r>
    </w:p>
    <w:p w14:paraId="7DDC99E5" w14:textId="77777777" w:rsidR="00D45C04" w:rsidRDefault="00D45C04" w:rsidP="00D45C04">
      <w:pPr>
        <w:pStyle w:val="Code"/>
      </w:pPr>
      <w:r>
        <w:t xml:space="preserve">     FVector2D offset = params.alpha * p * grad;</w:t>
      </w:r>
    </w:p>
    <w:p w14:paraId="1308D085" w14:textId="77777777" w:rsidR="00D45C04" w:rsidRDefault="00D45C04" w:rsidP="00D45C04">
      <w:pPr>
        <w:pStyle w:val="Code"/>
      </w:pPr>
      <w:r>
        <w:t xml:space="preserve">     FVector2D safePos = s - offset;</w:t>
      </w:r>
    </w:p>
    <w:p w14:paraId="54342833" w14:textId="77777777" w:rsidR="00D45C04" w:rsidRDefault="00D45C04" w:rsidP="00D45C04">
      <w:pPr>
        <w:pStyle w:val="Code"/>
      </w:pPr>
    </w:p>
    <w:p w14:paraId="6FF71AF8" w14:textId="77777777" w:rsidR="00D45C04" w:rsidRDefault="00D45C04" w:rsidP="00D45C04">
      <w:pPr>
        <w:pStyle w:val="Code"/>
        <w:ind w:firstLine="720"/>
      </w:pPr>
      <w:r>
        <w:t>// Compute the safe velocity vector from the agent's</w:t>
      </w:r>
      <w:r>
        <w:tab/>
      </w:r>
      <w:r>
        <w:tab/>
        <w:t>initial position to the safe position</w:t>
      </w:r>
    </w:p>
    <w:p w14:paraId="75D29241" w14:textId="19804E32" w:rsidR="00D45C04" w:rsidRDefault="00D45C04" w:rsidP="00D45C04">
      <w:pPr>
        <w:pStyle w:val="Code"/>
      </w:pPr>
      <w:r>
        <w:t xml:space="preserve">     FVector2D safeVel = safePos - </w:t>
      </w:r>
      <w:r w:rsidR="00BD5025">
        <w:t>cPos</w:t>
      </w:r>
      <w:r>
        <w:t>;</w:t>
      </w:r>
    </w:p>
    <w:p w14:paraId="2A41B2B0" w14:textId="77777777" w:rsidR="00D45C04" w:rsidRDefault="00D45C04" w:rsidP="00D45C04">
      <w:pPr>
        <w:pStyle w:val="Code"/>
      </w:pPr>
      <w:r>
        <w:t xml:space="preserve">     return safeVel;</w:t>
      </w:r>
    </w:p>
    <w:p w14:paraId="3570D325" w14:textId="77777777" w:rsidR="00D45C04" w:rsidRPr="006D0994" w:rsidRDefault="00D45C04" w:rsidP="00D45C04">
      <w:pPr>
        <w:pStyle w:val="Code"/>
      </w:pPr>
      <w:r>
        <w:t>}</w:t>
      </w:r>
    </w:p>
    <w:p w14:paraId="16D251F0" w14:textId="4460F7AD" w:rsidR="006D0994" w:rsidRPr="006D0994" w:rsidRDefault="006D0994" w:rsidP="00FF3E65"/>
    <w:p w14:paraId="383F6FEB" w14:textId="77777777" w:rsidR="00B8199B" w:rsidRDefault="00B8199B">
      <w:pPr>
        <w:widowControl/>
        <w:autoSpaceDE/>
        <w:autoSpaceDN/>
        <w:adjustRightInd/>
        <w:rPr>
          <w:i/>
        </w:rPr>
      </w:pPr>
      <w:r>
        <w:br w:type="page"/>
      </w:r>
    </w:p>
    <w:p w14:paraId="1D9E23F4" w14:textId="79511FD7" w:rsidR="006D0994" w:rsidRPr="006D0994" w:rsidRDefault="006D0994" w:rsidP="0021667F">
      <w:pPr>
        <w:pStyle w:val="Heading3"/>
      </w:pPr>
      <w:r w:rsidRPr="006D0994">
        <w:t>Optimizations</w:t>
      </w:r>
    </w:p>
    <w:p w14:paraId="6D5F796B" w14:textId="77777777" w:rsidR="006D0994" w:rsidRPr="006D0994" w:rsidRDefault="006D0994" w:rsidP="00FF3E65">
      <w:r w:rsidRPr="006D0994">
        <w:t xml:space="preserve">The core of the probability field in this method relies on a </w:t>
      </w:r>
      <w:r w:rsidRPr="0021667F">
        <w:rPr>
          <w:rStyle w:val="Emphasis"/>
        </w:rPr>
        <w:t>Gaussian</w:t>
      </w:r>
      <w:r w:rsidRPr="006D0994">
        <w:t xml:space="preserve"> decay function of the form:</w:t>
      </w:r>
    </w:p>
    <w:p w14:paraId="02C1E32E" w14:textId="77777777" w:rsidR="006D0994" w:rsidRPr="0021667F" w:rsidRDefault="006D0994" w:rsidP="00FF3E65">
      <m:oMathPara>
        <m:oMath>
          <m:r>
            <w:rPr>
              <w:rFonts w:ascii="Cambria Math" w:hAnsi="Cambria Math"/>
            </w:rPr>
            <m:t>P</m:t>
          </m:r>
          <m:d>
            <m:dPr>
              <m:ctrlPr>
                <w:rPr>
                  <w:rFonts w:ascii="Cambria Math" w:hAnsi="Cambria Math"/>
                </w:rPr>
              </m:ctrlPr>
            </m:dPr>
            <m:e>
              <m:r>
                <w:rPr>
                  <w:rFonts w:ascii="Cambria Math" w:hAnsi="Cambria Math"/>
                </w:rPr>
                <m:t>d</m:t>
              </m:r>
            </m:e>
          </m:d>
          <m:r>
            <m:rPr>
              <m:sty m:val="p"/>
            </m:rPr>
            <w:rPr>
              <w:rFonts w:ascii="Cambria Math" w:hAnsi="Cambria Math"/>
            </w:rPr>
            <m:t>=</m:t>
          </m:r>
          <m:sSup>
            <m:sSupPr>
              <m:ctrlPr>
                <w:rPr>
                  <w:rFonts w:ascii="Cambria Math" w:hAnsi="Cambria Math"/>
                </w:rPr>
              </m:ctrlPr>
            </m:sSupPr>
            <m:e>
              <m:r>
                <w:rPr>
                  <w:rFonts w:ascii="Cambria Math" w:hAnsi="Cambria Math"/>
                </w:rPr>
                <m:t>e</m:t>
              </m:r>
            </m:e>
            <m:sup>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d</m:t>
                          </m:r>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e>
              </m:d>
            </m:sup>
          </m:sSup>
        </m:oMath>
      </m:oMathPara>
    </w:p>
    <w:p w14:paraId="0AD9EBA0" w14:textId="77777777" w:rsidR="0021667F" w:rsidRDefault="0021667F" w:rsidP="00FF3E65"/>
    <w:p w14:paraId="6334FF00" w14:textId="77777777" w:rsidR="006D0994" w:rsidRPr="006D0994" w:rsidRDefault="006D0994" w:rsidP="00FF3E65">
      <w:r w:rsidRPr="006D0994">
        <w:t>While this formulation is mathematically elegant and expressive, the exponential function exp(x) is computationally expensive and can significantly impact real-time performance when evaluated repeatedly over multiple agents.</w:t>
      </w:r>
    </w:p>
    <w:p w14:paraId="0327920D" w14:textId="1704A658" w:rsidR="006D0994" w:rsidRDefault="006D0994" w:rsidP="0021667F">
      <w:pPr>
        <w:ind w:firstLine="720"/>
      </w:pPr>
      <w:r w:rsidRPr="006D0994">
        <w:t xml:space="preserve">To address this, we employ the fast exponential approximation proposed by </w:t>
      </w:r>
      <w:r w:rsidRPr="0021667F">
        <w:rPr>
          <w:rStyle w:val="Emphasis"/>
        </w:rPr>
        <w:t>Schraudolph</w:t>
      </w:r>
      <w:r w:rsidRPr="006D0994">
        <w:t xml:space="preserve"> </w:t>
      </w:r>
      <w:r w:rsidRPr="006D0994">
        <w:fldChar w:fldCharType="begin"/>
      </w:r>
      <w:r w:rsidRPr="006D0994">
        <w:instrText xml:space="preserve"> REF ref3 \h </w:instrText>
      </w:r>
      <w:r>
        <w:instrText xml:space="preserve"> \* MERGEFORMAT </w:instrText>
      </w:r>
      <w:r w:rsidRPr="006D0994">
        <w:fldChar w:fldCharType="separate"/>
      </w:r>
      <w:r w:rsidR="00B571EE" w:rsidRPr="00B571EE">
        <w:t xml:space="preserve">[3] </w:t>
      </w:r>
      <w:r w:rsidRPr="006D0994">
        <w:fldChar w:fldCharType="end"/>
      </w:r>
      <w:r w:rsidRPr="006D0994">
        <w:t xml:space="preserve">, which provides a compact and efficient alternative based on manipulating the </w:t>
      </w:r>
      <w:r w:rsidRPr="005D7E9D">
        <w:rPr>
          <w:rStyle w:val="Emphasis"/>
        </w:rPr>
        <w:t>IEEE-754</w:t>
      </w:r>
      <w:r w:rsidRPr="006D0994">
        <w:t xml:space="preserve"> floating-point representation. The core idea is to exploit the logarithmic encoding of floating-point numbers and reinterpret multiplication in the exponent as bitwise operations.</w:t>
      </w:r>
    </w:p>
    <w:p w14:paraId="17D0604B" w14:textId="77777777" w:rsidR="0021667F" w:rsidRPr="006D0994" w:rsidRDefault="0021667F" w:rsidP="0021667F">
      <w:pPr>
        <w:ind w:firstLine="720"/>
      </w:pPr>
    </w:p>
    <w:p w14:paraId="201AA82F" w14:textId="77777777" w:rsidR="006D0994" w:rsidRDefault="006D0994" w:rsidP="00FF3E65">
      <w:r w:rsidRPr="006D0994">
        <w:t xml:space="preserve">The complete transformation used to approximate </w:t>
      </w:r>
      <m:oMath>
        <m:sSup>
          <m:sSupPr>
            <m:ctrlPr>
              <w:rPr>
                <w:rFonts w:ascii="Cambria Math" w:hAnsi="Cambria Math"/>
              </w:rPr>
            </m:ctrlPr>
          </m:sSupPr>
          <m:e>
            <m:r>
              <w:rPr>
                <w:rFonts w:ascii="Cambria Math" w:hAnsi="Cambria Math"/>
              </w:rPr>
              <m:t>e</m:t>
            </m:r>
          </m:e>
          <m:sup>
            <m:r>
              <w:rPr>
                <w:rFonts w:ascii="Cambria Math" w:hAnsi="Cambria Math"/>
              </w:rPr>
              <m:t>x</m:t>
            </m:r>
          </m:sup>
        </m:sSup>
      </m:oMath>
      <w:r w:rsidRPr="006D0994">
        <w:t xml:space="preserve">  is:</w:t>
      </w:r>
    </w:p>
    <w:p w14:paraId="1ADA6D7F" w14:textId="77777777" w:rsidR="0021667F" w:rsidRPr="006D0994" w:rsidRDefault="0021667F" w:rsidP="00FF3E65"/>
    <w:p w14:paraId="39B2D40A" w14:textId="460860DF" w:rsidR="006D0994" w:rsidRDefault="006D0994" w:rsidP="00FF3E65">
      <m:oMath>
        <m:r>
          <w:rPr>
            <w:rFonts w:ascii="Cambria Math" w:hAnsi="Cambria Math"/>
          </w:rPr>
          <m:t>i</m:t>
        </m:r>
        <m:r>
          <m:rPr>
            <m:sty m:val="p"/>
          </m:rPr>
          <w:rPr>
            <w:rFonts w:ascii="Cambria Math" w:hAnsi="Cambria Math"/>
          </w:rPr>
          <m:t> = </m:t>
        </m:r>
        <m:r>
          <w:rPr>
            <w:rFonts w:ascii="Cambria Math" w:hAnsi="Cambria Math"/>
          </w:rPr>
          <m:t>a</m:t>
        </m:r>
        <m:r>
          <m:rPr>
            <m:sty m:val="p"/>
          </m:rPr>
          <w:rPr>
            <w:rFonts w:ascii="Cambria Math" w:hAnsi="Cambria Math"/>
          </w:rPr>
          <m:t>⋅</m:t>
        </m:r>
        <m:r>
          <w:rPr>
            <w:rFonts w:ascii="Cambria Math" w:hAnsi="Cambria Math"/>
          </w:rPr>
          <m:t>x</m:t>
        </m:r>
        <m:r>
          <m:rPr>
            <m:sty m:val="p"/>
          </m:rPr>
          <w:rPr>
            <w:rFonts w:ascii="Cambria Math" w:hAnsi="Cambria Math"/>
          </w:rPr>
          <m:t>+</m:t>
        </m:r>
        <m:d>
          <m:dPr>
            <m:ctrlPr>
              <w:rPr>
                <w:rFonts w:ascii="Cambria Math" w:hAnsi="Cambria Math"/>
              </w:rPr>
            </m:ctrlPr>
          </m:dPr>
          <m:e>
            <m:r>
              <w:rPr>
                <w:rFonts w:ascii="Cambria Math" w:hAnsi="Cambria Math"/>
              </w:rPr>
              <m:t>b</m:t>
            </m:r>
            <m:r>
              <m:rPr>
                <m:sty m:val="p"/>
              </m:rPr>
              <w:rPr>
                <w:rFonts w:ascii="Cambria Math" w:hAnsi="Cambria Math"/>
              </w:rPr>
              <m:t>-</m:t>
            </m:r>
            <m:r>
              <w:rPr>
                <w:rFonts w:ascii="Cambria Math" w:hAnsi="Cambria Math"/>
              </w:rPr>
              <m:t>c</m:t>
            </m:r>
          </m:e>
        </m:d>
      </m:oMath>
      <w:r w:rsidR="0021667F">
        <w:t xml:space="preserve"> </w:t>
      </w:r>
      <w:r w:rsidR="0021667F">
        <w:tab/>
      </w:r>
      <w:r w:rsidR="0021667F">
        <w:tab/>
      </w:r>
      <w:r w:rsidR="0021667F">
        <w:tab/>
      </w:r>
      <w:r w:rsidR="0021667F">
        <w:tab/>
      </w:r>
      <w:r w:rsidR="0021667F">
        <w:tab/>
      </w:r>
      <w:r w:rsidR="0021667F">
        <w:tab/>
      </w:r>
      <w:r w:rsidR="0021667F">
        <w:tab/>
      </w:r>
      <w:r w:rsidR="0021667F">
        <w:tab/>
      </w:r>
      <w:r w:rsidR="00F12BC4">
        <w:t xml:space="preserve">                      </w:t>
      </w:r>
      <w:r w:rsidR="0021667F">
        <w:t>(</w:t>
      </w:r>
      <w:r w:rsidR="00F12BC4">
        <w:t>29</w:t>
      </w:r>
      <w:r w:rsidR="0021667F">
        <w:t>)</w:t>
      </w:r>
    </w:p>
    <w:p w14:paraId="716B1676" w14:textId="77777777" w:rsidR="0021667F" w:rsidRDefault="0021667F" w:rsidP="00FF3E65"/>
    <w:p w14:paraId="1C7D609F" w14:textId="77777777" w:rsidR="006D0994" w:rsidRDefault="006D0994" w:rsidP="00FF3E65">
      <w:r w:rsidRPr="006D0994">
        <w:t>where:</w:t>
      </w:r>
    </w:p>
    <w:p w14:paraId="10F07733" w14:textId="77777777" w:rsidR="006D0994" w:rsidRPr="006D0994" w:rsidRDefault="006D0994" w:rsidP="00BD5025">
      <w:pPr>
        <w:pStyle w:val="ListParagraph"/>
        <w:numPr>
          <w:ilvl w:val="0"/>
          <w:numId w:val="14"/>
        </w:numPr>
      </w:pPr>
      <m:oMath>
        <m:r>
          <w:rPr>
            <w:rFonts w:ascii="Cambria Math" w:hAnsi="Cambria Math"/>
          </w:rPr>
          <m:t>a</m:t>
        </m:r>
        <m:r>
          <m:rPr>
            <m:sty m:val="p"/>
          </m:rPr>
          <w:rPr>
            <w:rFonts w:ascii="Cambria Math" w:hAnsi="Cambria Math"/>
          </w:rPr>
          <m:t> = </m:t>
        </m:r>
        <m:f>
          <m:fPr>
            <m:ctrlPr>
              <w:rPr>
                <w:rFonts w:ascii="Cambria Math" w:hAnsi="Cambria Math"/>
              </w:rPr>
            </m:ctrlPr>
          </m:fPr>
          <m:num>
            <m:sSup>
              <m:sSupPr>
                <m:ctrlPr>
                  <w:rPr>
                    <w:rFonts w:ascii="Cambria Math" w:hAnsi="Cambria Math"/>
                  </w:rPr>
                </m:ctrlPr>
              </m:sSupPr>
              <m:e>
                <m:r>
                  <m:rPr>
                    <m:sty m:val="p"/>
                  </m:rPr>
                  <w:rPr>
                    <w:rFonts w:ascii="Cambria Math" w:hAnsi="Cambria Math"/>
                  </w:rPr>
                  <m:t>2</m:t>
                </m:r>
              </m:e>
              <m:sup>
                <m:r>
                  <m:rPr>
                    <m:sty m:val="p"/>
                  </m:rPr>
                  <w:rPr>
                    <w:rFonts w:ascii="Cambria Math" w:hAnsi="Cambria Math"/>
                  </w:rPr>
                  <m:t>23</m:t>
                </m:r>
              </m:sup>
            </m:sSup>
          </m:num>
          <m:den>
            <m:func>
              <m:funcPr>
                <m:ctrlPr>
                  <w:rPr>
                    <w:rFonts w:ascii="Cambria Math" w:hAnsi="Cambria Math"/>
                  </w:rPr>
                </m:ctrlPr>
              </m:funcPr>
              <m:fName>
                <m:r>
                  <m:rPr>
                    <m:sty m:val="p"/>
                  </m:rPr>
                  <w:rPr>
                    <w:rFonts w:ascii="Cambria Math" w:hAnsi="Cambria Math"/>
                  </w:rPr>
                  <m:t>ln</m:t>
                </m:r>
              </m:fName>
              <m:e>
                <m:r>
                  <m:rPr>
                    <m:sty m:val="p"/>
                  </m:rPr>
                  <w:rPr>
                    <w:rFonts w:ascii="Cambria Math" w:hAnsi="Cambria Math"/>
                  </w:rPr>
                  <m:t>2</m:t>
                </m:r>
              </m:e>
            </m:func>
          </m:den>
        </m:f>
        <m:r>
          <m:rPr>
            <m:sty m:val="p"/>
          </m:rPr>
          <w:rPr>
            <w:rFonts w:ascii="Cambria Math" w:hAnsi="Cambria Math"/>
          </w:rPr>
          <m:t>≈12102203</m:t>
        </m:r>
      </m:oMath>
    </w:p>
    <w:p w14:paraId="7419A548" w14:textId="77777777" w:rsidR="006D0994" w:rsidRPr="006D0994" w:rsidRDefault="006D0994" w:rsidP="00BD5025">
      <w:pPr>
        <w:pStyle w:val="ListParagraph"/>
        <w:numPr>
          <w:ilvl w:val="0"/>
          <w:numId w:val="14"/>
        </w:numPr>
      </w:pPr>
      <m:oMath>
        <m:r>
          <w:rPr>
            <w:rFonts w:ascii="Cambria Math" w:hAnsi="Cambria Math"/>
          </w:rPr>
          <m:t>b</m:t>
        </m:r>
        <m:r>
          <m:rPr>
            <m:sty m:val="p"/>
          </m:rPr>
          <w:rPr>
            <w:rFonts w:ascii="Cambria Math" w:hAnsi="Cambria Math"/>
          </w:rPr>
          <m:t> = 127⋅</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23</m:t>
            </m:r>
          </m:sup>
        </m:sSup>
        <m:r>
          <m:rPr>
            <m:sty m:val="p"/>
          </m:rPr>
          <w:rPr>
            <w:rFonts w:ascii="Cambria Math" w:hAnsi="Cambria Math"/>
          </w:rPr>
          <m:t> ≈ 1065353216</m:t>
        </m:r>
      </m:oMath>
      <w:r w:rsidRPr="006D0994">
        <w:t xml:space="preserve"> </w:t>
      </w:r>
      <w:r w:rsidRPr="080D4BF5">
        <w:t>(bias for single-precision floats)</w:t>
      </w:r>
    </w:p>
    <w:p w14:paraId="06B2BD9F" w14:textId="2AE6E85F" w:rsidR="0021667F" w:rsidRDefault="006D0994" w:rsidP="00BD5025">
      <w:pPr>
        <w:pStyle w:val="ListParagraph"/>
        <w:numPr>
          <w:ilvl w:val="0"/>
          <w:numId w:val="14"/>
        </w:numPr>
      </w:pPr>
      <m:oMath>
        <m:r>
          <w:rPr>
            <w:rFonts w:ascii="Cambria Math" w:hAnsi="Cambria Math"/>
          </w:rPr>
          <m:t>c</m:t>
        </m:r>
        <m:r>
          <m:rPr>
            <m:sty m:val="p"/>
          </m:rPr>
          <w:rPr>
            <w:rFonts w:ascii="Cambria Math" w:hAnsi="Cambria Math"/>
          </w:rPr>
          <m:t> </m:t>
        </m:r>
      </m:oMath>
      <w:r w:rsidRPr="006D0994">
        <w:t>: T</w:t>
      </w:r>
      <w:r w:rsidRPr="080D4BF5">
        <w:t xml:space="preserve">unable parameter that adjusts the approximation's characteristics (Root-mean-square (RMS) relative error is minimized for </w:t>
      </w:r>
      <m:oMath>
        <m:r>
          <w:rPr>
            <w:rFonts w:ascii="Cambria Math" w:hAnsi="Cambria Math"/>
          </w:rPr>
          <m:t>c</m:t>
        </m:r>
        <m:r>
          <m:rPr>
            <m:sty m:val="p"/>
          </m:rPr>
          <w:rPr>
            <w:rFonts w:ascii="Cambria Math" w:hAnsi="Cambria Math"/>
          </w:rPr>
          <m:t> ≈60810 </m:t>
        </m:r>
      </m:oMath>
      <w:r w:rsidRPr="080D4BF5">
        <w:t>)</w:t>
      </w:r>
    </w:p>
    <w:p w14:paraId="2D4CA322" w14:textId="34499A57" w:rsidR="006D0994" w:rsidRPr="006D0994" w:rsidRDefault="006D0994" w:rsidP="00FF3E65">
      <w:r w:rsidRPr="006D0994">
        <w:t>It is crucial to prevent overflow due to the rapid growth of the exponential curve. In particular, the input must be clamped to a safe range before applying the approximation. For single-precision floats (</w:t>
      </w:r>
      <w:r w:rsidRPr="00A52EA3">
        <w:rPr>
          <w:rStyle w:val="Emphasis"/>
        </w:rPr>
        <w:t>IEEE-754</w:t>
      </w:r>
      <w:r w:rsidRPr="006D0994">
        <w:t xml:space="preserve">), the maximum representable value is approximately </w:t>
      </w:r>
      <m:oMath>
        <m:r>
          <m:rPr>
            <m:sty m:val="p"/>
          </m:rPr>
          <w:rPr>
            <w:rFonts w:ascii="Cambria Math" w:hAnsi="Cambria Math"/>
          </w:rPr>
          <m:t>3.4⋅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38</m:t>
            </m:r>
          </m:sup>
        </m:sSup>
      </m:oMath>
      <w:r w:rsidRPr="006D0994">
        <w:t xml:space="preserve">. The exponential function reaches this magnitude at approximately </w:t>
      </w:r>
      <m:oMath>
        <m:sSup>
          <m:sSupPr>
            <m:ctrlPr>
              <w:rPr>
                <w:rFonts w:ascii="Cambria Math" w:hAnsi="Cambria Math"/>
              </w:rPr>
            </m:ctrlPr>
          </m:sSupPr>
          <m:e>
            <m:r>
              <w:rPr>
                <w:rFonts w:ascii="Cambria Math" w:hAnsi="Cambria Math"/>
              </w:rPr>
              <m:t>e</m:t>
            </m:r>
          </m:e>
          <m:sup>
            <m:r>
              <m:rPr>
                <m:sty m:val="p"/>
              </m:rPr>
              <w:rPr>
                <w:rFonts w:ascii="Cambria Math" w:hAnsi="Cambria Math"/>
              </w:rPr>
              <m:t>88</m:t>
            </m:r>
          </m:sup>
        </m:sSup>
      </m:oMath>
      <w:r w:rsidRPr="006D0994">
        <w:t xml:space="preserve">. Therefore, to maintain numerical safety, the input is clamped to the range </w:t>
      </w:r>
      <m:oMath>
        <m:d>
          <m:dPr>
            <m:begChr m:val="["/>
            <m:endChr m:val="]"/>
            <m:ctrlPr>
              <w:rPr>
                <w:rFonts w:ascii="Cambria Math" w:hAnsi="Cambria Math"/>
              </w:rPr>
            </m:ctrlPr>
          </m:dPr>
          <m:e>
            <m:r>
              <m:rPr>
                <m:sty m:val="p"/>
              </m:rPr>
              <w:rPr>
                <w:rFonts w:ascii="Cambria Math" w:hAnsi="Cambria Math"/>
              </w:rPr>
              <m:t>-88.0, 88.0</m:t>
            </m:r>
          </m:e>
        </m:d>
      </m:oMath>
      <w:r w:rsidRPr="006D0994">
        <w:t>.</w:t>
      </w:r>
    </w:p>
    <w:p w14:paraId="53F22D0E" w14:textId="77777777" w:rsidR="00F47B51" w:rsidRDefault="006D0994" w:rsidP="0021667F">
      <w:pPr>
        <w:ind w:firstLine="720"/>
      </w:pPr>
      <w:r w:rsidRPr="006D0994">
        <w:t>Although the approximation sacrifices some precision (especially for large magnitudes) it is sufficiently accurate in the region of interest. In practice, this results in orders of magnitude performance improvements with negligible impact on the behavior of the probability field, particularly given that very small probabilities are treated as zero in the system.</w:t>
      </w:r>
    </w:p>
    <w:p w14:paraId="01B9C641" w14:textId="77777777" w:rsidR="00251F27" w:rsidRDefault="00251F27" w:rsidP="00251F27"/>
    <w:p w14:paraId="09C0F718" w14:textId="509E2847" w:rsidR="00251F27" w:rsidRDefault="00251F27" w:rsidP="00EF45FF">
      <w:pPr>
        <w:pStyle w:val="Caption"/>
      </w:pPr>
      <w:r>
        <w:t>Listing 3</w:t>
      </w:r>
      <w:r>
        <w:tab/>
        <w:t>Function to compute fast exponential approximation.</w:t>
      </w:r>
    </w:p>
    <w:p w14:paraId="62F39E0E" w14:textId="1595C513" w:rsidR="00251F27" w:rsidRDefault="00251F27" w:rsidP="00F47B51">
      <w:pPr>
        <w:pStyle w:val="Code"/>
      </w:pPr>
      <w:r>
        <w:t xml:space="preserve">float </w:t>
      </w:r>
      <w:r w:rsidR="00F47B51" w:rsidRPr="00F47B51">
        <w:t>EXPF(x</w:t>
      </w:r>
      <w:r>
        <w:t>)</w:t>
      </w:r>
    </w:p>
    <w:p w14:paraId="512E027A" w14:textId="37035ED8" w:rsidR="00F47B51" w:rsidRPr="00F47B51" w:rsidRDefault="00251F27" w:rsidP="00F47B51">
      <w:pPr>
        <w:pStyle w:val="Code"/>
      </w:pPr>
      <w:r>
        <w:t>{</w:t>
      </w:r>
      <w:r w:rsidR="00F47B51" w:rsidRPr="00F47B51">
        <w:t xml:space="preserve">                                               </w:t>
      </w:r>
    </w:p>
    <w:p w14:paraId="3FD2F78E" w14:textId="29431731" w:rsidR="00F47B51" w:rsidRDefault="00F47B51" w:rsidP="00F47B51">
      <w:pPr>
        <w:pStyle w:val="Code"/>
      </w:pPr>
      <w:r w:rsidRPr="00F47B51">
        <w:t xml:space="preserve">    </w:t>
      </w:r>
      <w:r w:rsidR="00251F27" w:rsidRPr="00F47B51">
        <w:t>uint32_t</w:t>
      </w:r>
      <w:r w:rsidR="00251F27">
        <w:t xml:space="preserve"> i</w:t>
      </w:r>
      <w:r w:rsidR="00251F27" w:rsidRPr="00F47B51">
        <w:t xml:space="preserve"> </w:t>
      </w:r>
      <w:r w:rsidRPr="00F47B51">
        <w:t>= (uint32_t)(EXPF_A * x + (EXPF_B - EXPF_C))</w:t>
      </w:r>
      <w:r w:rsidR="00251F27">
        <w:t>;</w:t>
      </w:r>
    </w:p>
    <w:p w14:paraId="031972EA" w14:textId="2C4FD18D" w:rsidR="00251F27" w:rsidRPr="00F47B51" w:rsidRDefault="00251F27" w:rsidP="00F47B51">
      <w:pPr>
        <w:pStyle w:val="Code"/>
      </w:pPr>
      <w:r>
        <w:t xml:space="preserve">    return (float)i;</w:t>
      </w:r>
    </w:p>
    <w:p w14:paraId="701B13D5" w14:textId="729AE03F" w:rsidR="006D0994" w:rsidRPr="006D0994" w:rsidRDefault="00251F27" w:rsidP="00F47B51">
      <w:pPr>
        <w:pStyle w:val="Code"/>
      </w:pPr>
      <w:r>
        <w:t>}</w:t>
      </w:r>
      <w:r w:rsidR="006D0994">
        <w:br w:type="page"/>
      </w:r>
    </w:p>
    <w:p w14:paraId="59D4D354" w14:textId="42FBA2A0" w:rsidR="006D0994" w:rsidRPr="006D0994" w:rsidRDefault="0A7D9424" w:rsidP="00175B21">
      <w:pPr>
        <w:pStyle w:val="Heading1"/>
      </w:pPr>
      <w:bookmarkStart w:id="7" w:name="_Toc202104110"/>
      <w:r>
        <w:t>8</w:t>
      </w:r>
      <w:r w:rsidR="006D0994">
        <w:t>. Algorithm evaluation</w:t>
      </w:r>
      <w:bookmarkEnd w:id="7"/>
    </w:p>
    <w:p w14:paraId="6A3BAA67" w14:textId="3D8FD6EB" w:rsidR="0021667F" w:rsidRPr="006D0994" w:rsidRDefault="006D0994" w:rsidP="00FF3E65">
      <w:r w:rsidRPr="006D0994">
        <w:t xml:space="preserve">To </w:t>
      </w:r>
      <w:r w:rsidR="006D2B27">
        <w:t>evaluate</w:t>
      </w:r>
      <w:r w:rsidRPr="006D0994">
        <w:t xml:space="preserve"> the performance and effectiveness of the various collision avoidance algorithms, a series of simulation scenarios</w:t>
      </w:r>
      <w:r w:rsidR="006D2B27">
        <w:t xml:space="preserve"> have been designed</w:t>
      </w:r>
      <w:r w:rsidRPr="006D0994">
        <w:t xml:space="preserve">. In each scenario, multiple agents are initialized with predefined goals. Once an agent reaches its goal, it is removed from the simulation. The simulation </w:t>
      </w:r>
      <w:r w:rsidR="006D2B27">
        <w:t>ends</w:t>
      </w:r>
      <w:r w:rsidRPr="006D0994">
        <w:t xml:space="preserve"> when all agents have </w:t>
      </w:r>
      <w:r w:rsidR="006D2B27">
        <w:t>reached their destination</w:t>
      </w:r>
      <w:r w:rsidRPr="006D0994">
        <w:t xml:space="preserve"> and exited the environment.</w:t>
      </w:r>
    </w:p>
    <w:p w14:paraId="5253E7A3" w14:textId="2C8E4B31" w:rsidR="006D0994" w:rsidRPr="006D0994" w:rsidRDefault="006D0994" w:rsidP="00175B21">
      <w:pPr>
        <w:pStyle w:val="Heading2"/>
      </w:pPr>
      <w:r w:rsidRPr="006D0994">
        <w:t>Evaluation Metrics</w:t>
      </w:r>
    </w:p>
    <w:p w14:paraId="77EA4C6D" w14:textId="706C3834" w:rsidR="006D0994" w:rsidRDefault="006D0994" w:rsidP="00FF3E65">
      <w:r w:rsidRPr="006D0994">
        <w:t>The following metrics are used to quantitatively evaluate each algorithm’s performance:</w:t>
      </w:r>
    </w:p>
    <w:p w14:paraId="29A34575" w14:textId="77777777" w:rsidR="0091067C" w:rsidRPr="006D0994" w:rsidRDefault="0091067C" w:rsidP="00FF3E65"/>
    <w:p w14:paraId="7282E73B" w14:textId="13115AC0" w:rsidR="006D0994" w:rsidRPr="006D0994" w:rsidRDefault="006D0994" w:rsidP="00BD5025">
      <w:pPr>
        <w:pStyle w:val="ListParagraph"/>
        <w:numPr>
          <w:ilvl w:val="0"/>
          <w:numId w:val="15"/>
        </w:numPr>
      </w:pPr>
      <w:r w:rsidRPr="00CE5A8E">
        <w:rPr>
          <w:rStyle w:val="Strong"/>
        </w:rPr>
        <w:t>Collision Count</w:t>
      </w:r>
      <w:r w:rsidRPr="006D0994">
        <w:t>: The total number of collisions between agents. This metric reflects the algorithm’s ability to maintain spatial separation and avoid physical contact.</w:t>
      </w:r>
    </w:p>
    <w:p w14:paraId="22EDC988" w14:textId="5953A347" w:rsidR="006D0994" w:rsidRPr="006D0994" w:rsidRDefault="006D0994" w:rsidP="00BD5025">
      <w:pPr>
        <w:pStyle w:val="ListParagraph"/>
        <w:numPr>
          <w:ilvl w:val="0"/>
          <w:numId w:val="15"/>
        </w:numPr>
      </w:pPr>
      <w:r w:rsidRPr="00CE5A8E">
        <w:rPr>
          <w:rStyle w:val="Strong"/>
        </w:rPr>
        <w:t>Simulation Completion Time</w:t>
      </w:r>
      <w:r w:rsidRPr="006D0994">
        <w:t>: The total time (in seconds) required for all agents to reach their respective goals. This indicates the overall efficiency of the crowd movement.</w:t>
      </w:r>
    </w:p>
    <w:p w14:paraId="17592D11" w14:textId="6E75D0F5" w:rsidR="006D0994" w:rsidRPr="006D0994" w:rsidRDefault="006D0994" w:rsidP="00BD5025">
      <w:pPr>
        <w:pStyle w:val="ListParagraph"/>
        <w:numPr>
          <w:ilvl w:val="0"/>
          <w:numId w:val="15"/>
        </w:numPr>
      </w:pPr>
      <w:r w:rsidRPr="00CE5A8E">
        <w:rPr>
          <w:rStyle w:val="Strong"/>
        </w:rPr>
        <w:t>Computational Cost</w:t>
      </w:r>
      <w:r w:rsidRPr="006D0994">
        <w:t xml:space="preserve">: Measured by the average </w:t>
      </w:r>
      <w:r w:rsidR="003059E4">
        <w:t>and minimum</w:t>
      </w:r>
      <w:r w:rsidRPr="006D0994">
        <w:t xml:space="preserve"> frame rate during the simulation, this metric captures the algorithm’s runtime performance.</w:t>
      </w:r>
    </w:p>
    <w:p w14:paraId="5322A3AA" w14:textId="4DD3EF72" w:rsidR="006D0994" w:rsidRDefault="006D0994" w:rsidP="00CE5A8E">
      <w:r>
        <w:t>These metrics offer a balance between safety (minimizing collisions) and efficiency (minimizing time), which are critical in practical applications of crowd simulation.</w:t>
      </w:r>
    </w:p>
    <w:p w14:paraId="59B446D3" w14:textId="12FF75D4" w:rsidR="00B329BB" w:rsidRPr="00B329BB" w:rsidRDefault="00B329BB" w:rsidP="006D2B27">
      <w:pPr>
        <w:ind w:firstLine="720"/>
      </w:pPr>
      <w:r w:rsidRPr="00B329BB">
        <w:t>All measurements were carried out under comparable conditions, as far as reasonably possible, given that the algorithms differ in nature and each has distinct tunable parameters.</w:t>
      </w:r>
      <w:r w:rsidR="0022456C">
        <w:t xml:space="preserve"> </w:t>
      </w:r>
      <w:r w:rsidR="00C86294" w:rsidRPr="00C86294">
        <w:t>Despite these algorithm-specific differences, the experiments were carried out using the same hardware and identical goal-directed steering forces to ensure a fair comparison.</w:t>
      </w:r>
    </w:p>
    <w:p w14:paraId="72ED9D53" w14:textId="20C0AAE1" w:rsidR="006D0994" w:rsidRPr="006D0994" w:rsidRDefault="006D0994" w:rsidP="00175B21">
      <w:pPr>
        <w:pStyle w:val="Heading2"/>
      </w:pPr>
      <w:r w:rsidRPr="006D0994">
        <w:t>Testing environments</w:t>
      </w:r>
    </w:p>
    <w:p w14:paraId="20B980ED" w14:textId="1432CE26" w:rsidR="006D0994" w:rsidRPr="006D0994" w:rsidRDefault="003059E4" w:rsidP="00FF3E65">
      <w:r>
        <w:t>The</w:t>
      </w:r>
      <w:r w:rsidR="006D0994" w:rsidRPr="006D0994">
        <w:t xml:space="preserve"> algorithms</w:t>
      </w:r>
      <w:r>
        <w:t xml:space="preserve"> have been evaluated</w:t>
      </w:r>
      <w:r w:rsidR="006D0994" w:rsidRPr="006D0994">
        <w:t xml:space="preserve"> across a </w:t>
      </w:r>
      <w:r w:rsidR="006D0994" w:rsidRPr="00136B5C">
        <w:rPr>
          <w:rStyle w:val="Strong"/>
        </w:rPr>
        <w:t>variety of testing environments</w:t>
      </w:r>
      <w:r w:rsidR="006D0994" w:rsidRPr="006D0994">
        <w:t xml:space="preserve"> designed to challenge different aspects of local navigation and collision avoidance.</w:t>
      </w:r>
      <w:r w:rsidR="006C4D22">
        <w:t xml:space="preserve"> </w:t>
      </w:r>
      <w:r w:rsidR="006C4D22" w:rsidRPr="006C4D22">
        <w:t>Each environment presents unique constraints and dynamic conditions that test the robustness, adaptability, and efficiency of the algorithms under diverse scenarios.</w:t>
      </w:r>
    </w:p>
    <w:p w14:paraId="33DF2913" w14:textId="0740B4D9" w:rsidR="00C86BF1" w:rsidRDefault="00C86BF1" w:rsidP="00FF3E65"/>
    <w:p w14:paraId="20B8555B" w14:textId="77777777" w:rsidR="00C86BF1" w:rsidRDefault="00C86BF1">
      <w:pPr>
        <w:widowControl/>
        <w:autoSpaceDE/>
        <w:autoSpaceDN/>
        <w:adjustRightInd/>
      </w:pPr>
      <w:r>
        <w:br w:type="page"/>
      </w:r>
    </w:p>
    <w:p w14:paraId="4061052F" w14:textId="3B16F211" w:rsidR="00026B01" w:rsidRPr="00026B01" w:rsidRDefault="00C86BF1" w:rsidP="006453EF">
      <w:pPr>
        <w:pStyle w:val="Heading3"/>
      </w:pPr>
      <w:r>
        <w:t xml:space="preserve">1. </w:t>
      </w:r>
      <w:r w:rsidR="006D0994" w:rsidRPr="006D0994">
        <w:t>Circle</w:t>
      </w:r>
    </w:p>
    <w:p w14:paraId="49B9CB48" w14:textId="0588EF8C" w:rsidR="006D0994" w:rsidRPr="006D0994" w:rsidRDefault="00371491" w:rsidP="00FF3E65">
      <w:r>
        <w:rPr>
          <w:noProof/>
        </w:rPr>
        <mc:AlternateContent>
          <mc:Choice Requires="wps">
            <w:drawing>
              <wp:anchor distT="0" distB="0" distL="114300" distR="114300" simplePos="0" relativeHeight="251658289" behindDoc="0" locked="0" layoutInCell="1" allowOverlap="1" wp14:anchorId="556D0B88" wp14:editId="30855256">
                <wp:simplePos x="0" y="0"/>
                <wp:positionH relativeFrom="column">
                  <wp:posOffset>1335405</wp:posOffset>
                </wp:positionH>
                <wp:positionV relativeFrom="paragraph">
                  <wp:posOffset>3145790</wp:posOffset>
                </wp:positionV>
                <wp:extent cx="2715895" cy="635"/>
                <wp:effectExtent l="0" t="0" r="0" b="0"/>
                <wp:wrapTopAndBottom/>
                <wp:docPr id="399348821" name="Text Box 1"/>
                <wp:cNvGraphicFramePr/>
                <a:graphic xmlns:a="http://schemas.openxmlformats.org/drawingml/2006/main">
                  <a:graphicData uri="http://schemas.microsoft.com/office/word/2010/wordprocessingShape">
                    <wps:wsp>
                      <wps:cNvSpPr txBox="1"/>
                      <wps:spPr>
                        <a:xfrm>
                          <a:off x="0" y="0"/>
                          <a:ext cx="2715895" cy="635"/>
                        </a:xfrm>
                        <a:prstGeom prst="rect">
                          <a:avLst/>
                        </a:prstGeom>
                        <a:solidFill>
                          <a:prstClr val="white"/>
                        </a:solidFill>
                        <a:ln>
                          <a:noFill/>
                        </a:ln>
                      </wps:spPr>
                      <wps:txbx>
                        <w:txbxContent>
                          <w:p w14:paraId="5A49A784" w14:textId="52CAF1F7" w:rsidR="00F95D33" w:rsidRPr="00CE2DB7" w:rsidRDefault="00F95D33" w:rsidP="00F95D33">
                            <w:pPr>
                              <w:pStyle w:val="Caption"/>
                              <w:rPr>
                                <w:rFonts w:ascii="Times New Roman" w:eastAsia="Times New Roman" w:hAnsi="Times New Roman" w:cs="Times New Roman"/>
                                <w:noProof/>
                                <w:szCs w:val="20"/>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30</w:t>
                            </w:r>
                            <w:r w:rsidR="008A1C55">
                              <w:rPr>
                                <w:noProof/>
                              </w:rPr>
                              <w:fldChar w:fldCharType="end"/>
                            </w:r>
                            <w:r>
                              <w:t>: Circle testing environment.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3B41E3B2">
              <v:shape id="_x0000_s1055" style="position:absolute;margin-left:105.15pt;margin-top:247.7pt;width:213.85pt;height:.05pt;z-index:251658289;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" w14:anchorId="556D0B88">
                <v:textbox style="mso-fit-shape-to-text:t" inset="0,0,0,0">
                  <w:txbxContent>
                    <w:p w:rsidRPr="00CE2DB7" w:rsidR="00F95D33" w:rsidP="00F95D33" w:rsidRDefault="00F95D33" w14:paraId="3996B1F2" w14:textId="52CAF1F7">
                      <w:pPr>
                        <w:pStyle w:val="Caption"/>
                        <w:rPr>
                          <w:rFonts w:ascii="Times New Roman" w:hAnsi="Times New Roman" w:eastAsia="Times New Roman" w:cs="Times New Roman"/>
                          <w:noProof/>
                          <w:szCs w:val="20"/>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30</w:t>
                      </w:r>
                      <w:r w:rsidR="008A1C55">
                        <w:rPr>
                          <w:noProof/>
                        </w:rPr>
                        <w:fldChar w:fldCharType="end"/>
                      </w:r>
                      <w:r>
                        <w:t>: Circle testing environment.</w:t>
                      </w:r>
                    </w:p>
                  </w:txbxContent>
                </v:textbox>
                <w10:wrap type="topAndBottom"/>
              </v:shape>
            </w:pict>
          </mc:Fallback>
        </mc:AlternateContent>
      </w:r>
      <w:r>
        <w:rPr>
          <w:noProof/>
        </w:rPr>
        <w:drawing>
          <wp:anchor distT="0" distB="0" distL="114300" distR="114300" simplePos="0" relativeHeight="251658288" behindDoc="0" locked="0" layoutInCell="1" allowOverlap="1" wp14:anchorId="79535ABB" wp14:editId="5AB36DBA">
            <wp:simplePos x="0" y="0"/>
            <wp:positionH relativeFrom="page">
              <wp:posOffset>2524125</wp:posOffset>
            </wp:positionH>
            <wp:positionV relativeFrom="paragraph">
              <wp:posOffset>910590</wp:posOffset>
            </wp:positionV>
            <wp:extent cx="2715895" cy="2178050"/>
            <wp:effectExtent l="38100" t="38100" r="46355" b="31750"/>
            <wp:wrapTopAndBottom/>
            <wp:docPr id="62732605" name="Picture 62732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2605" name="Picture 6273260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15895" cy="2178050"/>
                    </a:xfrm>
                    <a:prstGeom prst="rect">
                      <a:avLst/>
                    </a:prstGeom>
                    <a:ln w="25400">
                      <a:solidFill>
                        <a:schemeClr val="tx1"/>
                      </a:solidFill>
                    </a:ln>
                  </pic:spPr>
                </pic:pic>
              </a:graphicData>
            </a:graphic>
            <wp14:sizeRelH relativeFrom="page">
              <wp14:pctWidth>0</wp14:pctWidth>
            </wp14:sizeRelH>
            <wp14:sizeRelV relativeFrom="page">
              <wp14:pctHeight>0</wp14:pctHeight>
            </wp14:sizeRelV>
          </wp:anchor>
        </w:drawing>
      </w:r>
      <w:r w:rsidR="00900120" w:rsidRPr="00900120">
        <w:t xml:space="preserve">This scenario consists of </w:t>
      </w:r>
      <w:r w:rsidR="006D2B27">
        <w:t>five</w:t>
      </w:r>
      <w:r w:rsidR="00900120" w:rsidRPr="00900120">
        <w:t xml:space="preserve"> agents initially positioned evenly along the perimeter of a circle.</w:t>
      </w:r>
      <w:r w:rsidR="00900120">
        <w:t xml:space="preserve"> </w:t>
      </w:r>
      <w:r w:rsidR="00900120" w:rsidRPr="00900120">
        <w:t>Each agent is assigned a target directly opposite its starting point on the circle. As a result, all agents converge toward the center, where their paths intersect, creating potential for high-density interactions.</w:t>
      </w:r>
    </w:p>
    <w:p w14:paraId="1C823B63" w14:textId="67A4E1E7" w:rsidR="00371491" w:rsidRDefault="00371491" w:rsidP="00371491">
      <w:pPr>
        <w:pStyle w:val="Heading5"/>
      </w:pPr>
      <w:r>
        <w:t>Comparison</w:t>
      </w:r>
    </w:p>
    <w:p w14:paraId="01D1C0B8" w14:textId="77777777" w:rsidR="00CD6D22" w:rsidRDefault="00B53ACF">
      <w:pPr>
        <w:widowControl/>
        <w:autoSpaceDE/>
        <w:autoSpaceDN/>
        <w:adjustRightInd/>
        <w:rPr>
          <w:noProof/>
        </w:rPr>
      </w:pPr>
      <w:r w:rsidRPr="00135FEF">
        <w:rPr>
          <w:i/>
          <w:iCs/>
          <w:noProof/>
        </w:rPr>
        <w:t>WarpDriver</w:t>
      </w:r>
      <w:r w:rsidRPr="00B53ACF">
        <w:rPr>
          <w:noProof/>
        </w:rPr>
        <w:t xml:space="preserve"> and </w:t>
      </w:r>
      <w:r w:rsidRPr="00135FEF">
        <w:rPr>
          <w:i/>
          <w:iCs/>
          <w:noProof/>
        </w:rPr>
        <w:t>ORCA</w:t>
      </w:r>
      <w:r w:rsidRPr="00B53ACF">
        <w:rPr>
          <w:noProof/>
        </w:rPr>
        <w:t xml:space="preserve"> demonstrated the best overall </w:t>
      </w:r>
      <w:r>
        <w:rPr>
          <w:noProof/>
        </w:rPr>
        <w:t>superiority</w:t>
      </w:r>
      <w:r w:rsidRPr="00B53ACF">
        <w:rPr>
          <w:noProof/>
        </w:rPr>
        <w:t>. Both algorithms managed to avoid collisions entirely, navigating the dense central convergence zone with smooth and symmetric trajectories.</w:t>
      </w:r>
      <w:r w:rsidR="00F1679E">
        <w:rPr>
          <w:noProof/>
        </w:rPr>
        <w:t xml:space="preserve"> </w:t>
      </w:r>
    </w:p>
    <w:p w14:paraId="46636687" w14:textId="52B4EC15" w:rsidR="003F3812" w:rsidRDefault="00F1679E" w:rsidP="00CD6D22">
      <w:pPr>
        <w:widowControl/>
        <w:autoSpaceDE/>
        <w:autoSpaceDN/>
        <w:adjustRightInd/>
        <w:ind w:firstLine="720"/>
        <w:rPr>
          <w:noProof/>
        </w:rPr>
      </w:pPr>
      <w:r w:rsidRPr="00135FEF">
        <w:rPr>
          <w:i/>
          <w:iCs/>
          <w:noProof/>
        </w:rPr>
        <w:t>Cellular Automata</w:t>
      </w:r>
      <w:r w:rsidRPr="00F1679E">
        <w:rPr>
          <w:noProof/>
        </w:rPr>
        <w:t xml:space="preserve"> also avoided collisions but took nearly twice as long to complete the simulation due to its less direct movement patterns</w:t>
      </w:r>
      <w:r>
        <w:rPr>
          <w:noProof/>
        </w:rPr>
        <w:t>.</w:t>
      </w:r>
    </w:p>
    <w:p w14:paraId="10CF5B37" w14:textId="1E3FD247" w:rsidR="00CD132F" w:rsidRDefault="003F3812" w:rsidP="002800B6">
      <w:pPr>
        <w:widowControl/>
        <w:autoSpaceDE/>
        <w:autoSpaceDN/>
        <w:adjustRightInd/>
        <w:rPr>
          <w:noProof/>
        </w:rPr>
      </w:pPr>
      <w:r>
        <w:rPr>
          <w:noProof/>
        </w:rPr>
        <w:tab/>
      </w:r>
      <w:r w:rsidRPr="003F3812">
        <w:rPr>
          <w:noProof/>
        </w:rPr>
        <w:t xml:space="preserve">In contrast, </w:t>
      </w:r>
      <w:r w:rsidRPr="00135FEF">
        <w:rPr>
          <w:i/>
          <w:iCs/>
          <w:noProof/>
        </w:rPr>
        <w:t>UPL</w:t>
      </w:r>
      <w:r w:rsidRPr="003F3812">
        <w:rPr>
          <w:noProof/>
        </w:rPr>
        <w:t xml:space="preserve"> performed the worst in terms of safety, with a high number of collisions. While the completion time was comparable to </w:t>
      </w:r>
      <w:r w:rsidR="00A873F1">
        <w:t>the faster algorithms</w:t>
      </w:r>
      <w:r w:rsidRPr="003F3812">
        <w:rPr>
          <w:noProof/>
        </w:rPr>
        <w:t>, the agent behavior was noticeably more erratic and less symmetrical.</w:t>
      </w:r>
    </w:p>
    <w:p w14:paraId="3A976486" w14:textId="1F0D9DAF" w:rsidR="00C86BF1" w:rsidRDefault="00CD6D22">
      <w:pPr>
        <w:widowControl/>
        <w:autoSpaceDE/>
        <w:autoSpaceDN/>
        <w:adjustRightInd/>
      </w:pPr>
      <w:r>
        <w:rPr>
          <w:noProof/>
        </w:rPr>
        <mc:AlternateContent>
          <mc:Choice Requires="wps">
            <w:drawing>
              <wp:anchor distT="0" distB="0" distL="114300" distR="114300" simplePos="0" relativeHeight="251658290" behindDoc="0" locked="0" layoutInCell="1" allowOverlap="1" wp14:anchorId="31B2C197" wp14:editId="05B477F3">
                <wp:simplePos x="0" y="0"/>
                <wp:positionH relativeFrom="page">
                  <wp:posOffset>1828800</wp:posOffset>
                </wp:positionH>
                <wp:positionV relativeFrom="paragraph">
                  <wp:posOffset>223520</wp:posOffset>
                </wp:positionV>
                <wp:extent cx="4114800" cy="228600"/>
                <wp:effectExtent l="0" t="0" r="0" b="0"/>
                <wp:wrapTopAndBottom/>
                <wp:docPr id="882214210" name="Text Box 1"/>
                <wp:cNvGraphicFramePr/>
                <a:graphic xmlns:a="http://schemas.openxmlformats.org/drawingml/2006/main">
                  <a:graphicData uri="http://schemas.microsoft.com/office/word/2010/wordprocessingShape">
                    <wps:wsp>
                      <wps:cNvSpPr txBox="1"/>
                      <wps:spPr>
                        <a:xfrm>
                          <a:off x="0" y="0"/>
                          <a:ext cx="4114800" cy="228600"/>
                        </a:xfrm>
                        <a:prstGeom prst="rect">
                          <a:avLst/>
                        </a:prstGeom>
                        <a:solidFill>
                          <a:prstClr val="white"/>
                        </a:solidFill>
                        <a:ln>
                          <a:noFill/>
                        </a:ln>
                      </wps:spPr>
                      <wps:txbx>
                        <w:txbxContent>
                          <w:p w14:paraId="65A9BA00" w14:textId="77777777" w:rsidR="00AA65B7" w:rsidRPr="00B67AE4" w:rsidRDefault="00AA65B7" w:rsidP="00AA65B7">
                            <w:pPr>
                              <w:pStyle w:val="Caption"/>
                              <w:rPr>
                                <w:rFonts w:ascii="Times New Roman" w:eastAsia="Times New Roman" w:hAnsi="Times New Roman" w:cs="Times New Roman"/>
                                <w:noProof/>
                                <w:szCs w:val="20"/>
                                <w:lang w:eastAsia="en-US"/>
                              </w:rPr>
                            </w:pPr>
                            <w:r>
                              <w:t xml:space="preserve">Graph </w:t>
                            </w:r>
                            <w:r>
                              <w:fldChar w:fldCharType="begin"/>
                            </w:r>
                            <w:r>
                              <w:instrText xml:space="preserve"> SEQ Graph \* ARABIC </w:instrText>
                            </w:r>
                            <w:r>
                              <w:fldChar w:fldCharType="separate"/>
                            </w:r>
                            <w:r>
                              <w:rPr>
                                <w:noProof/>
                              </w:rPr>
                              <w:t>1</w:t>
                            </w:r>
                            <w:r>
                              <w:rPr>
                                <w:noProof/>
                              </w:rPr>
                              <w:fldChar w:fldCharType="end"/>
                            </w:r>
                            <w:r>
                              <w:t>: Circle testing environment metrics.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73075B5D">
              <v:shape id="_x0000_s1056" style="position:absolute;margin-left:2in;margin-top:17.6pt;width:324pt;height:18pt;z-index:25165829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" w14:anchorId="31B2C197">
                <v:textbox inset="0,0,0,0">
                  <w:txbxContent>
                    <w:p w:rsidRPr="00B67AE4" w:rsidR="00AA65B7" w:rsidP="00AA65B7" w:rsidRDefault="00AA65B7" w14:paraId="30CECD16" w14:textId="77777777">
                      <w:pPr>
                        <w:pStyle w:val="Caption"/>
                        <w:rPr>
                          <w:rFonts w:ascii="Times New Roman" w:hAnsi="Times New Roman" w:eastAsia="Times New Roman" w:cs="Times New Roman"/>
                          <w:noProof/>
                          <w:szCs w:val="20"/>
                          <w:lang w:eastAsia="en-US"/>
                        </w:rPr>
                      </w:pPr>
                      <w:r>
                        <w:t xml:space="preserve">Graph </w:t>
                      </w:r>
                      <w:r>
                        <w:fldChar w:fldCharType="begin"/>
                      </w:r>
                      <w:r>
                        <w:instrText xml:space="preserve"> SEQ Graph \* ARABIC </w:instrText>
                      </w:r>
                      <w:r>
                        <w:fldChar w:fldCharType="separate"/>
                      </w:r>
                      <w:r>
                        <w:rPr>
                          <w:noProof/>
                        </w:rPr>
                        <w:t>1</w:t>
                      </w:r>
                      <w:r>
                        <w:rPr>
                          <w:noProof/>
                        </w:rPr>
                        <w:fldChar w:fldCharType="end"/>
                      </w:r>
                      <w:r>
                        <w:t>: Circle testing environment metrics.</w:t>
                      </w:r>
                    </w:p>
                  </w:txbxContent>
                </v:textbox>
                <w10:wrap type="topAndBottom" anchorx="page"/>
              </v:shape>
            </w:pict>
          </mc:Fallback>
        </mc:AlternateContent>
      </w:r>
      <w:r w:rsidRPr="006D0994">
        <w:rPr>
          <w:noProof/>
        </w:rPr>
        <w:drawing>
          <wp:anchor distT="0" distB="0" distL="114300" distR="114300" simplePos="0" relativeHeight="251658324" behindDoc="0" locked="0" layoutInCell="1" allowOverlap="1" wp14:anchorId="51426B31" wp14:editId="625C2F7E">
            <wp:simplePos x="0" y="0"/>
            <wp:positionH relativeFrom="page">
              <wp:posOffset>1828800</wp:posOffset>
            </wp:positionH>
            <wp:positionV relativeFrom="paragraph">
              <wp:posOffset>399415</wp:posOffset>
            </wp:positionV>
            <wp:extent cx="4114800" cy="2257425"/>
            <wp:effectExtent l="0" t="0" r="0" b="9525"/>
            <wp:wrapTopAndBottom/>
            <wp:docPr id="1145892989"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margin">
              <wp14:pctWidth>0</wp14:pctWidth>
            </wp14:sizeRelH>
            <wp14:sizeRelV relativeFrom="margin">
              <wp14:pctHeight>0</wp14:pctHeight>
            </wp14:sizeRelV>
          </wp:anchor>
        </w:drawing>
      </w:r>
    </w:p>
    <w:p w14:paraId="77B856DB" w14:textId="0185D29F" w:rsidR="006D0994" w:rsidRDefault="00C86BF1" w:rsidP="00CD132F">
      <w:pPr>
        <w:pStyle w:val="Heading3"/>
      </w:pPr>
      <w:r>
        <w:t xml:space="preserve">2. </w:t>
      </w:r>
      <w:r w:rsidR="006D0994" w:rsidRPr="006D0994">
        <w:t>Fork Path</w:t>
      </w:r>
    </w:p>
    <w:p w14:paraId="0937DCB4" w14:textId="5AB881CD" w:rsidR="00C86BF1" w:rsidRDefault="00BB0BE6" w:rsidP="00FF3E65">
      <w:r w:rsidRPr="00BB0BE6">
        <w:t xml:space="preserve">This scenario features a fork-shaped environment with two lateral branches merging into a single main path. Agents are placed in each of the side branches and are assigned </w:t>
      </w:r>
      <w:r>
        <w:t xml:space="preserve">a </w:t>
      </w:r>
      <w:r w:rsidRPr="00BB0BE6">
        <w:t xml:space="preserve">target </w:t>
      </w:r>
      <w:r>
        <w:t>at the end of</w:t>
      </w:r>
      <w:r w:rsidRPr="00BB0BE6">
        <w:t xml:space="preserve"> the main branch. As they move toward their goal, agents from both branches converge at the junction, creating a merging situation that tests the agents' ability to navigate shared space and resolve path conflicts.</w:t>
      </w:r>
    </w:p>
    <w:p w14:paraId="4B7C3DB5" w14:textId="3C99DDD7" w:rsidR="00C86BF1" w:rsidRDefault="00CD6D22" w:rsidP="00FF3E65">
      <w:r>
        <w:rPr>
          <w:noProof/>
        </w:rPr>
        <w:drawing>
          <wp:anchor distT="0" distB="0" distL="114300" distR="114300" simplePos="0" relativeHeight="251658311" behindDoc="0" locked="0" layoutInCell="1" allowOverlap="1" wp14:anchorId="7B5FC34E" wp14:editId="5BEB10E0">
            <wp:simplePos x="0" y="0"/>
            <wp:positionH relativeFrom="page">
              <wp:posOffset>2524125</wp:posOffset>
            </wp:positionH>
            <wp:positionV relativeFrom="paragraph">
              <wp:posOffset>295910</wp:posOffset>
            </wp:positionV>
            <wp:extent cx="2715895" cy="2178050"/>
            <wp:effectExtent l="38100" t="38100" r="46355" b="31750"/>
            <wp:wrapTopAndBottom/>
            <wp:docPr id="141939257" name="Picture 141939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9257" name="Picture 14193925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15895" cy="2178050"/>
                    </a:xfrm>
                    <a:prstGeom prst="rect">
                      <a:avLst/>
                    </a:prstGeom>
                    <a:ln w="25400">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97" behindDoc="0" locked="0" layoutInCell="1" allowOverlap="1" wp14:anchorId="4B604B14" wp14:editId="2760EE66">
                <wp:simplePos x="0" y="0"/>
                <wp:positionH relativeFrom="column">
                  <wp:posOffset>1335405</wp:posOffset>
                </wp:positionH>
                <wp:positionV relativeFrom="paragraph">
                  <wp:posOffset>2531110</wp:posOffset>
                </wp:positionV>
                <wp:extent cx="2715895" cy="635"/>
                <wp:effectExtent l="0" t="0" r="0" b="0"/>
                <wp:wrapTopAndBottom/>
                <wp:docPr id="1277311854" name="Text Box 1"/>
                <wp:cNvGraphicFramePr/>
                <a:graphic xmlns:a="http://schemas.openxmlformats.org/drawingml/2006/main">
                  <a:graphicData uri="http://schemas.microsoft.com/office/word/2010/wordprocessingShape">
                    <wps:wsp>
                      <wps:cNvSpPr txBox="1"/>
                      <wps:spPr>
                        <a:xfrm>
                          <a:off x="0" y="0"/>
                          <a:ext cx="2715895" cy="635"/>
                        </a:xfrm>
                        <a:prstGeom prst="rect">
                          <a:avLst/>
                        </a:prstGeom>
                        <a:solidFill>
                          <a:prstClr val="white"/>
                        </a:solidFill>
                        <a:ln>
                          <a:noFill/>
                        </a:ln>
                      </wps:spPr>
                      <wps:txbx>
                        <w:txbxContent>
                          <w:p w14:paraId="710EE1A8" w14:textId="0E0E6E43" w:rsidR="00F95D33" w:rsidRPr="007D7C32" w:rsidRDefault="00F95D33" w:rsidP="00F95D33">
                            <w:pPr>
                              <w:pStyle w:val="Caption"/>
                              <w:rPr>
                                <w:rFonts w:ascii="Times New Roman" w:eastAsia="Times New Roman" w:hAnsi="Times New Roman" w:cs="Times New Roman"/>
                                <w:noProof/>
                                <w:szCs w:val="20"/>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31</w:t>
                            </w:r>
                            <w:r w:rsidR="008A1C55">
                              <w:rPr>
                                <w:noProof/>
                              </w:rPr>
                              <w:fldChar w:fldCharType="end"/>
                            </w:r>
                            <w:r w:rsidRPr="003933CB">
                              <w:t xml:space="preserve">: </w:t>
                            </w:r>
                            <w:r>
                              <w:t>Fork</w:t>
                            </w:r>
                            <w:r w:rsidRPr="003933CB">
                              <w:t xml:space="preserve"> testing environment.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13FB7787">
              <v:shape id="_x0000_s1057" style="position:absolute;margin-left:105.15pt;margin-top:199.3pt;width:213.85pt;height:.05pt;z-index:251658297;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797GwIAAEAEAAAOAAAAZHJzL2Uyb0RvYy54bWysU8Fu2zAMvQ/YPwi6L05SpO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" w14:anchorId="4B604B14">
                <v:textbox style="mso-fit-shape-to-text:t" inset="0,0,0,0">
                  <w:txbxContent>
                    <w:p w:rsidRPr="007D7C32" w:rsidR="00F95D33" w:rsidP="00F95D33" w:rsidRDefault="00F95D33" w14:paraId="00FE15CD" w14:textId="0E0E6E43">
                      <w:pPr>
                        <w:pStyle w:val="Caption"/>
                        <w:rPr>
                          <w:rFonts w:ascii="Times New Roman" w:hAnsi="Times New Roman" w:eastAsia="Times New Roman" w:cs="Times New Roman"/>
                          <w:noProof/>
                          <w:szCs w:val="20"/>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31</w:t>
                      </w:r>
                      <w:r w:rsidR="008A1C55">
                        <w:rPr>
                          <w:noProof/>
                        </w:rPr>
                        <w:fldChar w:fldCharType="end"/>
                      </w:r>
                      <w:r w:rsidRPr="003933CB">
                        <w:t xml:space="preserve">: </w:t>
                      </w:r>
                      <w:r>
                        <w:t>Fork</w:t>
                      </w:r>
                      <w:r w:rsidRPr="003933CB">
                        <w:t xml:space="preserve"> testing environment.</w:t>
                      </w:r>
                    </w:p>
                  </w:txbxContent>
                </v:textbox>
                <w10:wrap type="topAndBottom"/>
              </v:shape>
            </w:pict>
          </mc:Fallback>
        </mc:AlternateContent>
      </w:r>
    </w:p>
    <w:p w14:paraId="0E89905F" w14:textId="412C165D" w:rsidR="009B1140" w:rsidRDefault="009B1140" w:rsidP="009B1140">
      <w:pPr>
        <w:pStyle w:val="Heading5"/>
      </w:pPr>
      <w:r>
        <w:t>Comparison</w:t>
      </w:r>
    </w:p>
    <w:p w14:paraId="4D56B828" w14:textId="7B14C535" w:rsidR="005715A5" w:rsidRDefault="00C178A7">
      <w:pPr>
        <w:widowControl/>
        <w:autoSpaceDE/>
        <w:autoSpaceDN/>
        <w:adjustRightInd/>
      </w:pPr>
      <w:r w:rsidRPr="00107315">
        <w:rPr>
          <w:rStyle w:val="Emphasis"/>
        </w:rPr>
        <w:t>WarpDriver</w:t>
      </w:r>
      <w:r w:rsidRPr="00C178A7">
        <w:t xml:space="preserve"> and </w:t>
      </w:r>
      <w:r w:rsidRPr="00107315">
        <w:rPr>
          <w:rStyle w:val="Emphasis"/>
        </w:rPr>
        <w:t>ORCA</w:t>
      </w:r>
      <w:r w:rsidRPr="00C178A7">
        <w:t xml:space="preserve"> performed similarly in terms of collision avoidance, both achieving zero collisions. However, </w:t>
      </w:r>
      <w:r w:rsidRPr="00107315">
        <w:rPr>
          <w:rStyle w:val="Emphasis"/>
        </w:rPr>
        <w:t>WarpDriver</w:t>
      </w:r>
      <w:r w:rsidRPr="00C178A7">
        <w:t xml:space="preserve"> </w:t>
      </w:r>
      <w:r>
        <w:t>produced</w:t>
      </w:r>
      <w:r w:rsidRPr="00C178A7">
        <w:t xml:space="preserve"> smoother and more orderly agent behavior</w:t>
      </w:r>
      <w:r w:rsidR="005715A5">
        <w:t xml:space="preserve"> since </w:t>
      </w:r>
      <w:r w:rsidR="005715A5" w:rsidRPr="005715A5">
        <w:t>agents tended to queue neatly at the junction, reducing congestion and creating a more structured flow</w:t>
      </w:r>
      <w:r w:rsidR="005715A5">
        <w:t>.</w:t>
      </w:r>
    </w:p>
    <w:p w14:paraId="2BC6995F" w14:textId="77777777" w:rsidR="00C23FCE" w:rsidRDefault="005715A5">
      <w:pPr>
        <w:widowControl/>
        <w:autoSpaceDE/>
        <w:autoSpaceDN/>
        <w:adjustRightInd/>
        <w:rPr>
          <w:rStyle w:val="Emphasis"/>
        </w:rPr>
      </w:pPr>
      <w:r>
        <w:tab/>
      </w:r>
      <w:r w:rsidRPr="00107315">
        <w:rPr>
          <w:rStyle w:val="Emphasis"/>
        </w:rPr>
        <w:t>UPL</w:t>
      </w:r>
      <w:r w:rsidRPr="005715A5">
        <w:t xml:space="preserve"> completed the simulation with only a few collisions and was the fastest in terms of computational performance</w:t>
      </w:r>
      <w:r w:rsidR="007D6D5F">
        <w:t xml:space="preserve">. </w:t>
      </w:r>
      <w:r w:rsidR="007D6D5F" w:rsidRPr="007D6D5F">
        <w:t xml:space="preserve">However, </w:t>
      </w:r>
      <w:r w:rsidR="00127FE2">
        <w:t>agents’</w:t>
      </w:r>
      <w:r w:rsidR="007D6D5F" w:rsidRPr="007D6D5F">
        <w:t xml:space="preserve"> movement </w:t>
      </w:r>
      <w:r w:rsidR="00127FE2" w:rsidRPr="007D6D5F">
        <w:t>was</w:t>
      </w:r>
      <w:r w:rsidR="007D6D5F" w:rsidRPr="007D6D5F">
        <w:t xml:space="preserve"> less smooth, with agents often merging more aggressively, resulting in minor overlaps and reduced coordination.</w:t>
      </w:r>
      <w:r w:rsidR="00C23FCE" w:rsidRPr="00C23FCE">
        <w:rPr>
          <w:rStyle w:val="Emphasis"/>
        </w:rPr>
        <w:t xml:space="preserve"> </w:t>
      </w:r>
    </w:p>
    <w:p w14:paraId="2B88CE08" w14:textId="42FE0D4F" w:rsidR="00127FE2" w:rsidRDefault="00C23FCE" w:rsidP="00C23FCE">
      <w:pPr>
        <w:widowControl/>
        <w:autoSpaceDE/>
        <w:autoSpaceDN/>
        <w:adjustRightInd/>
        <w:ind w:firstLine="720"/>
      </w:pPr>
      <w:r w:rsidRPr="00107315">
        <w:rPr>
          <w:rStyle w:val="Emphasis"/>
        </w:rPr>
        <w:t>Cellular Automata</w:t>
      </w:r>
      <w:r w:rsidRPr="00127FE2">
        <w:t xml:space="preserve"> showed clear limitations in this scenario. The discretization of space made it difficult for agents to </w:t>
      </w:r>
      <w:r w:rsidR="00F05544">
        <w:t>consider</w:t>
      </w:r>
      <w:r w:rsidRPr="00127FE2">
        <w:t xml:space="preserve"> curves and merge fluidly, resulting in delayed movements and awkward path adjustments. As a result, the simulation took nearly twice as long to complete and had a noticeable number of collisions</w:t>
      </w:r>
    </w:p>
    <w:p w14:paraId="36663269" w14:textId="69CA8A83" w:rsidR="00C86BF1" w:rsidRDefault="00C23FCE">
      <w:pPr>
        <w:widowControl/>
        <w:autoSpaceDE/>
        <w:autoSpaceDN/>
        <w:adjustRightInd/>
      </w:pPr>
      <w:r>
        <w:rPr>
          <w:noProof/>
        </w:rPr>
        <mc:AlternateContent>
          <mc:Choice Requires="wps">
            <w:drawing>
              <wp:anchor distT="0" distB="0" distL="114300" distR="114300" simplePos="0" relativeHeight="251658291" behindDoc="0" locked="0" layoutInCell="1" allowOverlap="1" wp14:anchorId="35D79AA8" wp14:editId="776A5C6C">
                <wp:simplePos x="0" y="0"/>
                <wp:positionH relativeFrom="column">
                  <wp:posOffset>640080</wp:posOffset>
                </wp:positionH>
                <wp:positionV relativeFrom="paragraph">
                  <wp:posOffset>0</wp:posOffset>
                </wp:positionV>
                <wp:extent cx="4114800" cy="219075"/>
                <wp:effectExtent l="0" t="0" r="0" b="9525"/>
                <wp:wrapTopAndBottom/>
                <wp:docPr id="528964586" name="Text Box 1"/>
                <wp:cNvGraphicFramePr/>
                <a:graphic xmlns:a="http://schemas.openxmlformats.org/drawingml/2006/main">
                  <a:graphicData uri="http://schemas.microsoft.com/office/word/2010/wordprocessingShape">
                    <wps:wsp>
                      <wps:cNvSpPr txBox="1"/>
                      <wps:spPr>
                        <a:xfrm>
                          <a:off x="0" y="0"/>
                          <a:ext cx="4114800" cy="219075"/>
                        </a:xfrm>
                        <a:prstGeom prst="rect">
                          <a:avLst/>
                        </a:prstGeom>
                        <a:solidFill>
                          <a:prstClr val="white"/>
                        </a:solidFill>
                        <a:ln>
                          <a:noFill/>
                        </a:ln>
                      </wps:spPr>
                      <wps:txbx>
                        <w:txbxContent>
                          <w:p w14:paraId="75672048" w14:textId="66410E40" w:rsidR="00AA65B7" w:rsidRPr="00AA65B7" w:rsidRDefault="00AA65B7" w:rsidP="00AA65B7">
                            <w:pPr>
                              <w:pStyle w:val="Caption"/>
                            </w:pPr>
                            <w:r>
                              <w:t xml:space="preserve">Graph </w:t>
                            </w:r>
                            <w:r>
                              <w:fldChar w:fldCharType="begin"/>
                            </w:r>
                            <w:r>
                              <w:instrText xml:space="preserve"> SEQ Graph \* ARABIC </w:instrText>
                            </w:r>
                            <w:r>
                              <w:fldChar w:fldCharType="separate"/>
                            </w:r>
                            <w:r>
                              <w:rPr>
                                <w:noProof/>
                              </w:rPr>
                              <w:t>2</w:t>
                            </w:r>
                            <w:r>
                              <w:rPr>
                                <w:noProof/>
                              </w:rPr>
                              <w:fldChar w:fldCharType="end"/>
                            </w:r>
                            <w:r>
                              <w:t>: Fork</w:t>
                            </w:r>
                            <w:r w:rsidRPr="003933CB">
                              <w:t xml:space="preserve"> testing environment</w:t>
                            </w:r>
                            <w:r>
                              <w:t xml:space="preserve"> metrics.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551202E7">
              <v:shape id="_x0000_s1058" style="position:absolute;margin-left:50.4pt;margin-top:0;width:324pt;height:17.25pt;z-index:2516582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" w14:anchorId="35D79AA8">
                <v:textbox inset="0,0,0,0">
                  <w:txbxContent>
                    <w:p w:rsidRPr="00AA65B7" w:rsidR="00AA65B7" w:rsidP="00AA65B7" w:rsidRDefault="00AA65B7" w14:paraId="21921EA6" w14:textId="66410E40">
                      <w:pPr>
                        <w:pStyle w:val="Caption"/>
                      </w:pPr>
                      <w:r>
                        <w:t xml:space="preserve">Graph </w:t>
                      </w:r>
                      <w:r>
                        <w:fldChar w:fldCharType="begin"/>
                      </w:r>
                      <w:r>
                        <w:instrText xml:space="preserve"> SEQ Graph \* ARABIC </w:instrText>
                      </w:r>
                      <w:r>
                        <w:fldChar w:fldCharType="separate"/>
                      </w:r>
                      <w:r>
                        <w:rPr>
                          <w:noProof/>
                        </w:rPr>
                        <w:t>2</w:t>
                      </w:r>
                      <w:r>
                        <w:rPr>
                          <w:noProof/>
                        </w:rPr>
                        <w:fldChar w:fldCharType="end"/>
                      </w:r>
                      <w:r>
                        <w:t>: Fork</w:t>
                      </w:r>
                      <w:r w:rsidRPr="003933CB">
                        <w:t xml:space="preserve"> testing environment</w:t>
                      </w:r>
                      <w:r>
                        <w:t xml:space="preserve"> metrics.</w:t>
                      </w:r>
                    </w:p>
                  </w:txbxContent>
                </v:textbox>
                <w10:wrap type="topAndBottom"/>
              </v:shape>
            </w:pict>
          </mc:Fallback>
        </mc:AlternateContent>
      </w:r>
      <w:r w:rsidRPr="006D0994">
        <w:rPr>
          <w:noProof/>
        </w:rPr>
        <w:drawing>
          <wp:anchor distT="0" distB="0" distL="114300" distR="114300" simplePos="0" relativeHeight="251658312" behindDoc="0" locked="0" layoutInCell="1" allowOverlap="1" wp14:anchorId="0C09FF0F" wp14:editId="098B7539">
            <wp:simplePos x="0" y="0"/>
            <wp:positionH relativeFrom="page">
              <wp:posOffset>1828800</wp:posOffset>
            </wp:positionH>
            <wp:positionV relativeFrom="paragraph">
              <wp:posOffset>152400</wp:posOffset>
            </wp:positionV>
            <wp:extent cx="4114800" cy="2257425"/>
            <wp:effectExtent l="0" t="0" r="0" b="9525"/>
            <wp:wrapTopAndBottom/>
            <wp:docPr id="2030777347"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14:sizeRelH relativeFrom="margin">
              <wp14:pctWidth>0</wp14:pctWidth>
            </wp14:sizeRelH>
            <wp14:sizeRelV relativeFrom="margin">
              <wp14:pctHeight>0</wp14:pctHeight>
            </wp14:sizeRelV>
          </wp:anchor>
        </w:drawing>
      </w:r>
    </w:p>
    <w:p w14:paraId="72712A22" w14:textId="1B1B2458" w:rsidR="00026B01" w:rsidRPr="00026B01" w:rsidRDefault="00C86BF1" w:rsidP="00127FE2">
      <w:pPr>
        <w:pStyle w:val="Heading3"/>
      </w:pPr>
      <w:r>
        <w:t xml:space="preserve">3. </w:t>
      </w:r>
      <w:r w:rsidR="006D0994" w:rsidRPr="006D0994">
        <w:t>Queue</w:t>
      </w:r>
    </w:p>
    <w:p w14:paraId="49160165" w14:textId="63C6C251" w:rsidR="00C86BF1" w:rsidRDefault="009B1140" w:rsidP="00FF3E65">
      <w:r>
        <w:rPr>
          <w:noProof/>
        </w:rPr>
        <w:drawing>
          <wp:anchor distT="0" distB="0" distL="114300" distR="114300" simplePos="0" relativeHeight="251658298" behindDoc="0" locked="0" layoutInCell="1" allowOverlap="1" wp14:anchorId="6059AE29" wp14:editId="4CA67DC5">
            <wp:simplePos x="0" y="0"/>
            <wp:positionH relativeFrom="page">
              <wp:posOffset>2524125</wp:posOffset>
            </wp:positionH>
            <wp:positionV relativeFrom="paragraph">
              <wp:posOffset>1263650</wp:posOffset>
            </wp:positionV>
            <wp:extent cx="2715895" cy="2177415"/>
            <wp:effectExtent l="38100" t="38100" r="46355" b="32385"/>
            <wp:wrapTopAndBottom/>
            <wp:docPr id="1893199020" name="Picture 1893199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199020" name="Picture 189319902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15895" cy="2177415"/>
                    </a:xfrm>
                    <a:prstGeom prst="rect">
                      <a:avLst/>
                    </a:prstGeom>
                    <a:ln w="25400">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99" behindDoc="0" locked="0" layoutInCell="1" allowOverlap="1" wp14:anchorId="23D97AAA" wp14:editId="2A33C9AE">
                <wp:simplePos x="0" y="0"/>
                <wp:positionH relativeFrom="column">
                  <wp:posOffset>1335405</wp:posOffset>
                </wp:positionH>
                <wp:positionV relativeFrom="paragraph">
                  <wp:posOffset>3498215</wp:posOffset>
                </wp:positionV>
                <wp:extent cx="2715895" cy="635"/>
                <wp:effectExtent l="0" t="0" r="0" b="0"/>
                <wp:wrapTopAndBottom/>
                <wp:docPr id="1291765847" name="Text Box 1"/>
                <wp:cNvGraphicFramePr/>
                <a:graphic xmlns:a="http://schemas.openxmlformats.org/drawingml/2006/main">
                  <a:graphicData uri="http://schemas.microsoft.com/office/word/2010/wordprocessingShape">
                    <wps:wsp>
                      <wps:cNvSpPr txBox="1"/>
                      <wps:spPr>
                        <a:xfrm>
                          <a:off x="0" y="0"/>
                          <a:ext cx="2715895" cy="635"/>
                        </a:xfrm>
                        <a:prstGeom prst="rect">
                          <a:avLst/>
                        </a:prstGeom>
                        <a:solidFill>
                          <a:prstClr val="white"/>
                        </a:solidFill>
                        <a:ln>
                          <a:noFill/>
                        </a:ln>
                      </wps:spPr>
                      <wps:txbx>
                        <w:txbxContent>
                          <w:p w14:paraId="0B01A536" w14:textId="53614514" w:rsidR="00F95D33" w:rsidRPr="000F44F6" w:rsidRDefault="00F95D33" w:rsidP="00F95D33">
                            <w:pPr>
                              <w:pStyle w:val="Caption"/>
                              <w:rPr>
                                <w:rFonts w:ascii="Times New Roman" w:eastAsia="Times New Roman" w:hAnsi="Times New Roman" w:cs="Times New Roman"/>
                                <w:noProof/>
                                <w:szCs w:val="20"/>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32</w:t>
                            </w:r>
                            <w:r w:rsidR="008A1C55">
                              <w:rPr>
                                <w:noProof/>
                              </w:rPr>
                              <w:fldChar w:fldCharType="end"/>
                            </w:r>
                            <w:r w:rsidRPr="00C006AF">
                              <w:t xml:space="preserve">: </w:t>
                            </w:r>
                            <w:r>
                              <w:t>Queue</w:t>
                            </w:r>
                            <w:r w:rsidRPr="00C006AF">
                              <w:t xml:space="preserve"> testing environment.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49A437E0">
              <v:shape id="_x0000_s1059" style="position:absolute;margin-left:105.15pt;margin-top:275.45pt;width:213.85pt;height:.05pt;z-index:251658299;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" w14:anchorId="23D97AAA">
                <v:textbox style="mso-fit-shape-to-text:t" inset="0,0,0,0">
                  <w:txbxContent>
                    <w:p w:rsidRPr="000F44F6" w:rsidR="00F95D33" w:rsidP="00F95D33" w:rsidRDefault="00F95D33" w14:paraId="5B3E43C6" w14:textId="53614514">
                      <w:pPr>
                        <w:pStyle w:val="Caption"/>
                        <w:rPr>
                          <w:rFonts w:ascii="Times New Roman" w:hAnsi="Times New Roman" w:eastAsia="Times New Roman" w:cs="Times New Roman"/>
                          <w:noProof/>
                          <w:szCs w:val="20"/>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32</w:t>
                      </w:r>
                      <w:r w:rsidR="008A1C55">
                        <w:rPr>
                          <w:noProof/>
                        </w:rPr>
                        <w:fldChar w:fldCharType="end"/>
                      </w:r>
                      <w:r w:rsidRPr="00C006AF">
                        <w:t xml:space="preserve">: </w:t>
                      </w:r>
                      <w:r>
                        <w:t>Queue</w:t>
                      </w:r>
                      <w:r w:rsidRPr="00C006AF">
                        <w:t xml:space="preserve"> testing environment.</w:t>
                      </w:r>
                    </w:p>
                  </w:txbxContent>
                </v:textbox>
                <w10:wrap type="topAndBottom"/>
              </v:shape>
            </w:pict>
          </mc:Fallback>
        </mc:AlternateContent>
      </w:r>
      <w:r w:rsidR="00BA2CAB" w:rsidRPr="00BA2CAB">
        <w:t>This scenario consists of a main linear path with multiple perpendicular side rooms, each containing several agents. Additional agents are placed directly along the main path. All agents share a common target located at the end of the main path. As agents from the side rooms attempt to merge into the main flow, they must wait for suitable gaps, creating a queue-like dynamic that challenges priority handling, congestion resolution, and fairness in path access.</w:t>
      </w:r>
    </w:p>
    <w:p w14:paraId="3B8E341C" w14:textId="62520D26" w:rsidR="00C86BF1" w:rsidRPr="006D0994" w:rsidRDefault="009B1140" w:rsidP="009B1140">
      <w:pPr>
        <w:pStyle w:val="Heading5"/>
      </w:pPr>
      <w:r>
        <w:t>Comparison</w:t>
      </w:r>
    </w:p>
    <w:p w14:paraId="2EAD4923" w14:textId="13529A0F" w:rsidR="002E290F" w:rsidRDefault="00BE7AEB" w:rsidP="00E37954">
      <w:r w:rsidRPr="00107315">
        <w:rPr>
          <w:rStyle w:val="Emphasis"/>
        </w:rPr>
        <w:t>WarpDriver</w:t>
      </w:r>
      <w:r w:rsidRPr="00BE7AEB">
        <w:t xml:space="preserve"> performed well under high-density conditions, handling congestion with organized queuing behavior. However, toward the end of the simulation, when only a few agents remained, it struggled with convergence.</w:t>
      </w:r>
    </w:p>
    <w:p w14:paraId="4C37FD2B" w14:textId="268B8D69" w:rsidR="00107315" w:rsidRDefault="002E290F" w:rsidP="00E37954">
      <w:r>
        <w:tab/>
      </w:r>
      <w:r w:rsidRPr="00107315">
        <w:rPr>
          <w:rStyle w:val="Emphasis"/>
        </w:rPr>
        <w:t>ORCA</w:t>
      </w:r>
      <w:r>
        <w:t xml:space="preserve"> was</w:t>
      </w:r>
      <w:r w:rsidRPr="002E290F">
        <w:t xml:space="preserve"> noticeably more aggressive when merging into the main path. </w:t>
      </w:r>
      <w:r w:rsidR="00A27120" w:rsidRPr="00A27120">
        <w:t xml:space="preserve">While the total simulation time was only slightly longer than </w:t>
      </w:r>
      <w:r w:rsidR="00A27120" w:rsidRPr="00107315">
        <w:rPr>
          <w:rStyle w:val="Emphasis"/>
        </w:rPr>
        <w:t>WarpDriver</w:t>
      </w:r>
      <w:r w:rsidR="00A27120" w:rsidRPr="00A27120">
        <w:t xml:space="preserve">’s, the final segment exhibited less spatial coordination, with agents often competing for space rather than </w:t>
      </w:r>
      <w:r w:rsidR="00624741" w:rsidRPr="00624741">
        <w:t>letting others go first.</w:t>
      </w:r>
    </w:p>
    <w:p w14:paraId="27C02956" w14:textId="5ECFC750" w:rsidR="00C23FCE" w:rsidRDefault="00C23FCE" w:rsidP="00C23FCE">
      <w:pPr>
        <w:ind w:firstLine="720"/>
      </w:pPr>
      <w:r w:rsidRPr="006D0994">
        <w:rPr>
          <w:noProof/>
        </w:rPr>
        <w:drawing>
          <wp:anchor distT="0" distB="0" distL="114300" distR="114300" simplePos="0" relativeHeight="251658313" behindDoc="0" locked="0" layoutInCell="1" allowOverlap="1" wp14:anchorId="733CACD6" wp14:editId="06655310">
            <wp:simplePos x="0" y="0"/>
            <wp:positionH relativeFrom="page">
              <wp:posOffset>1828800</wp:posOffset>
            </wp:positionH>
            <wp:positionV relativeFrom="paragraph">
              <wp:posOffset>1156970</wp:posOffset>
            </wp:positionV>
            <wp:extent cx="4114800" cy="2257425"/>
            <wp:effectExtent l="0" t="0" r="0" b="9525"/>
            <wp:wrapTopAndBottom/>
            <wp:docPr id="2144328901"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25" behindDoc="0" locked="0" layoutInCell="1" allowOverlap="1" wp14:anchorId="22540481" wp14:editId="46688F73">
                <wp:simplePos x="0" y="0"/>
                <wp:positionH relativeFrom="page">
                  <wp:posOffset>1828800</wp:posOffset>
                </wp:positionH>
                <wp:positionV relativeFrom="paragraph">
                  <wp:posOffset>928370</wp:posOffset>
                </wp:positionV>
                <wp:extent cx="4114800" cy="209550"/>
                <wp:effectExtent l="0" t="0" r="0" b="0"/>
                <wp:wrapTopAndBottom/>
                <wp:docPr id="8159695" name="Text Box 1"/>
                <wp:cNvGraphicFramePr/>
                <a:graphic xmlns:a="http://schemas.openxmlformats.org/drawingml/2006/main">
                  <a:graphicData uri="http://schemas.microsoft.com/office/word/2010/wordprocessingShape">
                    <wps:wsp>
                      <wps:cNvSpPr txBox="1"/>
                      <wps:spPr>
                        <a:xfrm>
                          <a:off x="0" y="0"/>
                          <a:ext cx="4114800" cy="209550"/>
                        </a:xfrm>
                        <a:prstGeom prst="rect">
                          <a:avLst/>
                        </a:prstGeom>
                        <a:solidFill>
                          <a:prstClr val="white"/>
                        </a:solidFill>
                        <a:ln>
                          <a:noFill/>
                        </a:ln>
                      </wps:spPr>
                      <wps:txbx>
                        <w:txbxContent>
                          <w:p w14:paraId="00B4C162" w14:textId="4EF0B9ED" w:rsidR="00AA65B7" w:rsidRPr="00AA65B7" w:rsidRDefault="00AA65B7" w:rsidP="00AA65B7">
                            <w:pPr>
                              <w:pStyle w:val="Caption"/>
                            </w:pPr>
                            <w:r>
                              <w:t xml:space="preserve">Graph </w:t>
                            </w:r>
                            <w:r>
                              <w:fldChar w:fldCharType="begin"/>
                            </w:r>
                            <w:r>
                              <w:instrText xml:space="preserve"> SEQ Graph \* ARABIC </w:instrText>
                            </w:r>
                            <w:r>
                              <w:fldChar w:fldCharType="separate"/>
                            </w:r>
                            <w:r>
                              <w:rPr>
                                <w:noProof/>
                              </w:rPr>
                              <w:t>3</w:t>
                            </w:r>
                            <w:r>
                              <w:rPr>
                                <w:noProof/>
                              </w:rPr>
                              <w:fldChar w:fldCharType="end"/>
                            </w:r>
                            <w:r>
                              <w:t>: Queue</w:t>
                            </w:r>
                            <w:r w:rsidRPr="00C006AF">
                              <w:t xml:space="preserve"> testing environment</w:t>
                            </w:r>
                            <w:r>
                              <w:t xml:space="preserve"> metrics.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7917D2E5">
              <v:shape id="_x0000_s1060" style="position:absolute;left:0;text-align:left;margin-left:2in;margin-top:73.1pt;width:324pt;height:16.5pt;z-index:251658325;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" w14:anchorId="22540481">
                <v:textbox inset="0,0,0,0">
                  <w:txbxContent>
                    <w:p w:rsidRPr="00AA65B7" w:rsidR="00AA65B7" w:rsidP="00AA65B7" w:rsidRDefault="00AA65B7" w14:paraId="760010ED" w14:textId="4EF0B9ED">
                      <w:pPr>
                        <w:pStyle w:val="Caption"/>
                      </w:pPr>
                      <w:r>
                        <w:t xml:space="preserve">Graph </w:t>
                      </w:r>
                      <w:r>
                        <w:fldChar w:fldCharType="begin"/>
                      </w:r>
                      <w:r>
                        <w:instrText xml:space="preserve"> SEQ Graph \* ARABIC </w:instrText>
                      </w:r>
                      <w:r>
                        <w:fldChar w:fldCharType="separate"/>
                      </w:r>
                      <w:r>
                        <w:rPr>
                          <w:noProof/>
                        </w:rPr>
                        <w:t>3</w:t>
                      </w:r>
                      <w:r>
                        <w:rPr>
                          <w:noProof/>
                        </w:rPr>
                        <w:fldChar w:fldCharType="end"/>
                      </w:r>
                      <w:r>
                        <w:t>: Queue</w:t>
                      </w:r>
                      <w:r w:rsidRPr="00C006AF">
                        <w:t xml:space="preserve"> testing environment</w:t>
                      </w:r>
                      <w:r>
                        <w:t xml:space="preserve"> metrics.</w:t>
                      </w:r>
                    </w:p>
                  </w:txbxContent>
                </v:textbox>
                <w10:wrap type="topAndBottom" anchorx="page"/>
              </v:shape>
            </w:pict>
          </mc:Fallback>
        </mc:AlternateContent>
      </w:r>
      <w:r w:rsidR="00107315" w:rsidRPr="00107315">
        <w:rPr>
          <w:rStyle w:val="Emphasis"/>
        </w:rPr>
        <w:t>Cellular Automata</w:t>
      </w:r>
      <w:r w:rsidR="00107315" w:rsidRPr="00107315">
        <w:t xml:space="preserve"> and </w:t>
      </w:r>
      <w:r w:rsidR="00107315" w:rsidRPr="00107315">
        <w:rPr>
          <w:rStyle w:val="Emphasis"/>
        </w:rPr>
        <w:t>UPL</w:t>
      </w:r>
      <w:r w:rsidR="00107315" w:rsidRPr="00107315">
        <w:t xml:space="preserve"> both showed significant difficulties in this environment. </w:t>
      </w:r>
      <w:r w:rsidR="00107315" w:rsidRPr="00107315">
        <w:rPr>
          <w:rStyle w:val="Emphasis"/>
        </w:rPr>
        <w:t>Cellular Automata</w:t>
      </w:r>
      <w:r w:rsidR="00107315" w:rsidRPr="00107315">
        <w:t xml:space="preserve"> suffered from frequent collisions and long delays, largely due to its rigid movement patterns and poor adaptability to dynamic congestion. </w:t>
      </w:r>
      <w:r w:rsidR="00107315" w:rsidRPr="00107315">
        <w:rPr>
          <w:rStyle w:val="Emphasis"/>
        </w:rPr>
        <w:t>UPL</w:t>
      </w:r>
      <w:r w:rsidR="00107315" w:rsidRPr="00107315">
        <w:t>, also recorded a high number of collisions</w:t>
      </w:r>
      <w:r w:rsidR="00D35A1A">
        <w:t>.</w:t>
      </w:r>
    </w:p>
    <w:p w14:paraId="6DC871E3" w14:textId="529566A4" w:rsidR="009B1140" w:rsidRDefault="009B1140" w:rsidP="00C23FCE">
      <w:pPr>
        <w:ind w:firstLine="720"/>
      </w:pPr>
    </w:p>
    <w:p w14:paraId="728AA9E0" w14:textId="24D1945F" w:rsidR="00C86BF1" w:rsidRDefault="00C86BF1" w:rsidP="00C23FCE">
      <w:pPr>
        <w:ind w:firstLine="720"/>
      </w:pPr>
    </w:p>
    <w:p w14:paraId="29E18BE9" w14:textId="7B35C224" w:rsidR="006D0994" w:rsidRDefault="00C86BF1" w:rsidP="00C23FCE">
      <w:pPr>
        <w:pStyle w:val="Heading3"/>
      </w:pPr>
      <w:r>
        <w:t xml:space="preserve">4. </w:t>
      </w:r>
      <w:r w:rsidR="00B91D86">
        <w:t>Hall</w:t>
      </w:r>
    </w:p>
    <w:p w14:paraId="3BDC0283" w14:textId="6104E8BA" w:rsidR="00C86BF1" w:rsidRPr="006D0994" w:rsidRDefault="00CD6D22" w:rsidP="00FF3E65">
      <w:r>
        <w:rPr>
          <w:noProof/>
        </w:rPr>
        <mc:AlternateContent>
          <mc:Choice Requires="wps">
            <w:drawing>
              <wp:anchor distT="0" distB="0" distL="114300" distR="114300" simplePos="0" relativeHeight="251658300" behindDoc="0" locked="0" layoutInCell="1" allowOverlap="1" wp14:anchorId="44B1DCAC" wp14:editId="7C758389">
                <wp:simplePos x="0" y="0"/>
                <wp:positionH relativeFrom="page">
                  <wp:posOffset>2524125</wp:posOffset>
                </wp:positionH>
                <wp:positionV relativeFrom="paragraph">
                  <wp:posOffset>3636645</wp:posOffset>
                </wp:positionV>
                <wp:extent cx="2715260" cy="635"/>
                <wp:effectExtent l="0" t="0" r="8890" b="0"/>
                <wp:wrapTopAndBottom/>
                <wp:docPr id="1978982076" name="Text Box 1"/>
                <wp:cNvGraphicFramePr/>
                <a:graphic xmlns:a="http://schemas.openxmlformats.org/drawingml/2006/main">
                  <a:graphicData uri="http://schemas.microsoft.com/office/word/2010/wordprocessingShape">
                    <wps:wsp>
                      <wps:cNvSpPr txBox="1"/>
                      <wps:spPr>
                        <a:xfrm>
                          <a:off x="0" y="0"/>
                          <a:ext cx="2715260" cy="635"/>
                        </a:xfrm>
                        <a:prstGeom prst="rect">
                          <a:avLst/>
                        </a:prstGeom>
                        <a:solidFill>
                          <a:prstClr val="white"/>
                        </a:solidFill>
                        <a:ln>
                          <a:noFill/>
                        </a:ln>
                      </wps:spPr>
                      <wps:txbx>
                        <w:txbxContent>
                          <w:p w14:paraId="64E4DB36" w14:textId="0C1D6218" w:rsidR="00F95D33" w:rsidRPr="002443E9" w:rsidRDefault="00F95D33" w:rsidP="00F95D33">
                            <w:pPr>
                              <w:pStyle w:val="Caption"/>
                              <w:rPr>
                                <w:rFonts w:ascii="Times New Roman" w:eastAsia="Times New Roman" w:hAnsi="Times New Roman" w:cs="Times New Roman"/>
                                <w:noProof/>
                                <w:szCs w:val="20"/>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33</w:t>
                            </w:r>
                            <w:r w:rsidR="008A1C55">
                              <w:rPr>
                                <w:noProof/>
                              </w:rPr>
                              <w:fldChar w:fldCharType="end"/>
                            </w:r>
                            <w:r w:rsidRPr="00041141">
                              <w:t xml:space="preserve">: </w:t>
                            </w:r>
                            <w:r>
                              <w:t>Hall</w:t>
                            </w:r>
                            <w:r w:rsidRPr="00041141">
                              <w:t xml:space="preserve"> testing environment.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4BF86308">
              <v:shape id="_x0000_s1061" style="position:absolute;margin-left:198.75pt;margin-top:286.35pt;width:213.8pt;height:.05pt;z-index:251658300;visibility:visible;mso-wrap-style:square;mso-wrap-distance-left:9pt;mso-wrap-distance-top:0;mso-wrap-distance-right:9pt;mso-wrap-distance-bottom:0;mso-position-horizontal:absolute;mso-position-horizontal-relative:page;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2E0QGAIAAEAEAAAOAAAAZHJzL2Uyb0RvYy54bWysU8Fu2zAMvQ/YPwi6L04yNBu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" w14:anchorId="44B1DCAC">
                <v:textbox style="mso-fit-shape-to-text:t" inset="0,0,0,0">
                  <w:txbxContent>
                    <w:p w:rsidRPr="002443E9" w:rsidR="00F95D33" w:rsidP="00F95D33" w:rsidRDefault="00F95D33" w14:paraId="477509E0" w14:textId="0C1D6218">
                      <w:pPr>
                        <w:pStyle w:val="Caption"/>
                        <w:rPr>
                          <w:rFonts w:ascii="Times New Roman" w:hAnsi="Times New Roman" w:eastAsia="Times New Roman" w:cs="Times New Roman"/>
                          <w:noProof/>
                          <w:szCs w:val="20"/>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33</w:t>
                      </w:r>
                      <w:r w:rsidR="008A1C55">
                        <w:rPr>
                          <w:noProof/>
                        </w:rPr>
                        <w:fldChar w:fldCharType="end"/>
                      </w:r>
                      <w:r w:rsidRPr="00041141">
                        <w:t xml:space="preserve">: </w:t>
                      </w:r>
                      <w:r>
                        <w:t>Hall</w:t>
                      </w:r>
                      <w:r w:rsidRPr="00041141">
                        <w:t xml:space="preserve"> testing environment.</w:t>
                      </w:r>
                    </w:p>
                  </w:txbxContent>
                </v:textbox>
                <w10:wrap type="topAndBottom" anchorx="page"/>
              </v:shape>
            </w:pict>
          </mc:Fallback>
        </mc:AlternateContent>
      </w:r>
      <w:r>
        <w:rPr>
          <w:noProof/>
        </w:rPr>
        <w:drawing>
          <wp:anchor distT="0" distB="0" distL="114300" distR="114300" simplePos="0" relativeHeight="251658326" behindDoc="0" locked="0" layoutInCell="1" allowOverlap="1" wp14:anchorId="7247767F" wp14:editId="231231A2">
            <wp:simplePos x="0" y="0"/>
            <wp:positionH relativeFrom="page">
              <wp:posOffset>2524125</wp:posOffset>
            </wp:positionH>
            <wp:positionV relativeFrom="paragraph">
              <wp:posOffset>1368425</wp:posOffset>
            </wp:positionV>
            <wp:extent cx="2715260" cy="2177415"/>
            <wp:effectExtent l="38100" t="38100" r="46990" b="32385"/>
            <wp:wrapTopAndBottom/>
            <wp:docPr id="1162511847" name="Picture 116251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11847" name="Picture 116251184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15260" cy="2177415"/>
                    </a:xfrm>
                    <a:prstGeom prst="rect">
                      <a:avLst/>
                    </a:prstGeom>
                    <a:ln w="25400">
                      <a:solidFill>
                        <a:schemeClr val="tx1"/>
                      </a:solidFill>
                    </a:ln>
                  </pic:spPr>
                </pic:pic>
              </a:graphicData>
            </a:graphic>
            <wp14:sizeRelH relativeFrom="page">
              <wp14:pctWidth>0</wp14:pctWidth>
            </wp14:sizeRelH>
            <wp14:sizeRelV relativeFrom="page">
              <wp14:pctHeight>0</wp14:pctHeight>
            </wp14:sizeRelV>
          </wp:anchor>
        </w:drawing>
      </w:r>
      <w:r w:rsidR="00AA562F" w:rsidRPr="00AA562F">
        <w:t>This scenario involves two large groups of agents positioned on opposite sides of a wide hall.</w:t>
      </w:r>
      <w:r w:rsidR="00B91D86">
        <w:t xml:space="preserve"> </w:t>
      </w:r>
      <w:r w:rsidR="00B91D86" w:rsidRPr="00B91D86">
        <w:t>Each group is assigned exit targets on the opposite side, requiring them to cross paths. The environment includes several static obstacles such as columns, mimicking real architectural constraints.</w:t>
      </w:r>
      <w:r w:rsidR="00AA562F" w:rsidRPr="00AA562F">
        <w:t xml:space="preserve"> </w:t>
      </w:r>
      <w:r w:rsidR="00395357" w:rsidRPr="00395357">
        <w:t>This setup generates dense bidirectional flow and tests the agents' ability to handle congestion, navigation around obstacles, and collective movement under realistic spatial constraints.</w:t>
      </w:r>
    </w:p>
    <w:p w14:paraId="672ABCF4" w14:textId="61DB00A6" w:rsidR="009B1140" w:rsidRPr="006D0994" w:rsidRDefault="009B1140" w:rsidP="009B1140">
      <w:pPr>
        <w:pStyle w:val="Heading5"/>
      </w:pPr>
      <w:r>
        <w:t>Comparison</w:t>
      </w:r>
    </w:p>
    <w:p w14:paraId="4834B295" w14:textId="63D027D5" w:rsidR="00DE3D28" w:rsidRDefault="00E02923">
      <w:pPr>
        <w:widowControl/>
        <w:autoSpaceDE/>
        <w:autoSpaceDN/>
        <w:adjustRightInd/>
        <w:rPr>
          <w:noProof/>
        </w:rPr>
      </w:pPr>
      <w:r w:rsidRPr="00F65862">
        <w:rPr>
          <w:rStyle w:val="Emphasis"/>
        </w:rPr>
        <w:t>WarpDriver</w:t>
      </w:r>
      <w:r w:rsidRPr="00E02923">
        <w:rPr>
          <w:noProof/>
        </w:rPr>
        <w:t xml:space="preserve"> showed a strong tendency to prioritize collision avoidance, which increased the overall simulation time.</w:t>
      </w:r>
      <w:r w:rsidR="001D3502">
        <w:rPr>
          <w:noProof/>
        </w:rPr>
        <w:t xml:space="preserve"> However,</w:t>
      </w:r>
      <w:r w:rsidR="001D3502" w:rsidRPr="001D3502">
        <w:t xml:space="preserve"> </w:t>
      </w:r>
      <w:r w:rsidR="001D3502" w:rsidRPr="001D3502">
        <w:rPr>
          <w:noProof/>
        </w:rPr>
        <w:t>created well-structured lanes of movement</w:t>
      </w:r>
      <w:r w:rsidR="001D3502">
        <w:rPr>
          <w:noProof/>
        </w:rPr>
        <w:t>.</w:t>
      </w:r>
      <w:r w:rsidR="000556DE">
        <w:rPr>
          <w:noProof/>
        </w:rPr>
        <w:t xml:space="preserve"> </w:t>
      </w:r>
      <w:r w:rsidR="001D3502" w:rsidRPr="00F65862">
        <w:rPr>
          <w:rStyle w:val="Emphasis"/>
        </w:rPr>
        <w:t>ORCA</w:t>
      </w:r>
      <w:r w:rsidR="001D3502" w:rsidRPr="001D3502">
        <w:rPr>
          <w:noProof/>
        </w:rPr>
        <w:t xml:space="preserve"> outperformed the rest in terms of efficiency and safety</w:t>
      </w:r>
      <w:r w:rsidR="00D51767">
        <w:rPr>
          <w:noProof/>
        </w:rPr>
        <w:t>, but</w:t>
      </w:r>
      <w:r w:rsidR="00DE3D28" w:rsidRPr="00DE3D28">
        <w:rPr>
          <w:noProof/>
        </w:rPr>
        <w:t xml:space="preserve">, toward the end of the simulation, </w:t>
      </w:r>
      <w:r w:rsidR="00D5182C">
        <w:rPr>
          <w:noProof/>
        </w:rPr>
        <w:t>the accumulation</w:t>
      </w:r>
      <w:r w:rsidR="00DE3D28" w:rsidRPr="00DE3D28">
        <w:rPr>
          <w:noProof/>
        </w:rPr>
        <w:t xml:space="preserve"> of agents near the targets led to some congestion</w:t>
      </w:r>
      <w:r w:rsidR="00E615EE">
        <w:rPr>
          <w:noProof/>
        </w:rPr>
        <w:t>.</w:t>
      </w:r>
    </w:p>
    <w:p w14:paraId="2E564551" w14:textId="0B2460D7" w:rsidR="00F65862" w:rsidRDefault="00D51767" w:rsidP="000556DE">
      <w:pPr>
        <w:widowControl/>
        <w:autoSpaceDE/>
        <w:autoSpaceDN/>
        <w:adjustRightInd/>
        <w:rPr>
          <w:noProof/>
        </w:rPr>
      </w:pPr>
      <w:r w:rsidRPr="00F65862">
        <w:rPr>
          <w:rStyle w:val="Emphasis"/>
          <w:noProof/>
        </w:rPr>
        <mc:AlternateContent>
          <mc:Choice Requires="wps">
            <w:drawing>
              <wp:anchor distT="0" distB="0" distL="114300" distR="114300" simplePos="0" relativeHeight="251658292" behindDoc="0" locked="0" layoutInCell="1" allowOverlap="1" wp14:anchorId="3B3BCAA1" wp14:editId="3453FE21">
                <wp:simplePos x="0" y="0"/>
                <wp:positionH relativeFrom="page">
                  <wp:posOffset>1828800</wp:posOffset>
                </wp:positionH>
                <wp:positionV relativeFrom="paragraph">
                  <wp:posOffset>845185</wp:posOffset>
                </wp:positionV>
                <wp:extent cx="4114800" cy="209550"/>
                <wp:effectExtent l="0" t="0" r="0" b="0"/>
                <wp:wrapTopAndBottom/>
                <wp:docPr id="1825052021" name="Text Box 1"/>
                <wp:cNvGraphicFramePr/>
                <a:graphic xmlns:a="http://schemas.openxmlformats.org/drawingml/2006/main">
                  <a:graphicData uri="http://schemas.microsoft.com/office/word/2010/wordprocessingShape">
                    <wps:wsp>
                      <wps:cNvSpPr txBox="1"/>
                      <wps:spPr>
                        <a:xfrm>
                          <a:off x="0" y="0"/>
                          <a:ext cx="4114800" cy="209550"/>
                        </a:xfrm>
                        <a:prstGeom prst="rect">
                          <a:avLst/>
                        </a:prstGeom>
                        <a:solidFill>
                          <a:prstClr val="white"/>
                        </a:solidFill>
                        <a:ln>
                          <a:noFill/>
                        </a:ln>
                      </wps:spPr>
                      <wps:txbx>
                        <w:txbxContent>
                          <w:p w14:paraId="689AC074" w14:textId="396F8A11" w:rsidR="00AA65B7" w:rsidRPr="00AA65B7" w:rsidRDefault="00AA65B7" w:rsidP="00AA65B7">
                            <w:pPr>
                              <w:pStyle w:val="Caption"/>
                            </w:pPr>
                            <w:r>
                              <w:t xml:space="preserve">Graph </w:t>
                            </w:r>
                            <w:r>
                              <w:fldChar w:fldCharType="begin"/>
                            </w:r>
                            <w:r>
                              <w:instrText xml:space="preserve"> SEQ Graph \* ARABIC </w:instrText>
                            </w:r>
                            <w:r>
                              <w:fldChar w:fldCharType="separate"/>
                            </w:r>
                            <w:r>
                              <w:rPr>
                                <w:noProof/>
                              </w:rPr>
                              <w:t>4</w:t>
                            </w:r>
                            <w:r>
                              <w:rPr>
                                <w:noProof/>
                              </w:rPr>
                              <w:fldChar w:fldCharType="end"/>
                            </w:r>
                            <w:r>
                              <w:t>: Hall</w:t>
                            </w:r>
                            <w:r w:rsidRPr="00041141">
                              <w:t xml:space="preserve"> testing environment</w:t>
                            </w:r>
                            <w:r>
                              <w:t xml:space="preserve"> metrics.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34B35CA9">
              <v:shape id="_x0000_s1062" style="position:absolute;margin-left:2in;margin-top:66.55pt;width:324pt;height:16.5pt;z-index:25165829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" w14:anchorId="3B3BCAA1">
                <v:textbox inset="0,0,0,0">
                  <w:txbxContent>
                    <w:p w:rsidRPr="00AA65B7" w:rsidR="00AA65B7" w:rsidP="00AA65B7" w:rsidRDefault="00AA65B7" w14:paraId="75B27D28" w14:textId="396F8A11">
                      <w:pPr>
                        <w:pStyle w:val="Caption"/>
                      </w:pPr>
                      <w:r>
                        <w:t xml:space="preserve">Graph </w:t>
                      </w:r>
                      <w:r>
                        <w:fldChar w:fldCharType="begin"/>
                      </w:r>
                      <w:r>
                        <w:instrText xml:space="preserve"> SEQ Graph \* ARABIC </w:instrText>
                      </w:r>
                      <w:r>
                        <w:fldChar w:fldCharType="separate"/>
                      </w:r>
                      <w:r>
                        <w:rPr>
                          <w:noProof/>
                        </w:rPr>
                        <w:t>4</w:t>
                      </w:r>
                      <w:r>
                        <w:rPr>
                          <w:noProof/>
                        </w:rPr>
                        <w:fldChar w:fldCharType="end"/>
                      </w:r>
                      <w:r>
                        <w:t>: Hall</w:t>
                      </w:r>
                      <w:r w:rsidRPr="00041141">
                        <w:t xml:space="preserve"> testing environment</w:t>
                      </w:r>
                      <w:r>
                        <w:t xml:space="preserve"> metrics.</w:t>
                      </w:r>
                    </w:p>
                  </w:txbxContent>
                </v:textbox>
                <w10:wrap type="topAndBottom" anchorx="page"/>
              </v:shape>
            </w:pict>
          </mc:Fallback>
        </mc:AlternateContent>
      </w:r>
      <w:r w:rsidRPr="00F65862">
        <w:rPr>
          <w:rStyle w:val="Emphasis"/>
          <w:noProof/>
        </w:rPr>
        <w:drawing>
          <wp:anchor distT="0" distB="0" distL="114300" distR="114300" simplePos="0" relativeHeight="251658314" behindDoc="0" locked="0" layoutInCell="1" allowOverlap="1" wp14:anchorId="29B0D47F" wp14:editId="170AB389">
            <wp:simplePos x="0" y="0"/>
            <wp:positionH relativeFrom="page">
              <wp:posOffset>1828800</wp:posOffset>
            </wp:positionH>
            <wp:positionV relativeFrom="paragraph">
              <wp:posOffset>1045210</wp:posOffset>
            </wp:positionV>
            <wp:extent cx="4114800" cy="2257425"/>
            <wp:effectExtent l="0" t="0" r="0" b="9525"/>
            <wp:wrapTopAndBottom/>
            <wp:docPr id="1333642788"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14:sizeRelH relativeFrom="margin">
              <wp14:pctWidth>0</wp14:pctWidth>
            </wp14:sizeRelH>
            <wp14:sizeRelV relativeFrom="margin">
              <wp14:pctHeight>0</wp14:pctHeight>
            </wp14:sizeRelV>
          </wp:anchor>
        </w:drawing>
      </w:r>
      <w:r w:rsidR="00DE3D28">
        <w:rPr>
          <w:noProof/>
        </w:rPr>
        <w:tab/>
      </w:r>
      <w:r w:rsidR="00DE3D28" w:rsidRPr="00F65862">
        <w:rPr>
          <w:rStyle w:val="Emphasis"/>
        </w:rPr>
        <w:t>Cellular Automata</w:t>
      </w:r>
      <w:r w:rsidR="00DE3D28" w:rsidRPr="00DE3D28">
        <w:rPr>
          <w:noProof/>
        </w:rPr>
        <w:t xml:space="preserve"> achieved relatively few collisions but had less coordinated movement</w:t>
      </w:r>
      <w:r w:rsidR="00DE3D28">
        <w:rPr>
          <w:noProof/>
        </w:rPr>
        <w:t>, since</w:t>
      </w:r>
      <w:r w:rsidR="00DE3D28" w:rsidRPr="00DE3D28">
        <w:rPr>
          <w:noProof/>
        </w:rPr>
        <w:t xml:space="preserve"> </w:t>
      </w:r>
      <w:r w:rsidR="00DE3D28">
        <w:rPr>
          <w:noProof/>
        </w:rPr>
        <w:t xml:space="preserve">the </w:t>
      </w:r>
      <w:r w:rsidR="00DE3D28" w:rsidRPr="00DE3D28">
        <w:rPr>
          <w:noProof/>
        </w:rPr>
        <w:t>group tended to spread out unevenly across the hall, leading to a scattered flow.</w:t>
      </w:r>
      <w:r w:rsidR="000556DE">
        <w:rPr>
          <w:noProof/>
        </w:rPr>
        <w:t xml:space="preserve"> </w:t>
      </w:r>
      <w:r w:rsidR="000556DE" w:rsidRPr="000556DE">
        <w:t>With</w:t>
      </w:r>
      <w:r w:rsidR="000556DE">
        <w:rPr>
          <w:rStyle w:val="Emphasis"/>
        </w:rPr>
        <w:t xml:space="preserve"> </w:t>
      </w:r>
      <w:r w:rsidR="00F65862" w:rsidRPr="00F65862">
        <w:rPr>
          <w:rStyle w:val="Emphasis"/>
        </w:rPr>
        <w:t>UPL</w:t>
      </w:r>
      <w:r w:rsidR="00F65862" w:rsidRPr="00F65862">
        <w:t xml:space="preserve"> agents moved quickly and forcefully, often ignoring personal space and pushing through other agents coming from the opposite direction.</w:t>
      </w:r>
    </w:p>
    <w:p w14:paraId="693222CC" w14:textId="77777777" w:rsidR="00C86BF1" w:rsidRDefault="00C86BF1">
      <w:pPr>
        <w:widowControl/>
        <w:autoSpaceDE/>
        <w:autoSpaceDN/>
        <w:adjustRightInd/>
        <w:rPr>
          <w:rStyle w:val="Emphasis"/>
        </w:rPr>
      </w:pPr>
    </w:p>
    <w:p w14:paraId="7E8DA1CD" w14:textId="1461060F" w:rsidR="00026B01" w:rsidRPr="00F65862" w:rsidRDefault="00C86BF1" w:rsidP="00F65862">
      <w:pPr>
        <w:widowControl/>
        <w:autoSpaceDE/>
        <w:autoSpaceDN/>
        <w:adjustRightInd/>
        <w:rPr>
          <w:rStyle w:val="Emphasis"/>
        </w:rPr>
      </w:pPr>
      <w:r w:rsidRPr="00F65862">
        <w:rPr>
          <w:rStyle w:val="Emphasis"/>
        </w:rPr>
        <w:t xml:space="preserve">5. </w:t>
      </w:r>
      <w:r w:rsidR="00F65862">
        <w:rPr>
          <w:rStyle w:val="Emphasis"/>
        </w:rPr>
        <w:t>C</w:t>
      </w:r>
      <w:r w:rsidR="00395357" w:rsidRPr="00F65862">
        <w:rPr>
          <w:rStyle w:val="Emphasis"/>
        </w:rPr>
        <w:t>rossing</w:t>
      </w:r>
    </w:p>
    <w:p w14:paraId="488E58AA" w14:textId="733E3BB3" w:rsidR="00CE5A8E" w:rsidRPr="006D0994" w:rsidRDefault="00E615EE" w:rsidP="00E92BCC">
      <w:r>
        <w:rPr>
          <w:noProof/>
        </w:rPr>
        <mc:AlternateContent>
          <mc:Choice Requires="wps">
            <w:drawing>
              <wp:anchor distT="0" distB="0" distL="114300" distR="114300" simplePos="0" relativeHeight="251658301" behindDoc="0" locked="0" layoutInCell="1" allowOverlap="1" wp14:anchorId="1BBA9D1C" wp14:editId="6DDDDA8F">
                <wp:simplePos x="0" y="0"/>
                <wp:positionH relativeFrom="page">
                  <wp:posOffset>2524125</wp:posOffset>
                </wp:positionH>
                <wp:positionV relativeFrom="paragraph">
                  <wp:posOffset>3146425</wp:posOffset>
                </wp:positionV>
                <wp:extent cx="2715260" cy="190500"/>
                <wp:effectExtent l="0" t="0" r="8890" b="0"/>
                <wp:wrapTopAndBottom/>
                <wp:docPr id="599527545" name="Text Box 1"/>
                <wp:cNvGraphicFramePr/>
                <a:graphic xmlns:a="http://schemas.openxmlformats.org/drawingml/2006/main">
                  <a:graphicData uri="http://schemas.microsoft.com/office/word/2010/wordprocessingShape">
                    <wps:wsp>
                      <wps:cNvSpPr txBox="1"/>
                      <wps:spPr>
                        <a:xfrm>
                          <a:off x="0" y="0"/>
                          <a:ext cx="2715260" cy="190500"/>
                        </a:xfrm>
                        <a:prstGeom prst="rect">
                          <a:avLst/>
                        </a:prstGeom>
                        <a:solidFill>
                          <a:prstClr val="white"/>
                        </a:solidFill>
                        <a:ln>
                          <a:noFill/>
                        </a:ln>
                      </wps:spPr>
                      <wps:txbx>
                        <w:txbxContent>
                          <w:p w14:paraId="64FF08EC" w14:textId="22BD9116" w:rsidR="00F95D33" w:rsidRPr="00680D5F" w:rsidRDefault="00F95D33" w:rsidP="00F95D33">
                            <w:pPr>
                              <w:pStyle w:val="Caption"/>
                              <w:rPr>
                                <w:rFonts w:ascii="Times New Roman" w:eastAsia="Times New Roman" w:hAnsi="Times New Roman" w:cs="Times New Roman"/>
                                <w:noProof/>
                                <w:szCs w:val="20"/>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34</w:t>
                            </w:r>
                            <w:r w:rsidR="008A1C55">
                              <w:rPr>
                                <w:noProof/>
                              </w:rPr>
                              <w:fldChar w:fldCharType="end"/>
                            </w:r>
                            <w:r w:rsidRPr="001848EC">
                              <w:t xml:space="preserve">: </w:t>
                            </w:r>
                            <w:r>
                              <w:t>Shibuya crossing</w:t>
                            </w:r>
                            <w:r w:rsidRPr="001848EC">
                              <w:t xml:space="preserve"> testing environment.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5A05DC8C">
              <v:shape id="_x0000_s1063" style="position:absolute;margin-left:198.75pt;margin-top:247.75pt;width:213.8pt;height:15pt;z-index:251658301;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" w14:anchorId="1BBA9D1C">
                <v:textbox inset="0,0,0,0">
                  <w:txbxContent>
                    <w:p w:rsidRPr="00680D5F" w:rsidR="00F95D33" w:rsidP="00F95D33" w:rsidRDefault="00F95D33" w14:paraId="7E9F5A8D" w14:textId="22BD9116">
                      <w:pPr>
                        <w:pStyle w:val="Caption"/>
                        <w:rPr>
                          <w:rFonts w:ascii="Times New Roman" w:hAnsi="Times New Roman" w:eastAsia="Times New Roman" w:cs="Times New Roman"/>
                          <w:noProof/>
                          <w:szCs w:val="20"/>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34</w:t>
                      </w:r>
                      <w:r w:rsidR="008A1C55">
                        <w:rPr>
                          <w:noProof/>
                        </w:rPr>
                        <w:fldChar w:fldCharType="end"/>
                      </w:r>
                      <w:r w:rsidRPr="001848EC">
                        <w:t xml:space="preserve">: </w:t>
                      </w:r>
                      <w:r>
                        <w:t>Shibuya crossing</w:t>
                      </w:r>
                      <w:r w:rsidRPr="001848EC">
                        <w:t xml:space="preserve"> testing environment.</w:t>
                      </w:r>
                    </w:p>
                  </w:txbxContent>
                </v:textbox>
                <w10:wrap type="topAndBottom" anchorx="page"/>
              </v:shape>
            </w:pict>
          </mc:Fallback>
        </mc:AlternateContent>
      </w:r>
      <w:r>
        <w:rPr>
          <w:noProof/>
        </w:rPr>
        <w:drawing>
          <wp:anchor distT="0" distB="0" distL="114300" distR="114300" simplePos="0" relativeHeight="251658315" behindDoc="0" locked="0" layoutInCell="1" allowOverlap="1" wp14:anchorId="640DE14B" wp14:editId="343A0892">
            <wp:simplePos x="0" y="0"/>
            <wp:positionH relativeFrom="page">
              <wp:posOffset>2524125</wp:posOffset>
            </wp:positionH>
            <wp:positionV relativeFrom="paragraph">
              <wp:posOffset>891540</wp:posOffset>
            </wp:positionV>
            <wp:extent cx="2715260" cy="2176780"/>
            <wp:effectExtent l="38100" t="38100" r="46990" b="33020"/>
            <wp:wrapTopAndBottom/>
            <wp:docPr id="1743894244" name="Picture 174389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94244" name="Picture 17438942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15260" cy="2176780"/>
                    </a:xfrm>
                    <a:prstGeom prst="rect">
                      <a:avLst/>
                    </a:prstGeom>
                    <a:ln w="25400">
                      <a:solidFill>
                        <a:schemeClr val="tx1"/>
                      </a:solidFill>
                    </a:ln>
                  </pic:spPr>
                </pic:pic>
              </a:graphicData>
            </a:graphic>
            <wp14:sizeRelH relativeFrom="page">
              <wp14:pctWidth>0</wp14:pctWidth>
            </wp14:sizeRelH>
            <wp14:sizeRelV relativeFrom="page">
              <wp14:pctHeight>0</wp14:pctHeight>
            </wp14:sizeRelV>
          </wp:anchor>
        </w:drawing>
      </w:r>
      <w:r w:rsidR="00026B01" w:rsidRPr="00026B01">
        <w:t xml:space="preserve">This scenario simulates a busy four-way intersection with all roads intersecting at the center. Large groups of agents start from the four diagonal and cardinal directions, each aiming to cross to the opposite side. The crossing creates a </w:t>
      </w:r>
      <w:r w:rsidR="000556DE">
        <w:t>situation</w:t>
      </w:r>
      <w:r w:rsidR="00026B01" w:rsidRPr="00026B01">
        <w:t xml:space="preserve"> where multiple flows intersect </w:t>
      </w:r>
      <w:r w:rsidR="00CD6D22" w:rsidRPr="00026B01">
        <w:t>simultaneously, testing the agents’ ability to navigate in dense, multidirectional crowds</w:t>
      </w:r>
      <w:r w:rsidR="00026B01" w:rsidRPr="00026B01">
        <w:t>.</w:t>
      </w:r>
    </w:p>
    <w:p w14:paraId="38187D23" w14:textId="005B166B" w:rsidR="00C86BF1" w:rsidRPr="009B1140" w:rsidRDefault="009B1140" w:rsidP="009B1140">
      <w:pPr>
        <w:pStyle w:val="Heading5"/>
      </w:pPr>
      <w:r>
        <w:t>Comparison</w:t>
      </w:r>
    </w:p>
    <w:p w14:paraId="74CAC148" w14:textId="31C845B4" w:rsidR="009D6216" w:rsidRDefault="000A5E6C" w:rsidP="00407795">
      <w:r w:rsidRPr="000A5E6C">
        <w:rPr>
          <w:rStyle w:val="Emphasis"/>
        </w:rPr>
        <w:t>WarpDriver</w:t>
      </w:r>
      <w:r w:rsidRPr="000A5E6C">
        <w:t xml:space="preserve"> agents tended to avoid collisions by taking long, curved paths, which made the overall simulation slower. In such an open space, they often wandered more than necessary before reaching their goals.</w:t>
      </w:r>
      <w:r w:rsidR="00433029">
        <w:t xml:space="preserve"> </w:t>
      </w:r>
      <w:r w:rsidR="009D6216" w:rsidRPr="00433029">
        <w:rPr>
          <w:rStyle w:val="Emphasis"/>
        </w:rPr>
        <w:t>ORCA</w:t>
      </w:r>
      <w:r w:rsidR="009D6216" w:rsidRPr="009D6216">
        <w:t xml:space="preserve"> handled the crossing</w:t>
      </w:r>
      <w:r w:rsidR="009D6216">
        <w:t xml:space="preserve"> </w:t>
      </w:r>
      <w:r w:rsidR="009D6216" w:rsidRPr="009D6216">
        <w:t>much more efficiently</w:t>
      </w:r>
      <w:r w:rsidR="00433029">
        <w:t xml:space="preserve">. </w:t>
      </w:r>
      <w:r w:rsidR="00433029" w:rsidRPr="00433029">
        <w:t>Agents moved directly and organized themselves fairly well. However, early in the simulation, there was noticeable congestion at the center</w:t>
      </w:r>
      <w:r w:rsidR="00927A57">
        <w:t>.</w:t>
      </w:r>
    </w:p>
    <w:p w14:paraId="523B3540" w14:textId="103237E0" w:rsidR="00927A57" w:rsidRPr="000A5E6C" w:rsidRDefault="00C23FCE" w:rsidP="00927A57">
      <w:pPr>
        <w:ind w:firstLine="720"/>
      </w:pPr>
      <w:r w:rsidRPr="000556DE">
        <w:rPr>
          <w:noProof/>
        </w:rPr>
        <mc:AlternateContent>
          <mc:Choice Requires="wps">
            <w:drawing>
              <wp:anchor distT="0" distB="0" distL="114300" distR="114300" simplePos="0" relativeHeight="251658327" behindDoc="0" locked="0" layoutInCell="1" allowOverlap="1" wp14:anchorId="4FE908F5" wp14:editId="1548F92E">
                <wp:simplePos x="0" y="0"/>
                <wp:positionH relativeFrom="page">
                  <wp:posOffset>1828800</wp:posOffset>
                </wp:positionH>
                <wp:positionV relativeFrom="paragraph">
                  <wp:posOffset>1002030</wp:posOffset>
                </wp:positionV>
                <wp:extent cx="4114800" cy="171450"/>
                <wp:effectExtent l="0" t="0" r="0" b="0"/>
                <wp:wrapTopAndBottom/>
                <wp:docPr id="1995510777" name="Text Box 1"/>
                <wp:cNvGraphicFramePr/>
                <a:graphic xmlns:a="http://schemas.openxmlformats.org/drawingml/2006/main">
                  <a:graphicData uri="http://schemas.microsoft.com/office/word/2010/wordprocessingShape">
                    <wps:wsp>
                      <wps:cNvSpPr txBox="1"/>
                      <wps:spPr>
                        <a:xfrm>
                          <a:off x="0" y="0"/>
                          <a:ext cx="4114800" cy="171450"/>
                        </a:xfrm>
                        <a:prstGeom prst="rect">
                          <a:avLst/>
                        </a:prstGeom>
                        <a:solidFill>
                          <a:prstClr val="white"/>
                        </a:solidFill>
                        <a:ln>
                          <a:noFill/>
                        </a:ln>
                      </wps:spPr>
                      <wps:txbx>
                        <w:txbxContent>
                          <w:p w14:paraId="77BB1AA4" w14:textId="5065E2FB" w:rsidR="00AA65B7" w:rsidRPr="00AA65B7" w:rsidRDefault="00AA65B7" w:rsidP="00AA65B7">
                            <w:pPr>
                              <w:pStyle w:val="Caption"/>
                            </w:pPr>
                            <w:r>
                              <w:t xml:space="preserve">Graph </w:t>
                            </w:r>
                            <w:r>
                              <w:fldChar w:fldCharType="begin"/>
                            </w:r>
                            <w:r>
                              <w:instrText xml:space="preserve"> SEQ Graph \* ARABIC </w:instrText>
                            </w:r>
                            <w:r>
                              <w:fldChar w:fldCharType="separate"/>
                            </w:r>
                            <w:r>
                              <w:rPr>
                                <w:noProof/>
                              </w:rPr>
                              <w:t>5</w:t>
                            </w:r>
                            <w:r>
                              <w:rPr>
                                <w:noProof/>
                              </w:rPr>
                              <w:fldChar w:fldCharType="end"/>
                            </w:r>
                            <w:r>
                              <w:t>: Shibuya crossing</w:t>
                            </w:r>
                            <w:r w:rsidRPr="001848EC">
                              <w:t xml:space="preserve"> testing environment</w:t>
                            </w:r>
                            <w:r>
                              <w:t xml:space="preserve"> metrics.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750CEAB4">
              <v:shape id="_x0000_s1064" style="position:absolute;left:0;text-align:left;margin-left:2in;margin-top:78.9pt;width:324pt;height:13.5pt;z-index:251658327;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" w14:anchorId="4FE908F5">
                <v:textbox inset="0,0,0,0">
                  <w:txbxContent>
                    <w:p w:rsidRPr="00AA65B7" w:rsidR="00AA65B7" w:rsidP="00AA65B7" w:rsidRDefault="00AA65B7" w14:paraId="1CEE0070" w14:textId="5065E2FB">
                      <w:pPr>
                        <w:pStyle w:val="Caption"/>
                      </w:pPr>
                      <w:r>
                        <w:t xml:space="preserve">Graph </w:t>
                      </w:r>
                      <w:r>
                        <w:fldChar w:fldCharType="begin"/>
                      </w:r>
                      <w:r>
                        <w:instrText xml:space="preserve"> SEQ Graph \* ARABIC </w:instrText>
                      </w:r>
                      <w:r>
                        <w:fldChar w:fldCharType="separate"/>
                      </w:r>
                      <w:r>
                        <w:rPr>
                          <w:noProof/>
                        </w:rPr>
                        <w:t>5</w:t>
                      </w:r>
                      <w:r>
                        <w:rPr>
                          <w:noProof/>
                        </w:rPr>
                        <w:fldChar w:fldCharType="end"/>
                      </w:r>
                      <w:r>
                        <w:t>: Shibuya crossing</w:t>
                      </w:r>
                      <w:r w:rsidRPr="001848EC">
                        <w:t xml:space="preserve"> testing environment</w:t>
                      </w:r>
                      <w:r>
                        <w:t xml:space="preserve"> metrics.</w:t>
                      </w:r>
                    </w:p>
                  </w:txbxContent>
                </v:textbox>
                <w10:wrap type="topAndBottom" anchorx="page"/>
              </v:shape>
            </w:pict>
          </mc:Fallback>
        </mc:AlternateContent>
      </w:r>
      <w:r w:rsidRPr="000556DE">
        <w:rPr>
          <w:noProof/>
        </w:rPr>
        <w:drawing>
          <wp:anchor distT="0" distB="0" distL="114300" distR="114300" simplePos="0" relativeHeight="251658328" behindDoc="0" locked="0" layoutInCell="1" allowOverlap="1" wp14:anchorId="78CAB2B4" wp14:editId="66402AAF">
            <wp:simplePos x="0" y="0"/>
            <wp:positionH relativeFrom="page">
              <wp:posOffset>1828800</wp:posOffset>
            </wp:positionH>
            <wp:positionV relativeFrom="paragraph">
              <wp:posOffset>1193165</wp:posOffset>
            </wp:positionV>
            <wp:extent cx="4114800" cy="2257425"/>
            <wp:effectExtent l="0" t="0" r="0" b="9525"/>
            <wp:wrapTopAndBottom/>
            <wp:docPr id="759571838"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14:sizeRelH relativeFrom="margin">
              <wp14:pctWidth>0</wp14:pctWidth>
            </wp14:sizeRelH>
            <wp14:sizeRelV relativeFrom="margin">
              <wp14:pctHeight>0</wp14:pctHeight>
            </wp14:sizeRelV>
          </wp:anchor>
        </w:drawing>
      </w:r>
      <w:r w:rsidR="00927A57" w:rsidRPr="00927A57">
        <w:rPr>
          <w:rStyle w:val="Emphasis"/>
        </w:rPr>
        <w:t xml:space="preserve">Cellular Automata </w:t>
      </w:r>
      <w:r w:rsidR="00927A57" w:rsidRPr="00927A57">
        <w:t xml:space="preserve">struggled with coordination. Agents spread out too much and </w:t>
      </w:r>
      <w:r w:rsidR="00E47E58">
        <w:t>did not</w:t>
      </w:r>
      <w:r w:rsidR="00927A57" w:rsidRPr="00927A57">
        <w:t xml:space="preserve"> follow clear paths, making the movement look disorganized. This led to a high number of collisions and the longest simulation time overall.</w:t>
      </w:r>
      <w:r w:rsidR="00927A57">
        <w:t xml:space="preserve"> </w:t>
      </w:r>
      <w:r w:rsidR="00927A57" w:rsidRPr="00927A57">
        <w:rPr>
          <w:rStyle w:val="Emphasis"/>
        </w:rPr>
        <w:t>UPL</w:t>
      </w:r>
      <w:r w:rsidR="00927A57" w:rsidRPr="00927A57">
        <w:t xml:space="preserve"> showed very aggressive behavior in this test. Agents often made sharp, sudden turns to avoid others, resulting in </w:t>
      </w:r>
      <w:r w:rsidR="00BD19F4">
        <w:t>abrupt</w:t>
      </w:r>
      <w:r w:rsidR="00927A57" w:rsidRPr="00927A57">
        <w:t xml:space="preserve"> movement and many </w:t>
      </w:r>
      <w:r w:rsidR="00E47E58" w:rsidRPr="00927A57">
        <w:t>collisions</w:t>
      </w:r>
      <w:r w:rsidR="00E47E58">
        <w:t>.</w:t>
      </w:r>
    </w:p>
    <w:p w14:paraId="2AC16829" w14:textId="77777777" w:rsidR="00D51767" w:rsidRDefault="00D51767">
      <w:pPr>
        <w:widowControl/>
        <w:autoSpaceDE/>
        <w:autoSpaceDN/>
        <w:adjustRightInd/>
        <w:rPr>
          <w:b/>
          <w:i/>
        </w:rPr>
      </w:pPr>
      <w:r>
        <w:br w:type="page"/>
      </w:r>
    </w:p>
    <w:p w14:paraId="6FE99A53" w14:textId="4177C4B0" w:rsidR="006D0994" w:rsidRPr="00BC3CDD" w:rsidRDefault="00927A57" w:rsidP="001947CF">
      <w:pPr>
        <w:pStyle w:val="Heading2"/>
      </w:pPr>
      <w:r>
        <w:t xml:space="preserve">Overall </w:t>
      </w:r>
      <w:r w:rsidR="006D0994" w:rsidRPr="006D0994">
        <w:t>Conclusions</w:t>
      </w:r>
    </w:p>
    <w:p w14:paraId="4A756F9B" w14:textId="59E556A8" w:rsidR="00EB0C9E" w:rsidRDefault="001826DC" w:rsidP="00FF3E65">
      <w:r w:rsidRPr="001826DC">
        <w:rPr>
          <w:rStyle w:val="Emphasis"/>
        </w:rPr>
        <w:t>WarpDriver</w:t>
      </w:r>
      <w:r w:rsidRPr="001826DC">
        <w:t xml:space="preserve"> performs </w:t>
      </w:r>
      <w:r w:rsidR="008E0700" w:rsidRPr="008E0700">
        <w:t xml:space="preserve">reliably </w:t>
      </w:r>
      <w:r w:rsidRPr="001826DC">
        <w:t xml:space="preserve">in narrow, high-density environments where agents need to move with precision and form organized flows. It handles congestion effectively and maintains good separation between agents. However, in open spaces, its overly cautious behavior leads to agents taking long detours to avoid collisions, which slows down progress and sometimes causes delays near the end of a simulation. As the number of agents increases, </w:t>
      </w:r>
      <w:r>
        <w:t>it</w:t>
      </w:r>
      <w:r w:rsidRPr="001826DC">
        <w:t xml:space="preserve"> also becomes more computationally demanding, which can be a limitation for larger scenarios.</w:t>
      </w:r>
    </w:p>
    <w:p w14:paraId="6BAA0ADB" w14:textId="77777777" w:rsidR="00EB0C9E" w:rsidRDefault="00EB0C9E" w:rsidP="00EB0C9E">
      <w:pPr>
        <w:ind w:firstLine="720"/>
      </w:pPr>
      <w:r w:rsidRPr="00EB0C9E">
        <w:rPr>
          <w:rStyle w:val="Emphasis"/>
        </w:rPr>
        <w:t>ORCA</w:t>
      </w:r>
      <w:r w:rsidRPr="00EB0C9E">
        <w:t xml:space="preserve"> is slightly more efficient computationally and generally works better in open environments. It produces smooth and direct paths thanks to its linear trajectory assumptions, which are often effective. However, this same simplicity becomes a drawback in very dense situations, where agents can get stuck in place, balancing each other out without resolving the congestion. Still, </w:t>
      </w:r>
      <w:r>
        <w:t>it</w:t>
      </w:r>
      <w:r w:rsidRPr="00EB0C9E">
        <w:t xml:space="preserve"> offers a good balance of speed and quality in many typical scenarios.</w:t>
      </w:r>
    </w:p>
    <w:p w14:paraId="6C887B88" w14:textId="77777777" w:rsidR="00EB0C9E" w:rsidRDefault="00EB0C9E" w:rsidP="00EB0C9E">
      <w:pPr>
        <w:ind w:firstLine="720"/>
      </w:pPr>
      <w:r w:rsidRPr="00EB0C9E">
        <w:rPr>
          <w:rStyle w:val="Emphasis"/>
        </w:rPr>
        <w:t>Cellular Automata</w:t>
      </w:r>
      <w:r w:rsidRPr="00EB0C9E">
        <w:t xml:space="preserve"> is lightweight and fast to compute but shows clear limitations in environments where obstacles or movement do</w:t>
      </w:r>
      <w:r>
        <w:t xml:space="preserve"> not</w:t>
      </w:r>
      <w:r w:rsidRPr="00EB0C9E">
        <w:t xml:space="preserve"> align with its underlying grid. In dense areas, agents tend to hesitate and behave less naturally, especially at intersections or around corners. Agents also tend to spread out too much, making the overall crowd behavior feel less realistic and more fragmented.</w:t>
      </w:r>
    </w:p>
    <w:p w14:paraId="6FD26726" w14:textId="06C49326" w:rsidR="006D0994" w:rsidRPr="006D0994" w:rsidRDefault="00EB0C9E" w:rsidP="00EB0C9E">
      <w:pPr>
        <w:ind w:firstLine="720"/>
      </w:pPr>
      <w:r w:rsidRPr="00EB0C9E">
        <w:rPr>
          <w:rStyle w:val="Emphasis"/>
        </w:rPr>
        <w:t>UPL</w:t>
      </w:r>
      <w:r w:rsidRPr="00EB0C9E">
        <w:t xml:space="preserve"> is the fastest algorithm in terms of computation, but it comes at the cost of safety and realism. Agents often push through each other, leading to more collisions. While the generated paths can appear smooth at times, the algorithm applies forces too aggressively, which results in sudden, unnatural changes in direction. This makes </w:t>
      </w:r>
      <w:r w:rsidR="004C1765">
        <w:t>it</w:t>
      </w:r>
      <w:r w:rsidRPr="00EB0C9E">
        <w:t xml:space="preserve"> feel more chaotic, particularly in complex or high-density situations. </w:t>
      </w:r>
      <w:r w:rsidR="006D0994" w:rsidRPr="001826DC">
        <w:br w:type="page"/>
      </w:r>
    </w:p>
    <w:p w14:paraId="75CC0687" w14:textId="326B01FC" w:rsidR="006D0994" w:rsidRPr="006D0994" w:rsidRDefault="00175B21" w:rsidP="00486854">
      <w:pPr>
        <w:pStyle w:val="Heading1"/>
      </w:pPr>
      <w:bookmarkStart w:id="8" w:name="_Toc202104111"/>
      <w:r>
        <w:t>9</w:t>
      </w:r>
      <w:r w:rsidR="006D0994" w:rsidRPr="006D0994">
        <w:t>. Following behavior (Queuing)</w:t>
      </w:r>
      <w:bookmarkEnd w:id="8"/>
    </w:p>
    <w:p w14:paraId="2F234E46" w14:textId="3A30D2F1" w:rsidR="006D0994" w:rsidRDefault="0091067C" w:rsidP="00FF3E65">
      <w:r>
        <w:t>A</w:t>
      </w:r>
      <w:r w:rsidR="006D0994" w:rsidRPr="006D0994">
        <w:t xml:space="preserve">nother aspect of human locomotion that impacts crowd simulation is how </w:t>
      </w:r>
      <w:r w:rsidR="006D0994" w:rsidRPr="00C30BA7">
        <w:rPr>
          <w:rStyle w:val="Strong"/>
        </w:rPr>
        <w:t>individuals follow one another</w:t>
      </w:r>
      <w:r w:rsidR="006D0994" w:rsidRPr="006D0994">
        <w:t xml:space="preserve"> in environments such as corridors or queues. Specifically, a person adjusts their speed in a particular way when walking behind someone else.</w:t>
      </w:r>
    </w:p>
    <w:p w14:paraId="787E9630" w14:textId="6C565743" w:rsidR="006D0994" w:rsidRDefault="006D0994" w:rsidP="00C30BA7">
      <w:pPr>
        <w:ind w:firstLine="720"/>
      </w:pPr>
      <w:r w:rsidRPr="006D0994">
        <w:t xml:space="preserve">Most standard local behavior algorithms do not explicitly model this kind of </w:t>
      </w:r>
      <w:r w:rsidRPr="00C30BA7">
        <w:rPr>
          <w:rStyle w:val="Strong"/>
        </w:rPr>
        <w:t>speed adaptation</w:t>
      </w:r>
      <w:r w:rsidRPr="006D0994">
        <w:t xml:space="preserve">. Instead, they allow each agent to move toward its goal while avoiding collisions, with any resulting </w:t>
      </w:r>
      <w:r w:rsidR="00E81D1E">
        <w:t>speed change</w:t>
      </w:r>
      <w:r w:rsidRPr="006D0994">
        <w:t xml:space="preserve"> emerging implicitly from this process.</w:t>
      </w:r>
      <w:r w:rsidRPr="00CD7EF0">
        <w:t xml:space="preserve"> </w:t>
      </w:r>
    </w:p>
    <w:p w14:paraId="2B54A992" w14:textId="10AC092A" w:rsidR="006D0994" w:rsidRPr="006D0994" w:rsidRDefault="006D0994" w:rsidP="00C30BA7">
      <w:pPr>
        <w:ind w:firstLine="720"/>
      </w:pPr>
      <w:r w:rsidRPr="006D0994">
        <w:t xml:space="preserve">However, the probability-based collision avoidance algorithm </w:t>
      </w:r>
      <w:r w:rsidR="00CB68F7" w:rsidRPr="00CB68F7">
        <w:rPr>
          <w:rStyle w:val="Emphasis"/>
        </w:rPr>
        <w:t>WarpDriver</w:t>
      </w:r>
      <w:r w:rsidR="00CB68F7">
        <w:t xml:space="preserve"> </w:t>
      </w:r>
      <w:r w:rsidRPr="006D0994">
        <w:t xml:space="preserve">addresses this case with surprising success. Since agents adjust their trajectories, and thus their speed, based on the estimated probability of collision, they naturally </w:t>
      </w:r>
      <w:r w:rsidR="00C30BA7" w:rsidRPr="006D0994">
        <w:t>slow down</w:t>
      </w:r>
      <w:r w:rsidRPr="006D0994">
        <w:t xml:space="preserve"> in high-risk areas and may even come to a near-stop while waiting for safe passage. As a result, this specific pattern of behavior </w:t>
      </w:r>
      <w:r w:rsidRPr="00C30BA7">
        <w:rPr>
          <w:b/>
          <w:bCs/>
        </w:rPr>
        <w:t>emerges indirectly</w:t>
      </w:r>
      <w:r w:rsidRPr="006D0994">
        <w:t xml:space="preserve"> as a consequence of the collision avoidance mechanism itself.</w:t>
      </w:r>
    </w:p>
    <w:p w14:paraId="69FA22DF" w14:textId="77777777" w:rsidR="006D0994" w:rsidRPr="006D0994" w:rsidRDefault="006D0994" w:rsidP="00C30BA7">
      <w:pPr>
        <w:ind w:firstLine="720"/>
      </w:pPr>
      <w:r w:rsidRPr="006D0994">
        <w:t>This implicit handling of speed control facilitates the natural emergence of structured formations such as queues. As agents reduce speed in response to high local collision probabilities, spatial ordering arises where agents align behind one another while maintaining safe distances. This results in queue-like patterns without explicitly programming such formations.</w:t>
      </w:r>
    </w:p>
    <w:p w14:paraId="27572B1B" w14:textId="660570D8" w:rsidR="006D0994" w:rsidRPr="005E16BD" w:rsidRDefault="00C30BA7" w:rsidP="00FF3E65">
      <w:r>
        <w:rPr>
          <w:noProof/>
        </w:rPr>
        <mc:AlternateContent>
          <mc:Choice Requires="wps">
            <w:drawing>
              <wp:anchor distT="0" distB="0" distL="114300" distR="114300" simplePos="0" relativeHeight="251658276" behindDoc="0" locked="0" layoutInCell="1" allowOverlap="1" wp14:anchorId="39DD21FB" wp14:editId="4B8446B7">
                <wp:simplePos x="0" y="0"/>
                <wp:positionH relativeFrom="column">
                  <wp:posOffset>40005</wp:posOffset>
                </wp:positionH>
                <wp:positionV relativeFrom="paragraph">
                  <wp:posOffset>2590800</wp:posOffset>
                </wp:positionV>
                <wp:extent cx="2715895" cy="635"/>
                <wp:effectExtent l="0" t="0" r="0" b="0"/>
                <wp:wrapTopAndBottom/>
                <wp:docPr id="778526419" name="Text Box 1"/>
                <wp:cNvGraphicFramePr/>
                <a:graphic xmlns:a="http://schemas.openxmlformats.org/drawingml/2006/main">
                  <a:graphicData uri="http://schemas.microsoft.com/office/word/2010/wordprocessingShape">
                    <wps:wsp>
                      <wps:cNvSpPr txBox="1"/>
                      <wps:spPr>
                        <a:xfrm>
                          <a:off x="0" y="0"/>
                          <a:ext cx="2715895" cy="635"/>
                        </a:xfrm>
                        <a:prstGeom prst="rect">
                          <a:avLst/>
                        </a:prstGeom>
                        <a:solidFill>
                          <a:prstClr val="white"/>
                        </a:solidFill>
                        <a:ln>
                          <a:noFill/>
                        </a:ln>
                      </wps:spPr>
                      <wps:txbx>
                        <w:txbxContent>
                          <w:p w14:paraId="577CBBE2" w14:textId="3BC077F9" w:rsidR="00C30BA7" w:rsidRPr="00C266CC" w:rsidRDefault="00C30BA7" w:rsidP="00C30BA7">
                            <w:pPr>
                              <w:pStyle w:val="Caption"/>
                              <w:rPr>
                                <w:rFonts w:ascii="Times New Roman" w:eastAsia="Times New Roman" w:hAnsi="Times New Roman" w:cs="Times New Roman"/>
                                <w:noProof/>
                                <w:szCs w:val="20"/>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35</w:t>
                            </w:r>
                            <w:r w:rsidR="008A1C55">
                              <w:rPr>
                                <w:noProof/>
                              </w:rPr>
                              <w:fldChar w:fldCharType="end"/>
                            </w:r>
                            <w:r>
                              <w:t>: A</w:t>
                            </w:r>
                            <w:r w:rsidRPr="00B7468D">
                              <w:t xml:space="preserve">gents </w:t>
                            </w:r>
                            <w:r>
                              <w:t>forming a queue in a fork path</w:t>
                            </w:r>
                            <w:r w:rsidRPr="00B7468D">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7D833B68">
              <v:shape id="_x0000_s1065" style="position:absolute;margin-left:3.15pt;margin-top:204pt;width:213.85pt;height:.05pt;z-index:251658276;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" w14:anchorId="39DD21FB">
                <v:textbox style="mso-fit-shape-to-text:t" inset="0,0,0,0">
                  <w:txbxContent>
                    <w:p w:rsidRPr="00C266CC" w:rsidR="00C30BA7" w:rsidP="00C30BA7" w:rsidRDefault="00C30BA7" w14:paraId="54AD847F" w14:textId="3BC077F9">
                      <w:pPr>
                        <w:pStyle w:val="Caption"/>
                        <w:rPr>
                          <w:rFonts w:ascii="Times New Roman" w:hAnsi="Times New Roman" w:eastAsia="Times New Roman" w:cs="Times New Roman"/>
                          <w:noProof/>
                          <w:szCs w:val="20"/>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35</w:t>
                      </w:r>
                      <w:r w:rsidR="008A1C55">
                        <w:rPr>
                          <w:noProof/>
                        </w:rPr>
                        <w:fldChar w:fldCharType="end"/>
                      </w:r>
                      <w:r>
                        <w:t>: A</w:t>
                      </w:r>
                      <w:r w:rsidRPr="00B7468D">
                        <w:t xml:space="preserve">gents </w:t>
                      </w:r>
                      <w:r>
                        <w:t>forming a queue in a fork path</w:t>
                      </w:r>
                      <w:r w:rsidRPr="00B7468D">
                        <w:t>.</w:t>
                      </w:r>
                    </w:p>
                  </w:txbxContent>
                </v:textbox>
                <w10:wrap type="topAndBottom"/>
              </v:shape>
            </w:pict>
          </mc:Fallback>
        </mc:AlternateContent>
      </w:r>
      <w:r>
        <w:rPr>
          <w:noProof/>
        </w:rPr>
        <w:drawing>
          <wp:anchor distT="0" distB="0" distL="114300" distR="114300" simplePos="0" relativeHeight="251658257" behindDoc="0" locked="0" layoutInCell="1" allowOverlap="1" wp14:anchorId="1D0E47EF" wp14:editId="4F141FE2">
            <wp:simplePos x="0" y="0"/>
            <wp:positionH relativeFrom="margin">
              <wp:posOffset>40005</wp:posOffset>
            </wp:positionH>
            <wp:positionV relativeFrom="paragraph">
              <wp:posOffset>355600</wp:posOffset>
            </wp:positionV>
            <wp:extent cx="2715895" cy="2178050"/>
            <wp:effectExtent l="38100" t="38100" r="46355" b="31750"/>
            <wp:wrapTopAndBottom/>
            <wp:docPr id="1762991083" name="Picture 1762991083" descr="A group of people running on a roa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91083" name="Picture 1762991083" descr="A group of people running on a road&#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15895" cy="2178050"/>
                    </a:xfrm>
                    <a:prstGeom prst="rect">
                      <a:avLst/>
                    </a:prstGeom>
                    <a:ln w="25400">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75" behindDoc="0" locked="0" layoutInCell="1" allowOverlap="1" wp14:anchorId="03DAB3C2" wp14:editId="34340A84">
                <wp:simplePos x="0" y="0"/>
                <wp:positionH relativeFrom="column">
                  <wp:posOffset>2905125</wp:posOffset>
                </wp:positionH>
                <wp:positionV relativeFrom="paragraph">
                  <wp:posOffset>2581275</wp:posOffset>
                </wp:positionV>
                <wp:extent cx="2715895" cy="635"/>
                <wp:effectExtent l="0" t="0" r="0" b="0"/>
                <wp:wrapTopAndBottom/>
                <wp:docPr id="1422747639" name="Text Box 1"/>
                <wp:cNvGraphicFramePr/>
                <a:graphic xmlns:a="http://schemas.openxmlformats.org/drawingml/2006/main">
                  <a:graphicData uri="http://schemas.microsoft.com/office/word/2010/wordprocessingShape">
                    <wps:wsp>
                      <wps:cNvSpPr txBox="1"/>
                      <wps:spPr>
                        <a:xfrm>
                          <a:off x="0" y="0"/>
                          <a:ext cx="2715895" cy="635"/>
                        </a:xfrm>
                        <a:prstGeom prst="rect">
                          <a:avLst/>
                        </a:prstGeom>
                        <a:solidFill>
                          <a:prstClr val="white"/>
                        </a:solidFill>
                        <a:ln>
                          <a:noFill/>
                        </a:ln>
                      </wps:spPr>
                      <wps:txbx>
                        <w:txbxContent>
                          <w:p w14:paraId="7C74CB4D" w14:textId="398CB0CB" w:rsidR="00C30BA7" w:rsidRPr="000E4C4A" w:rsidRDefault="00C30BA7" w:rsidP="00C30BA7">
                            <w:pPr>
                              <w:pStyle w:val="Caption"/>
                              <w:rPr>
                                <w:rFonts w:ascii="Times New Roman" w:eastAsia="Times New Roman" w:hAnsi="Times New Roman" w:cs="Times New Roman"/>
                                <w:noProof/>
                                <w:szCs w:val="20"/>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36</w:t>
                            </w:r>
                            <w:r w:rsidR="008A1C55">
                              <w:rPr>
                                <w:noProof/>
                              </w:rPr>
                              <w:fldChar w:fldCharType="end"/>
                            </w:r>
                            <w:r>
                              <w:t>: Agents waiting to join a queue.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64DF907B">
              <v:shape id="_x0000_s1066" style="position:absolute;margin-left:228.75pt;margin-top:203.25pt;width:213.85pt;height:.05pt;z-index:251658275;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" w14:anchorId="03DAB3C2">
                <v:textbox style="mso-fit-shape-to-text:t" inset="0,0,0,0">
                  <w:txbxContent>
                    <w:p w:rsidRPr="000E4C4A" w:rsidR="00C30BA7" w:rsidP="00C30BA7" w:rsidRDefault="00C30BA7" w14:paraId="47718854" w14:textId="398CB0CB">
                      <w:pPr>
                        <w:pStyle w:val="Caption"/>
                        <w:rPr>
                          <w:rFonts w:ascii="Times New Roman" w:hAnsi="Times New Roman" w:eastAsia="Times New Roman" w:cs="Times New Roman"/>
                          <w:noProof/>
                          <w:szCs w:val="20"/>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36</w:t>
                      </w:r>
                      <w:r w:rsidR="008A1C55">
                        <w:rPr>
                          <w:noProof/>
                        </w:rPr>
                        <w:fldChar w:fldCharType="end"/>
                      </w:r>
                      <w:r>
                        <w:t>: Agents waiting to join a queue.</w:t>
                      </w:r>
                    </w:p>
                  </w:txbxContent>
                </v:textbox>
                <w10:wrap type="topAndBottom"/>
              </v:shape>
            </w:pict>
          </mc:Fallback>
        </mc:AlternateContent>
      </w:r>
      <w:r>
        <w:rPr>
          <w:noProof/>
        </w:rPr>
        <w:drawing>
          <wp:anchor distT="0" distB="0" distL="114300" distR="114300" simplePos="0" relativeHeight="251658256" behindDoc="0" locked="0" layoutInCell="1" allowOverlap="1" wp14:anchorId="0283D390" wp14:editId="5BF4880C">
            <wp:simplePos x="0" y="0"/>
            <wp:positionH relativeFrom="margin">
              <wp:posOffset>2905125</wp:posOffset>
            </wp:positionH>
            <wp:positionV relativeFrom="paragraph">
              <wp:posOffset>346075</wp:posOffset>
            </wp:positionV>
            <wp:extent cx="2715895" cy="2178050"/>
            <wp:effectExtent l="38100" t="38100" r="46355" b="31750"/>
            <wp:wrapTopAndBottom/>
            <wp:docPr id="813300757" name="Picture 813300757" descr="A group of people running through a maz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00757" name="Picture 813300757" descr="A group of people running through a maze&#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15895" cy="2178050"/>
                    </a:xfrm>
                    <a:prstGeom prst="rect">
                      <a:avLst/>
                    </a:prstGeom>
                    <a:ln w="25400">
                      <a:solidFill>
                        <a:schemeClr val="tx1"/>
                      </a:solidFill>
                    </a:ln>
                  </pic:spPr>
                </pic:pic>
              </a:graphicData>
            </a:graphic>
            <wp14:sizeRelH relativeFrom="page">
              <wp14:pctWidth>0</wp14:pctWidth>
            </wp14:sizeRelH>
            <wp14:sizeRelV relativeFrom="page">
              <wp14:pctHeight>0</wp14:pctHeight>
            </wp14:sizeRelV>
          </wp:anchor>
        </w:drawing>
      </w:r>
    </w:p>
    <w:p w14:paraId="62E70109" w14:textId="77777777" w:rsidR="00C30BA7" w:rsidRDefault="00C30BA7">
      <w:pPr>
        <w:widowControl/>
        <w:autoSpaceDE/>
        <w:autoSpaceDN/>
        <w:adjustRightInd/>
      </w:pPr>
      <w:bookmarkStart w:id="9" w:name="_Toc202104112"/>
      <w:r>
        <w:br w:type="page"/>
      </w:r>
    </w:p>
    <w:p w14:paraId="561D8326" w14:textId="338D3502" w:rsidR="006D0994" w:rsidRDefault="00DD10B9" w:rsidP="00486854">
      <w:pPr>
        <w:pStyle w:val="Heading1"/>
      </w:pPr>
      <w:r>
        <w:t>10</w:t>
      </w:r>
      <w:r w:rsidR="006D0994" w:rsidRPr="006D0994">
        <w:t>. Density Awareness</w:t>
      </w:r>
      <w:bookmarkEnd w:id="9"/>
      <w:r w:rsidR="006D0994" w:rsidRPr="006D0994">
        <w:t xml:space="preserve"> </w:t>
      </w:r>
      <w:r w:rsidR="002714C0">
        <w:t>(DenseSense)</w:t>
      </w:r>
    </w:p>
    <w:p w14:paraId="1ADED61D" w14:textId="256AB0FE" w:rsidR="00C30BA7" w:rsidRPr="006D0994" w:rsidRDefault="00C30BA7" w:rsidP="00C30BA7">
      <w:r w:rsidRPr="006D0994">
        <w:t xml:space="preserve">Pedestrian movement is known to be </w:t>
      </w:r>
      <w:r w:rsidRPr="00C30BA7">
        <w:rPr>
          <w:rStyle w:val="Strong"/>
        </w:rPr>
        <w:t>highly influenced by crowd density</w:t>
      </w:r>
      <w:r w:rsidRPr="006D0994">
        <w:t>, with individual speeds typically decreasing as the surrounding density increases. To reflect such dynamics, some algorithms dynamically adjust an agent’s preferred velocity based on local density or flow conditions, which represent the direction toward an agent’s immediate goal.</w:t>
      </w:r>
    </w:p>
    <w:p w14:paraId="50E6C6E3" w14:textId="07042A4D" w:rsidR="00C30BA7" w:rsidRPr="00C30BA7" w:rsidRDefault="00C30BA7" w:rsidP="002714C0">
      <w:pPr>
        <w:ind w:firstLine="720"/>
      </w:pPr>
      <w:r w:rsidRPr="006D0994">
        <w:t xml:space="preserve">A key concept in this context is the </w:t>
      </w:r>
      <w:r w:rsidRPr="00C30BA7">
        <w:rPr>
          <w:rStyle w:val="Emphasis"/>
        </w:rPr>
        <w:t>Fundamental Diagram</w:t>
      </w:r>
      <w:r w:rsidRPr="006D0994">
        <w:t>, which describes the inverse relationship between pedestrian speed and density</w:t>
      </w:r>
      <w:r w:rsidR="00645F81">
        <w:t>,</w:t>
      </w:r>
      <w:r w:rsidRPr="006D0994">
        <w:t xml:space="preserve"> as the crowd becomes denser, individuals slow down. This relationship is environment-independent and corresponds to a relationship between density and speed.</w:t>
      </w:r>
    </w:p>
    <w:p w14:paraId="41FB90D7" w14:textId="4496FBED" w:rsidR="006D0994" w:rsidRPr="006D0994" w:rsidRDefault="006D0994" w:rsidP="002714C0">
      <w:pPr>
        <w:ind w:firstLine="720"/>
      </w:pPr>
      <w:r w:rsidRPr="58EFEAD7">
        <w:rPr>
          <w:rStyle w:val="Emphasis"/>
        </w:rPr>
        <w:t>DenseSense</w:t>
      </w:r>
      <w:r w:rsidR="231923D8">
        <w:t xml:space="preserve"> </w:t>
      </w:r>
      <w:r>
        <w:fldChar w:fldCharType="begin"/>
      </w:r>
      <w:r>
        <w:instrText xml:space="preserve"> REF ref4 \h  \* MERGEFORMAT </w:instrText>
      </w:r>
      <w:r>
        <w:fldChar w:fldCharType="end"/>
      </w:r>
      <w:r>
        <w:t>builds upon this principle by incorporating a density-aware filter that enables more human-like responses in congested environments. This filter can be applied alongside any collision avoidance algorithm.</w:t>
      </w:r>
    </w:p>
    <w:p w14:paraId="7949790A" w14:textId="642CE5E0" w:rsidR="002714C0" w:rsidRPr="006D0994" w:rsidRDefault="006D0994" w:rsidP="00046736">
      <w:pPr>
        <w:ind w:firstLine="720"/>
      </w:pPr>
      <w:r w:rsidRPr="006D0994">
        <w:t>It refines the preferred velocities by considering dynamic local factors such as nearby agents. This leads to more natural trajectories and enhances the realism of simulated agent behaviors.</w:t>
      </w:r>
      <w:r w:rsidR="00E85EA6">
        <w:t xml:space="preserve"> </w:t>
      </w:r>
    </w:p>
    <w:p w14:paraId="251DB93D" w14:textId="77777777" w:rsidR="006D0994" w:rsidRPr="00486854" w:rsidRDefault="006D0994" w:rsidP="00486854">
      <w:pPr>
        <w:pStyle w:val="Heading2"/>
      </w:pPr>
      <w:r w:rsidRPr="006D0994">
        <w:t>Natural walking speed</w:t>
      </w:r>
    </w:p>
    <w:p w14:paraId="0058309B" w14:textId="13023CE0" w:rsidR="006D0994" w:rsidRPr="006D0994" w:rsidRDefault="00F16A65" w:rsidP="00FF3E65">
      <w:r>
        <w:t>A</w:t>
      </w:r>
      <w:r w:rsidRPr="006D0994">
        <w:t>n agent’s natural walking speed</w:t>
      </w:r>
      <w:r>
        <w:t xml:space="preserve"> can be </w:t>
      </w:r>
      <w:r w:rsidRPr="006D0994">
        <w:t>estimate</w:t>
      </w:r>
      <w:r>
        <w:t>d using</w:t>
      </w:r>
      <w:r w:rsidR="006D0994" w:rsidRPr="006D0994">
        <w:t xml:space="preserve"> a model that </w:t>
      </w:r>
      <w:r>
        <w:t>employs</w:t>
      </w:r>
      <w:r w:rsidR="006D0994" w:rsidRPr="006D0994">
        <w:t xml:space="preserve"> a linear combination of physiological and psychological factors, specifically, stride length and personal space:</w:t>
      </w:r>
    </w:p>
    <w:p w14:paraId="524D5CCF" w14:textId="614859C0" w:rsidR="006D0994" w:rsidRDefault="006D0994" w:rsidP="00FF3E65">
      <m:oMath>
        <m:r>
          <w:rPr>
            <w:rFonts w:ascii="Cambria Math" w:hAnsi="Cambria Math"/>
          </w:rPr>
          <m:t>V</m:t>
        </m:r>
        <m:d>
          <m:dPr>
            <m:ctrlPr>
              <w:rPr>
                <w:rFonts w:ascii="Cambria Math" w:hAnsi="Cambria Math"/>
              </w:rPr>
            </m:ctrlPr>
          </m:dPr>
          <m:e>
            <m:r>
              <w:rPr>
                <w:rFonts w:ascii="Cambria Math" w:hAnsi="Cambria Math"/>
              </w:rPr>
              <m:t>S</m:t>
            </m:r>
          </m:e>
        </m:d>
        <m:r>
          <m:rPr>
            <m:sty m:val="p"/>
          </m:rPr>
          <w:rPr>
            <w:rFonts w:ascii="Cambria Math" w:hAnsi="Cambria Math"/>
          </w:rPr>
          <m:t>=max</m:t>
        </m:r>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m:rPr>
                        <m:sty m:val="p"/>
                      </m:rPr>
                      <w:rPr>
                        <w:rFonts w:ascii="Cambria Math" w:hAnsi="Cambria Math"/>
                      </w:rPr>
                      <m:t>0</m:t>
                    </m:r>
                  </m:sub>
                </m:sSub>
              </m:e>
            </m:d>
            <m:r>
              <m:rPr>
                <m:sty m:val="p"/>
              </m:rPr>
              <w:rPr>
                <w:rFonts w:ascii="Cambria Math" w:hAnsi="Cambria Math"/>
              </w:rPr>
              <m:t xml:space="preserve"> , </m:t>
            </m:r>
            <m:d>
              <m:dPr>
                <m:ctrlPr>
                  <w:rPr>
                    <w:rFonts w:ascii="Cambria Math" w:hAnsi="Cambria Math"/>
                  </w:rPr>
                </m:ctrlPr>
              </m:dPr>
              <m:e>
                <m:f>
                  <m:fPr>
                    <m:ctrlPr>
                      <w:rPr>
                        <w:rFonts w:ascii="Cambria Math" w:hAnsi="Cambria Math"/>
                      </w:rPr>
                    </m:ctrlPr>
                  </m:fPr>
                  <m:num>
                    <m:r>
                      <w:rPr>
                        <w:rFonts w:ascii="Cambria Math" w:hAnsi="Cambria Math"/>
                      </w:rPr>
                      <m:t>S</m:t>
                    </m:r>
                    <m:r>
                      <m:rPr>
                        <m:sty m:val="p"/>
                      </m:rPr>
                      <w:rPr>
                        <w:rFonts w:ascii="Cambria Math" w:hAnsi="Cambria Math"/>
                      </w:rPr>
                      <m:t>⋅</m:t>
                    </m:r>
                    <m:r>
                      <w:rPr>
                        <w:rFonts w:ascii="Cambria Math" w:hAnsi="Cambria Math"/>
                      </w:rPr>
                      <m:t>α</m:t>
                    </m:r>
                  </m:num>
                  <m:den>
                    <m:d>
                      <m:dPr>
                        <m:ctrlPr>
                          <w:rPr>
                            <w:rFonts w:ascii="Cambria Math" w:hAnsi="Cambria Math"/>
                          </w:rPr>
                        </m:ctrlPr>
                      </m:dPr>
                      <m:e>
                        <m:r>
                          <m:rPr>
                            <m:sty m:val="p"/>
                          </m:rPr>
                          <w:rPr>
                            <w:rFonts w:ascii="Cambria Math" w:hAnsi="Cambria Math"/>
                          </w:rPr>
                          <m:t xml:space="preserve">1+ </m:t>
                        </m:r>
                        <m:r>
                          <w:rPr>
                            <w:rFonts w:ascii="Cambria Math" w:hAnsi="Cambria Math"/>
                          </w:rPr>
                          <m:t>β</m:t>
                        </m:r>
                      </m:e>
                    </m:d>
                  </m:den>
                </m:f>
              </m:e>
            </m:d>
          </m:e>
        </m:d>
      </m:oMath>
      <w:r w:rsidR="00F16A65">
        <w:t xml:space="preserve"> </w:t>
      </w:r>
      <w:r w:rsidR="00F16A65">
        <w:tab/>
      </w:r>
      <w:r w:rsidR="00F16A65">
        <w:tab/>
      </w:r>
      <w:r w:rsidR="00F16A65">
        <w:tab/>
      </w:r>
      <w:r w:rsidR="00F16A65">
        <w:tab/>
      </w:r>
      <w:r w:rsidR="00F16A65">
        <w:tab/>
      </w:r>
      <w:r w:rsidR="00F16A65">
        <w:tab/>
      </w:r>
      <w:r w:rsidR="00F16A65">
        <w:tab/>
      </w:r>
      <w:r w:rsidR="00F12BC4">
        <w:t xml:space="preserve">          </w:t>
      </w:r>
      <w:r w:rsidR="00F16A65">
        <w:t>(</w:t>
      </w:r>
      <w:r w:rsidR="00F12BC4">
        <w:t>30</w:t>
      </w:r>
      <w:r w:rsidR="00F16A65">
        <w:t>)</w:t>
      </w:r>
    </w:p>
    <w:p w14:paraId="28ACB6B2" w14:textId="77777777" w:rsidR="00F16A65" w:rsidRPr="0060387D" w:rsidRDefault="00F16A65" w:rsidP="00FF3E65"/>
    <w:p w14:paraId="7CEE5B5F" w14:textId="77777777" w:rsidR="006D0994" w:rsidRDefault="006D0994" w:rsidP="00FF3E65">
      <w:r w:rsidRPr="006D0994">
        <w:t>where:</w:t>
      </w:r>
    </w:p>
    <w:p w14:paraId="5F34427F" w14:textId="0C4EBDC3" w:rsidR="006D0994" w:rsidRPr="006D0994" w:rsidRDefault="009E5148" w:rsidP="00BD5025">
      <w:pPr>
        <w:pStyle w:val="ListParagraph"/>
        <w:numPr>
          <w:ilvl w:val="0"/>
          <w:numId w:val="16"/>
        </w:numPr>
      </w:pPr>
      <m:oMath>
        <m:sSub>
          <m:sSubPr>
            <m:ctrlPr>
              <w:rPr>
                <w:rFonts w:ascii="Cambria Math" w:hAnsi="Cambria Math"/>
              </w:rPr>
            </m:ctrlPr>
          </m:sSubPr>
          <m:e>
            <m:r>
              <w:rPr>
                <w:rFonts w:ascii="Cambria Math" w:hAnsi="Cambria Math"/>
              </w:rPr>
              <m:t>v</m:t>
            </m:r>
          </m:e>
          <m:sub>
            <m:r>
              <m:rPr>
                <m:sty m:val="p"/>
              </m:rPr>
              <w:rPr>
                <w:rFonts w:ascii="Cambria Math" w:hAnsi="Cambria Math"/>
              </w:rPr>
              <m:t>0</m:t>
            </m:r>
          </m:sub>
        </m:sSub>
        <m:r>
          <w:rPr>
            <w:rFonts w:ascii="Cambria Math" w:hAnsi="Cambria Math"/>
          </w:rPr>
          <m:t xml:space="preserve"> </m:t>
        </m:r>
      </m:oMath>
      <w:r w:rsidR="006D0994" w:rsidRPr="006D0994">
        <w:t xml:space="preserve">: </w:t>
      </w:r>
      <w:r w:rsidR="000B50B8">
        <w:t>The current preferred velocity.</w:t>
      </w:r>
    </w:p>
    <w:p w14:paraId="72E7ED0E" w14:textId="674A221C" w:rsidR="006D0994" w:rsidRPr="006D0994" w:rsidRDefault="0022019B" w:rsidP="00BD5025">
      <w:pPr>
        <w:pStyle w:val="ListParagraph"/>
        <w:numPr>
          <w:ilvl w:val="0"/>
          <w:numId w:val="16"/>
        </w:numPr>
      </w:pPr>
      <m:oMath>
        <m:r>
          <w:rPr>
            <w:rFonts w:ascii="Cambria Math" w:hAnsi="Cambria Math"/>
          </w:rPr>
          <m:t>S</m:t>
        </m:r>
      </m:oMath>
      <w:r>
        <w:t xml:space="preserve"> :</w:t>
      </w:r>
      <w:r w:rsidR="000B50B8">
        <w:t xml:space="preserve"> The available space.</w:t>
      </w:r>
    </w:p>
    <w:p w14:paraId="467E3A01" w14:textId="16D7E827" w:rsidR="006D0994" w:rsidRDefault="0022019B" w:rsidP="00BD5025">
      <w:pPr>
        <w:pStyle w:val="ListParagraph"/>
        <w:numPr>
          <w:ilvl w:val="0"/>
          <w:numId w:val="16"/>
        </w:numPr>
      </w:pPr>
      <m:oMath>
        <m:r>
          <w:rPr>
            <w:rFonts w:ascii="Cambria Math" w:hAnsi="Cambria Math"/>
          </w:rPr>
          <m:t>α</m:t>
        </m:r>
        <m:r>
          <m:rPr>
            <m:sty m:val="p"/>
          </m:rPr>
          <w:rPr>
            <w:rFonts w:ascii="Cambria Math" w:hAnsi="Cambria Math"/>
          </w:rPr>
          <m:t xml:space="preserve"> </m:t>
        </m:r>
      </m:oMath>
      <w:r w:rsidR="006D0994" w:rsidRPr="006D0994">
        <w:t xml:space="preserve">: </w:t>
      </w:r>
      <w:r w:rsidR="00927BF0">
        <w:t>The stride factor</w:t>
      </w:r>
      <w:r w:rsidR="000B50B8">
        <w:t xml:space="preserve">, which refers to the relationship between </w:t>
      </w:r>
      <w:r w:rsidR="000B50B8" w:rsidRPr="000B50B8">
        <w:t>stride length and walking speed</w:t>
      </w:r>
      <w:r w:rsidR="000B50B8">
        <w:t>.</w:t>
      </w:r>
    </w:p>
    <w:p w14:paraId="73842562" w14:textId="28F599AF" w:rsidR="006D0994" w:rsidRPr="006D0994" w:rsidRDefault="0022019B" w:rsidP="0022019B">
      <w:pPr>
        <w:pStyle w:val="ListParagraph"/>
        <w:numPr>
          <w:ilvl w:val="0"/>
          <w:numId w:val="16"/>
        </w:numPr>
      </w:pPr>
      <m:oMath>
        <m:r>
          <w:rPr>
            <w:rFonts w:ascii="Cambria Math" w:hAnsi="Cambria Math"/>
          </w:rPr>
          <m:t>β</m:t>
        </m:r>
      </m:oMath>
      <w:r>
        <w:t xml:space="preserve"> :</w:t>
      </w:r>
      <w:r w:rsidR="00927BF0">
        <w:t xml:space="preserve"> The stride buffer, which </w:t>
      </w:r>
      <w:r w:rsidR="00927BF0" w:rsidRPr="00927BF0">
        <w:t>reflects a preference for personal space</w:t>
      </w:r>
      <w:r w:rsidR="00927BF0">
        <w:t>.</w:t>
      </w:r>
    </w:p>
    <w:p w14:paraId="692D1FDC" w14:textId="17CE872B" w:rsidR="006D0994" w:rsidRPr="006D0994" w:rsidRDefault="006D0994" w:rsidP="00486854">
      <w:pPr>
        <w:pStyle w:val="Heading2"/>
      </w:pPr>
      <w:r w:rsidRPr="006D0994">
        <w:t>Density computation</w:t>
      </w:r>
    </w:p>
    <w:p w14:paraId="032C2A45" w14:textId="77777777" w:rsidR="006D0994" w:rsidRDefault="006D0994" w:rsidP="00FF3E65">
      <w:r w:rsidRPr="006D0994">
        <w:t xml:space="preserve">A </w:t>
      </w:r>
      <w:r w:rsidRPr="0022019B">
        <w:rPr>
          <w:rStyle w:val="Emphasis"/>
        </w:rPr>
        <w:t>Gaussian</w:t>
      </w:r>
      <w:r w:rsidRPr="006D0994">
        <w:t xml:space="preserve"> density function is employed to quantify the influence of each neighboring agent on the perceived density at a given point:</w:t>
      </w:r>
    </w:p>
    <w:p w14:paraId="505E4965" w14:textId="0A46914D" w:rsidR="006D0994" w:rsidRPr="007C4CFB" w:rsidRDefault="006D0994" w:rsidP="00FF3E65">
      <m:oMath>
        <m:r>
          <w:rPr>
            <w:rFonts w:ascii="Cambria Math" w:hAnsi="Cambria Math"/>
          </w:rPr>
          <m:t>w</m:t>
        </m:r>
        <m:r>
          <m:rPr>
            <m:sty m:val="p"/>
          </m:rPr>
          <w:rPr>
            <w:rFonts w:ascii="Cambria Math" w:hAnsi="Cambria Math"/>
          </w:rPr>
          <m:t>(</m:t>
        </m:r>
        <m:r>
          <w:rPr>
            <w:rFonts w:ascii="Cambria Math" w:hAnsi="Cambria Math"/>
          </w:rPr>
          <m:t>d</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ad>
              <m:radPr>
                <m:degHide m:val="1"/>
                <m:ctrlPr>
                  <w:rPr>
                    <w:rFonts w:ascii="Cambria Math" w:hAnsi="Cambria Math"/>
                  </w:rPr>
                </m:ctrlPr>
              </m:radPr>
              <m:deg/>
              <m:e>
                <m:r>
                  <m:rPr>
                    <m:sty m:val="p"/>
                  </m:rPr>
                  <w:rPr>
                    <w:rFonts w:ascii="Cambria Math" w:hAnsi="Cambria Math"/>
                  </w:rPr>
                  <m:t>2</m:t>
                </m:r>
                <m:r>
                  <w:rPr>
                    <w:rFonts w:ascii="Cambria Math" w:hAnsi="Cambria Math"/>
                  </w:rPr>
                  <m:t>πσ</m:t>
                </m:r>
              </m:e>
            </m:rad>
          </m:den>
        </m:f>
        <m:r>
          <m:rPr>
            <m:sty m:val="p"/>
          </m:rPr>
          <w:rPr>
            <w:rFonts w:ascii="Cambria Math" w:hAnsi="Cambria Math"/>
          </w:rPr>
          <m:t xml:space="preserve"> </m:t>
        </m:r>
        <m:sSup>
          <m:sSupPr>
            <m:ctrlPr>
              <w:rPr>
                <w:rFonts w:ascii="Cambria Math" w:hAnsi="Cambria Math"/>
              </w:rPr>
            </m:ctrlPr>
          </m:sSupPr>
          <m:e>
            <m:r>
              <w:rPr>
                <w:rFonts w:ascii="Cambria Math" w:hAnsi="Cambria Math"/>
              </w:rPr>
              <m:t>e</m:t>
            </m:r>
          </m:e>
          <m:sup>
            <m:d>
              <m:dPr>
                <m:ctrlPr>
                  <w:rPr>
                    <w:rFonts w:ascii="Cambria Math" w:hAnsi="Cambria Math"/>
                  </w:rPr>
                </m:ctrlPr>
              </m:dPr>
              <m:e>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d</m:t>
                        </m:r>
                      </m:e>
                      <m:sup>
                        <m:r>
                          <m:rPr>
                            <m:sty m:val="p"/>
                          </m:rPr>
                          <w:rPr>
                            <w:rFonts w:ascii="Cambria Math" w:hAnsi="Cambria Math"/>
                          </w:rPr>
                          <m:t>2</m:t>
                        </m:r>
                      </m:sup>
                    </m:sSup>
                  </m:num>
                  <m:den>
                    <m:r>
                      <m:rPr>
                        <m:sty m:val="p"/>
                      </m:rPr>
                      <w:rPr>
                        <w:rFonts w:ascii="Cambria Math" w:hAnsi="Cambria Math"/>
                      </w:rPr>
                      <m:t>2</m:t>
                    </m:r>
                    <m:sSup>
                      <m:sSupPr>
                        <m:ctrlPr>
                          <w:rPr>
                            <w:rFonts w:ascii="Cambria Math" w:hAnsi="Cambria Math"/>
                          </w:rPr>
                        </m:ctrlPr>
                      </m:sSupPr>
                      <m:e>
                        <m:r>
                          <w:rPr>
                            <w:rFonts w:ascii="Cambria Math" w:hAnsi="Cambria Math"/>
                          </w:rPr>
                          <m:t>σ</m:t>
                        </m:r>
                      </m:e>
                      <m:sup>
                        <m:r>
                          <m:rPr>
                            <m:sty m:val="p"/>
                          </m:rPr>
                          <w:rPr>
                            <w:rFonts w:ascii="Cambria Math" w:hAnsi="Cambria Math"/>
                          </w:rPr>
                          <m:t>2</m:t>
                        </m:r>
                      </m:sup>
                    </m:sSup>
                  </m:den>
                </m:f>
              </m:e>
            </m:d>
          </m:sup>
        </m:sSup>
      </m:oMath>
      <w:r w:rsidR="00F16A65">
        <w:tab/>
      </w:r>
      <w:r w:rsidR="00D844E6">
        <w:tab/>
      </w:r>
      <w:r w:rsidR="00D844E6">
        <w:tab/>
      </w:r>
      <w:r w:rsidR="00D844E6">
        <w:tab/>
      </w:r>
      <w:r w:rsidR="00D844E6">
        <w:tab/>
      </w:r>
      <w:r w:rsidR="00D844E6">
        <w:tab/>
      </w:r>
      <w:r w:rsidR="00D844E6">
        <w:tab/>
      </w:r>
      <w:r w:rsidR="00D844E6">
        <w:tab/>
      </w:r>
      <w:r w:rsidR="00D844E6">
        <w:tab/>
      </w:r>
      <w:r w:rsidR="00F12BC4">
        <w:t xml:space="preserve">          </w:t>
      </w:r>
      <w:r w:rsidR="00D844E6">
        <w:t>(</w:t>
      </w:r>
      <w:r w:rsidR="00F12BC4">
        <w:t>31</w:t>
      </w:r>
      <w:r w:rsidR="00D844E6">
        <w:t>)</w:t>
      </w:r>
    </w:p>
    <w:p w14:paraId="4C32879A" w14:textId="65E8DBF7" w:rsidR="006D0994" w:rsidRDefault="006D0994" w:rsidP="00FF3E65">
      <m:oMath>
        <m:r>
          <w:rPr>
            <w:rFonts w:ascii="Cambria Math" w:hAnsi="Cambria Math"/>
          </w:rPr>
          <m:t>d</m:t>
        </m:r>
        <m:r>
          <m:rPr>
            <m:sty m:val="p"/>
          </m:rPr>
          <w:rPr>
            <w:rFonts w:ascii="Cambria Math" w:hAnsi="Cambria Math"/>
          </w:rPr>
          <m:t> =∥</m:t>
        </m:r>
        <m:r>
          <w:rPr>
            <w:rFonts w:ascii="Cambria Math" w:hAnsi="Cambria Math"/>
          </w:rPr>
          <m:t>r</m:t>
        </m:r>
        <m:r>
          <m:rPr>
            <m:sty m:val="p"/>
          </m:rPr>
          <w:rPr>
            <w:rFonts w:ascii="Cambria Math" w:hAnsi="Cambria Math"/>
          </w:rPr>
          <m:t>-</m:t>
        </m:r>
        <m:r>
          <w:rPr>
            <w:rFonts w:ascii="Cambria Math" w:hAnsi="Cambria Math"/>
          </w:rPr>
          <m:t>μ</m:t>
        </m:r>
        <m:r>
          <m:rPr>
            <m:sty m:val="p"/>
          </m:rPr>
          <w:rPr>
            <w:rFonts w:ascii="Cambria Math" w:hAnsi="Cambria Math"/>
          </w:rPr>
          <m:t>∥</m:t>
        </m:r>
      </m:oMath>
      <w:r w:rsidR="00D844E6">
        <w:t xml:space="preserve"> </w:t>
      </w:r>
    </w:p>
    <w:p w14:paraId="3A31396E" w14:textId="77777777" w:rsidR="00D844E6" w:rsidRDefault="00D844E6" w:rsidP="00FF3E65"/>
    <w:p w14:paraId="4988FC9B" w14:textId="77777777" w:rsidR="006D0994" w:rsidRDefault="006D0994" w:rsidP="00FF3E65">
      <w:r w:rsidRPr="006D0994">
        <w:t>where:</w:t>
      </w:r>
    </w:p>
    <w:p w14:paraId="274FA219" w14:textId="77777777" w:rsidR="006D0994" w:rsidRPr="006D0994" w:rsidRDefault="006D0994" w:rsidP="00BD5025">
      <w:pPr>
        <w:pStyle w:val="ListParagraph"/>
        <w:numPr>
          <w:ilvl w:val="0"/>
          <w:numId w:val="17"/>
        </w:numPr>
      </w:pPr>
      <m:oMath>
        <m:r>
          <w:rPr>
            <w:rFonts w:ascii="Cambria Math" w:hAnsi="Cambria Math"/>
          </w:rPr>
          <m:t>r</m:t>
        </m:r>
        <m:r>
          <m:rPr>
            <m:sty m:val="p"/>
          </m:rPr>
          <w:rPr>
            <w:rFonts w:ascii="Cambria Math" w:hAnsi="Cambria Math"/>
          </w:rPr>
          <m:t>=</m:t>
        </m:r>
        <m:d>
          <m:dPr>
            <m:ctrlPr>
              <w:rPr>
                <w:rFonts w:ascii="Cambria Math" w:hAnsi="Cambria Math"/>
              </w:rPr>
            </m:ctrlPr>
          </m:dPr>
          <m:e>
            <m:r>
              <w:rPr>
                <w:rFonts w:ascii="Cambria Math" w:hAnsi="Cambria Math"/>
              </w:rPr>
              <m:t>x</m:t>
            </m:r>
            <m:r>
              <m:rPr>
                <m:sty m:val="p"/>
              </m:rPr>
              <w:rPr>
                <w:rFonts w:ascii="Cambria Math" w:hAnsi="Cambria Math"/>
              </w:rPr>
              <m:t xml:space="preserve">, </m:t>
            </m:r>
            <m:r>
              <w:rPr>
                <w:rFonts w:ascii="Cambria Math" w:hAnsi="Cambria Math"/>
              </w:rPr>
              <m:t>y</m:t>
            </m:r>
          </m:e>
        </m:d>
        <m:r>
          <m:rPr>
            <m:sty m:val="p"/>
          </m:rPr>
          <w:rPr>
            <w:rFonts w:ascii="Cambria Math" w:hAnsi="Cambria Math"/>
          </w:rPr>
          <m:t> </m:t>
        </m:r>
      </m:oMath>
      <w:r w:rsidRPr="006D0994">
        <w:t>: The point in space where the density is being evaluated.</w:t>
      </w:r>
    </w:p>
    <w:p w14:paraId="350A601D" w14:textId="77777777" w:rsidR="006D0994" w:rsidRPr="006D0994" w:rsidRDefault="006D0994" w:rsidP="00BD5025">
      <w:pPr>
        <w:pStyle w:val="ListParagraph"/>
        <w:numPr>
          <w:ilvl w:val="0"/>
          <w:numId w:val="17"/>
        </w:numPr>
      </w:pPr>
      <m:oMath>
        <m:r>
          <w:rPr>
            <w:rFonts w:ascii="Cambria Math" w:hAnsi="Cambria Math"/>
          </w:rPr>
          <m:t>μ</m:t>
        </m:r>
        <m:r>
          <m:rPr>
            <m:sty m:val="p"/>
          </m:rPr>
          <w:rPr>
            <w:rFonts w:ascii="Cambria Math" w:hAnsi="Cambria Math"/>
          </w:rPr>
          <m:t xml:space="preserve"> :</m:t>
        </m:r>
      </m:oMath>
      <w:r w:rsidRPr="006D0994">
        <w:t xml:space="preserve"> The agent’s position.</w:t>
      </w:r>
    </w:p>
    <w:p w14:paraId="6A1619DD" w14:textId="77777777" w:rsidR="006D0994" w:rsidRPr="006D0994" w:rsidRDefault="006D0994" w:rsidP="00BD5025">
      <w:pPr>
        <w:pStyle w:val="ListParagraph"/>
        <w:numPr>
          <w:ilvl w:val="0"/>
          <w:numId w:val="17"/>
        </w:numPr>
      </w:pPr>
      <m:oMath>
        <m:r>
          <w:rPr>
            <w:rFonts w:ascii="Cambria Math" w:hAnsi="Cambria Math"/>
          </w:rPr>
          <m:t>d</m:t>
        </m:r>
        <m:r>
          <m:rPr>
            <m:sty m:val="p"/>
          </m:rPr>
          <w:rPr>
            <w:rFonts w:ascii="Cambria Math" w:hAnsi="Cambria Math"/>
          </w:rPr>
          <m:t xml:space="preserve"> </m:t>
        </m:r>
      </m:oMath>
      <w:r w:rsidRPr="006D0994">
        <w:t>: The distance between the point and the agent.</w:t>
      </w:r>
    </w:p>
    <w:p w14:paraId="63326BA1" w14:textId="77777777" w:rsidR="003724ED" w:rsidRDefault="006D0994" w:rsidP="003724ED">
      <w:pPr>
        <w:pStyle w:val="ListParagraph"/>
        <w:numPr>
          <w:ilvl w:val="0"/>
          <w:numId w:val="17"/>
        </w:numPr>
      </w:pPr>
      <m:oMath>
        <m:r>
          <w:rPr>
            <w:rFonts w:ascii="Cambria Math" w:hAnsi="Cambria Math"/>
          </w:rPr>
          <m:t>σ</m:t>
        </m:r>
        <m:r>
          <m:rPr>
            <m:sty m:val="p"/>
          </m:rPr>
          <w:rPr>
            <w:rFonts w:ascii="Cambria Math" w:hAnsi="Cambria Math"/>
          </w:rPr>
          <m:t> </m:t>
        </m:r>
      </m:oMath>
      <w:r w:rsidRPr="006D0994">
        <w:t xml:space="preserve">: The spread or decay rate of the </w:t>
      </w:r>
      <w:r w:rsidR="0022019B">
        <w:t>density</w:t>
      </w:r>
      <w:r w:rsidRPr="006D0994">
        <w:t>.</w:t>
      </w:r>
    </w:p>
    <w:p w14:paraId="15DB3751" w14:textId="5E6BA8AA" w:rsidR="006D0994" w:rsidRDefault="006D0994" w:rsidP="003724ED">
      <w:r w:rsidRPr="006D0994">
        <w:t>The total density is computed as follows:</w:t>
      </w:r>
    </w:p>
    <w:p w14:paraId="1F02A89F" w14:textId="2A527E66" w:rsidR="00D844E6" w:rsidRPr="0099165A" w:rsidRDefault="00D844E6" w:rsidP="00D844E6"/>
    <w:p w14:paraId="15E5EBD4" w14:textId="54C9F715" w:rsidR="006D0994" w:rsidRDefault="006D0994" w:rsidP="00FF3E65">
      <m:oMath>
        <m:r>
          <w:rPr>
            <w:rFonts w:ascii="Cambria Math" w:hAnsi="Cambria Math"/>
          </w:rPr>
          <m:t>ρ</m:t>
        </m:r>
        <m:r>
          <m:rPr>
            <m:sty m:val="p"/>
          </m:rPr>
          <w:rPr>
            <w:rFonts w:ascii="Cambria Math" w:hAnsi="Cambria Math"/>
          </w:rPr>
          <m:t xml:space="preserve">= </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r>
              <w:rPr>
                <w:rFonts w:ascii="Cambria Math" w:hAnsi="Cambria Math"/>
              </w:rPr>
              <m:t>w</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e>
        </m:nary>
      </m:oMath>
      <w:r w:rsidR="00D844E6">
        <w:t xml:space="preserve"> </w:t>
      </w:r>
      <w:r w:rsidR="00D844E6">
        <w:tab/>
      </w:r>
      <w:r w:rsidR="00D844E6">
        <w:tab/>
      </w:r>
      <w:r w:rsidR="00D844E6">
        <w:tab/>
      </w:r>
      <w:r w:rsidR="00D844E6">
        <w:tab/>
      </w:r>
      <w:r w:rsidR="00D844E6">
        <w:tab/>
      </w:r>
      <w:r w:rsidR="00D844E6">
        <w:tab/>
      </w:r>
      <w:r w:rsidR="00D844E6">
        <w:tab/>
      </w:r>
      <w:r w:rsidR="00D844E6">
        <w:tab/>
      </w:r>
      <w:r w:rsidR="00D844E6">
        <w:tab/>
      </w:r>
      <w:r w:rsidR="00F12BC4">
        <w:t xml:space="preserve">          </w:t>
      </w:r>
      <w:r w:rsidR="00D844E6">
        <w:t>(</w:t>
      </w:r>
      <w:r w:rsidR="00F12BC4">
        <w:t>32</w:t>
      </w:r>
      <w:r w:rsidR="00D844E6">
        <w:t>)</w:t>
      </w:r>
    </w:p>
    <w:p w14:paraId="0F17B412" w14:textId="322EDCD6" w:rsidR="00D844E6" w:rsidRPr="00CC6725" w:rsidRDefault="00D844E6" w:rsidP="00FF3E65"/>
    <w:p w14:paraId="3094EFD8" w14:textId="32B8735E" w:rsidR="006D0994" w:rsidRDefault="006D0994" w:rsidP="00FF3E65">
      <w:r w:rsidRPr="006D0994">
        <w:t xml:space="preserve">Humans are known to exhibit an </w:t>
      </w:r>
      <w:r w:rsidRPr="00D844E6">
        <w:rPr>
          <w:rStyle w:val="Strong"/>
        </w:rPr>
        <w:t>elliptical personal space</w:t>
      </w:r>
      <w:r w:rsidRPr="006D0994">
        <w:t>, with a stronger preference for maintaining space in the forward direction. To capture this behavior in the simulation, the personal space of agent is modeled using an anisotropic transformation of the relative positions of its neighbors.</w:t>
      </w:r>
      <w:r w:rsidR="00B61914">
        <w:t xml:space="preserve"> </w:t>
      </w:r>
      <w:r w:rsidR="00B32C28">
        <w:fldChar w:fldCharType="begin"/>
      </w:r>
      <w:r w:rsidR="00B32C28">
        <w:instrText xml:space="preserve"> REF ref7 \h </w:instrText>
      </w:r>
      <w:r w:rsidR="00B32C28">
        <w:fldChar w:fldCharType="end"/>
      </w:r>
      <w:r w:rsidR="00B32C28">
        <w:fldChar w:fldCharType="begin"/>
      </w:r>
      <w:r w:rsidR="00B32C28">
        <w:instrText xml:space="preserve"> REF ref4 \h </w:instrText>
      </w:r>
      <w:r w:rsidR="00B32C28">
        <w:fldChar w:fldCharType="end"/>
      </w:r>
      <w:r w:rsidR="00B32C28">
        <w:fldChar w:fldCharType="begin"/>
      </w:r>
      <w:r w:rsidR="00B32C28">
        <w:instrText xml:space="preserve"> REF ref4 \h </w:instrText>
      </w:r>
      <w:r w:rsidR="00B32C28">
        <w:fldChar w:fldCharType="end"/>
      </w:r>
      <w:r w:rsidR="00B32C28">
        <w:fldChar w:fldCharType="begin"/>
      </w:r>
      <w:r w:rsidR="00B32C28">
        <w:instrText xml:space="preserve"> REF ref4 \h </w:instrText>
      </w:r>
      <w:r w:rsidR="00B32C28">
        <w:fldChar w:fldCharType="end"/>
      </w:r>
      <w:r w:rsidR="00B32C28">
        <w:t xml:space="preserve"> </w:t>
      </w:r>
      <w:r w:rsidR="00B32C28">
        <w:fldChar w:fldCharType="begin"/>
      </w:r>
      <w:r w:rsidR="00B32C28">
        <w:instrText xml:space="preserve"> REF ref4 \h </w:instrText>
      </w:r>
      <w:r w:rsidR="00B32C28">
        <w:fldChar w:fldCharType="end"/>
      </w:r>
      <w:r w:rsidR="00B32C28">
        <w:fldChar w:fldCharType="begin"/>
      </w:r>
      <w:r w:rsidR="00B32C28">
        <w:instrText xml:space="preserve"> REF ref7 \h </w:instrText>
      </w:r>
      <w:r w:rsidR="00B32C28">
        <w:fldChar w:fldCharType="end"/>
      </w:r>
    </w:p>
    <w:p w14:paraId="31244D67" w14:textId="77777777" w:rsidR="000E0E9A" w:rsidRPr="006D0994" w:rsidRDefault="000E0E9A" w:rsidP="00FF3E65"/>
    <w:p w14:paraId="5CC2046A" w14:textId="3F57F135" w:rsidR="006D0994" w:rsidRPr="00FA280C" w:rsidRDefault="009E5148" w:rsidP="00FF3E65">
      <m:oMath>
        <m:sSup>
          <m:sSupPr>
            <m:ctrlPr>
              <w:rPr>
                <w:rFonts w:ascii="Cambria Math" w:hAnsi="Cambria Math"/>
              </w:rPr>
            </m:ctrlPr>
          </m:sSupPr>
          <m:e>
            <m:r>
              <w:rPr>
                <w:rFonts w:ascii="Cambria Math" w:hAnsi="Cambria Math"/>
              </w:rPr>
              <m:t>d</m:t>
            </m:r>
          </m:e>
          <m:sup>
            <m:r>
              <m:rPr>
                <m:sty m:val="p"/>
              </m:rPr>
              <w:rPr>
                <w:rFonts w:ascii="Cambria Math" w:hAnsi="Cambria Math"/>
              </w:rPr>
              <m:t>'</m:t>
            </m:r>
          </m:sup>
        </m:sSup>
        <m:r>
          <m:rPr>
            <m:sty m:val="p"/>
          </m:rPr>
          <w:rPr>
            <w:rFonts w:ascii="Cambria Math" w:hAnsi="Cambria Math"/>
          </w:rPr>
          <m:t>=2.5(</m:t>
        </m:r>
        <m:r>
          <w:rPr>
            <w:rFonts w:ascii="Cambria Math" w:hAnsi="Cambria Math"/>
          </w:rPr>
          <m:t>d</m:t>
        </m:r>
        <m:r>
          <m:rPr>
            <m:sty m:val="p"/>
          </m:rPr>
          <w:rPr>
            <w:rFonts w:ascii="Cambria Math" w:hAnsi="Cambria Math"/>
          </w:rPr>
          <m:t>-</m:t>
        </m:r>
        <m:r>
          <w:rPr>
            <w:rFonts w:ascii="Cambria Math" w:hAnsi="Cambria Math"/>
          </w:rPr>
          <m:t>D</m:t>
        </m:r>
        <m:r>
          <m:rPr>
            <m:sty m:val="p"/>
          </m:rPr>
          <w:rPr>
            <w:rFonts w:ascii="Cambria Math" w:hAnsi="Cambria Math"/>
          </w:rPr>
          <m:t>)</m:t>
        </m:r>
      </m:oMath>
      <w:r w:rsidR="000E0E9A">
        <w:tab/>
      </w:r>
      <w:r w:rsidR="000E0E9A">
        <w:tab/>
      </w:r>
      <w:r w:rsidR="000E0E9A">
        <w:tab/>
      </w:r>
      <w:r w:rsidR="000E0E9A">
        <w:tab/>
      </w:r>
      <w:r w:rsidR="000E0E9A">
        <w:tab/>
      </w:r>
      <w:r w:rsidR="000E0E9A">
        <w:tab/>
      </w:r>
      <w:r w:rsidR="000E0E9A">
        <w:tab/>
      </w:r>
      <w:r w:rsidR="000E0E9A">
        <w:tab/>
      </w:r>
      <w:r w:rsidR="000E0E9A">
        <w:tab/>
      </w:r>
      <w:r w:rsidR="00F12BC4">
        <w:t xml:space="preserve">          </w:t>
      </w:r>
      <w:r w:rsidR="000E0E9A">
        <w:t>(</w:t>
      </w:r>
      <w:r w:rsidR="00F12BC4">
        <w:t>33</w:t>
      </w:r>
      <w:r w:rsidR="000E0E9A">
        <w:t>)</w:t>
      </w:r>
    </w:p>
    <w:p w14:paraId="462BB2F6" w14:textId="7EC8D956" w:rsidR="006D0994" w:rsidRPr="006D0994" w:rsidRDefault="006D0994" w:rsidP="00FF3E65">
      <m:oMath>
        <m:r>
          <w:rPr>
            <w:rFonts w:ascii="Cambria Math" w:hAnsi="Cambria Math"/>
          </w:rPr>
          <m:t>D</m:t>
        </m:r>
        <m:r>
          <m:rPr>
            <m:sty m:val="p"/>
          </m:rPr>
          <w:rPr>
            <w:rFonts w:ascii="Cambria Math" w:hAnsi="Cambria Math"/>
          </w:rPr>
          <m:t>=(</m:t>
        </m:r>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θ</m:t>
            </m:r>
          </m:sub>
        </m:sSub>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θ</m:t>
            </m:r>
          </m:sub>
        </m:sSub>
      </m:oMath>
      <w:r w:rsidR="000E0E9A">
        <w:tab/>
      </w:r>
      <w:r w:rsidR="000E0E9A">
        <w:tab/>
      </w:r>
      <w:r w:rsidR="000E0E9A">
        <w:tab/>
      </w:r>
      <w:r w:rsidR="000E0E9A">
        <w:tab/>
      </w:r>
      <w:r w:rsidR="000E0E9A">
        <w:tab/>
      </w:r>
      <w:r w:rsidR="000E0E9A">
        <w:tab/>
      </w:r>
      <w:r w:rsidR="000E0E9A">
        <w:tab/>
      </w:r>
      <w:r w:rsidR="000E0E9A">
        <w:tab/>
      </w:r>
      <w:r w:rsidR="000E0E9A">
        <w:tab/>
      </w:r>
      <w:r w:rsidR="00F12BC4">
        <w:t xml:space="preserve">          </w:t>
      </w:r>
      <w:r w:rsidR="000E0E9A">
        <w:t>(</w:t>
      </w:r>
      <w:r w:rsidR="00F12BC4">
        <w:t>34</w:t>
      </w:r>
      <w:r w:rsidR="000E0E9A">
        <w:t>)</w:t>
      </w:r>
      <w:r w:rsidR="00BC3D56">
        <w:rPr>
          <w:noProof/>
        </w:rPr>
        <mc:AlternateContent>
          <mc:Choice Requires="wps">
            <w:drawing>
              <wp:anchor distT="0" distB="0" distL="114300" distR="114300" simplePos="0" relativeHeight="251658277" behindDoc="0" locked="0" layoutInCell="1" allowOverlap="1" wp14:anchorId="0A639674" wp14:editId="2C99AF60">
                <wp:simplePos x="0" y="0"/>
                <wp:positionH relativeFrom="column">
                  <wp:posOffset>38100</wp:posOffset>
                </wp:positionH>
                <wp:positionV relativeFrom="paragraph">
                  <wp:posOffset>2557780</wp:posOffset>
                </wp:positionV>
                <wp:extent cx="2715260" cy="635"/>
                <wp:effectExtent l="0" t="0" r="0" b="0"/>
                <wp:wrapTopAndBottom/>
                <wp:docPr id="2088647528" name="Text Box 1"/>
                <wp:cNvGraphicFramePr/>
                <a:graphic xmlns:a="http://schemas.openxmlformats.org/drawingml/2006/main">
                  <a:graphicData uri="http://schemas.microsoft.com/office/word/2010/wordprocessingShape">
                    <wps:wsp>
                      <wps:cNvSpPr txBox="1"/>
                      <wps:spPr>
                        <a:xfrm>
                          <a:off x="0" y="0"/>
                          <a:ext cx="2715260" cy="635"/>
                        </a:xfrm>
                        <a:prstGeom prst="rect">
                          <a:avLst/>
                        </a:prstGeom>
                        <a:solidFill>
                          <a:prstClr val="white"/>
                        </a:solidFill>
                        <a:ln>
                          <a:noFill/>
                        </a:ln>
                      </wps:spPr>
                      <wps:txbx>
                        <w:txbxContent>
                          <w:p w14:paraId="1B11748E" w14:textId="702003B6" w:rsidR="00BC3D56" w:rsidRPr="00D56F7C" w:rsidRDefault="00BC3D56" w:rsidP="00BC3D56">
                            <w:pPr>
                              <w:pStyle w:val="Caption"/>
                              <w:rPr>
                                <w:rFonts w:ascii="Times New Roman" w:eastAsia="Times New Roman" w:hAnsi="Times New Roman" w:cs="Times New Roman"/>
                                <w:noProof/>
                                <w:szCs w:val="20"/>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37</w:t>
                            </w:r>
                            <w:r w:rsidR="008A1C55">
                              <w:rPr>
                                <w:noProof/>
                              </w:rPr>
                              <w:fldChar w:fldCharType="end"/>
                            </w:r>
                            <w:r>
                              <w:t>: Crowd density</w:t>
                            </w:r>
                            <w:r w:rsidR="000E0E9A">
                              <w:t xml:space="preserve"> heatmap.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5DECCCC9">
              <v:shape id="_x0000_s1067" style="position:absolute;margin-left:3pt;margin-top:201.4pt;width:213.8pt;height:.05pt;z-index:251658277;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j3GgIAAEAEAAAOAAAAZHJzL2Uyb0RvYy54bWysU8Fu2zAMvQ/YPwi6L06yNRuM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" w14:anchorId="0A639674">
                <v:textbox style="mso-fit-shape-to-text:t" inset="0,0,0,0">
                  <w:txbxContent>
                    <w:p w:rsidRPr="00D56F7C" w:rsidR="00BC3D56" w:rsidP="00BC3D56" w:rsidRDefault="00BC3D56" w14:paraId="08ABC2A0" w14:textId="702003B6">
                      <w:pPr>
                        <w:pStyle w:val="Caption"/>
                        <w:rPr>
                          <w:rFonts w:ascii="Times New Roman" w:hAnsi="Times New Roman" w:eastAsia="Times New Roman" w:cs="Times New Roman"/>
                          <w:noProof/>
                          <w:szCs w:val="20"/>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37</w:t>
                      </w:r>
                      <w:r w:rsidR="008A1C55">
                        <w:rPr>
                          <w:noProof/>
                        </w:rPr>
                        <w:fldChar w:fldCharType="end"/>
                      </w:r>
                      <w:r>
                        <w:t>: Crowd density</w:t>
                      </w:r>
                      <w:r w:rsidR="000E0E9A">
                        <w:t xml:space="preserve"> heatmap.</w:t>
                      </w:r>
                    </w:p>
                  </w:txbxContent>
                </v:textbox>
                <w10:wrap type="topAndBottom"/>
              </v:shape>
            </w:pict>
          </mc:Fallback>
        </mc:AlternateContent>
      </w:r>
      <w:r w:rsidR="00BC3D56">
        <w:rPr>
          <w:noProof/>
        </w:rPr>
        <w:drawing>
          <wp:anchor distT="0" distB="0" distL="114300" distR="114300" simplePos="0" relativeHeight="251658262" behindDoc="0" locked="0" layoutInCell="1" allowOverlap="1" wp14:anchorId="3B1E7525" wp14:editId="254A3C24">
            <wp:simplePos x="0" y="0"/>
            <wp:positionH relativeFrom="margin">
              <wp:align>left</wp:align>
            </wp:positionH>
            <wp:positionV relativeFrom="paragraph">
              <wp:posOffset>323215</wp:posOffset>
            </wp:positionV>
            <wp:extent cx="2715260" cy="2177415"/>
            <wp:effectExtent l="38100" t="38100" r="46990" b="32385"/>
            <wp:wrapTopAndBottom/>
            <wp:docPr id="1337396530" name="Picture 1337396530" descr="A person walking in a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96530" name="Picture 1337396530" descr="A person walking in a circle&#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15260" cy="2177415"/>
                    </a:xfrm>
                    <a:prstGeom prst="rect">
                      <a:avLst/>
                    </a:prstGeom>
                    <a:ln w="25400">
                      <a:solidFill>
                        <a:schemeClr val="tx1"/>
                      </a:solidFill>
                    </a:ln>
                  </pic:spPr>
                </pic:pic>
              </a:graphicData>
            </a:graphic>
            <wp14:sizeRelH relativeFrom="page">
              <wp14:pctWidth>0</wp14:pctWidth>
            </wp14:sizeRelH>
            <wp14:sizeRelV relativeFrom="page">
              <wp14:pctHeight>0</wp14:pctHeight>
            </wp14:sizeRelV>
          </wp:anchor>
        </w:drawing>
      </w:r>
      <w:r w:rsidR="00BC3D56">
        <w:rPr>
          <w:noProof/>
        </w:rPr>
        <mc:AlternateContent>
          <mc:Choice Requires="wps">
            <w:drawing>
              <wp:anchor distT="0" distB="0" distL="114300" distR="114300" simplePos="0" relativeHeight="251658278" behindDoc="0" locked="0" layoutInCell="1" allowOverlap="1" wp14:anchorId="3D6ADC5B" wp14:editId="1EE9C800">
                <wp:simplePos x="0" y="0"/>
                <wp:positionH relativeFrom="column">
                  <wp:posOffset>2907030</wp:posOffset>
                </wp:positionH>
                <wp:positionV relativeFrom="paragraph">
                  <wp:posOffset>2564765</wp:posOffset>
                </wp:positionV>
                <wp:extent cx="2715895" cy="635"/>
                <wp:effectExtent l="0" t="0" r="0" b="0"/>
                <wp:wrapTopAndBottom/>
                <wp:docPr id="1019195216" name="Text Box 1"/>
                <wp:cNvGraphicFramePr/>
                <a:graphic xmlns:a="http://schemas.openxmlformats.org/drawingml/2006/main">
                  <a:graphicData uri="http://schemas.microsoft.com/office/word/2010/wordprocessingShape">
                    <wps:wsp>
                      <wps:cNvSpPr txBox="1"/>
                      <wps:spPr>
                        <a:xfrm>
                          <a:off x="0" y="0"/>
                          <a:ext cx="2715895" cy="635"/>
                        </a:xfrm>
                        <a:prstGeom prst="rect">
                          <a:avLst/>
                        </a:prstGeom>
                        <a:solidFill>
                          <a:prstClr val="white"/>
                        </a:solidFill>
                        <a:ln>
                          <a:noFill/>
                        </a:ln>
                      </wps:spPr>
                      <wps:txbx>
                        <w:txbxContent>
                          <w:p w14:paraId="601ED3D8" w14:textId="09067B1E" w:rsidR="00BC3D56" w:rsidRPr="00206669" w:rsidRDefault="00BC3D56" w:rsidP="00BC3D56">
                            <w:pPr>
                              <w:pStyle w:val="Caption"/>
                              <w:rPr>
                                <w:rFonts w:ascii="Times New Roman" w:eastAsia="Times New Roman" w:hAnsi="Times New Roman" w:cs="Times New Roman"/>
                                <w:noProof/>
                                <w:szCs w:val="20"/>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38</w:t>
                            </w:r>
                            <w:r w:rsidR="008A1C55">
                              <w:rPr>
                                <w:noProof/>
                              </w:rPr>
                              <w:fldChar w:fldCharType="end"/>
                            </w:r>
                            <w:r w:rsidR="000E0E9A">
                              <w:t>: Crowd density heatmap considering elliptical personal 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68696A40">
              <v:shape id="_x0000_s1068" style="position:absolute;margin-left:228.9pt;margin-top:201.95pt;width:213.85pt;height:.05pt;z-index:251658278;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" w14:anchorId="3D6ADC5B">
                <v:textbox style="mso-fit-shape-to-text:t" inset="0,0,0,0">
                  <w:txbxContent>
                    <w:p w:rsidRPr="00206669" w:rsidR="00BC3D56" w:rsidP="00BC3D56" w:rsidRDefault="00BC3D56" w14:paraId="3908F2D6" w14:textId="09067B1E">
                      <w:pPr>
                        <w:pStyle w:val="Caption"/>
                        <w:rPr>
                          <w:rFonts w:ascii="Times New Roman" w:hAnsi="Times New Roman" w:eastAsia="Times New Roman" w:cs="Times New Roman"/>
                          <w:noProof/>
                          <w:szCs w:val="20"/>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38</w:t>
                      </w:r>
                      <w:r w:rsidR="008A1C55">
                        <w:rPr>
                          <w:noProof/>
                        </w:rPr>
                        <w:fldChar w:fldCharType="end"/>
                      </w:r>
                      <w:r w:rsidR="000E0E9A">
                        <w:t>: Crowd density heatmap considering elliptical personal space</w:t>
                      </w:r>
                    </w:p>
                  </w:txbxContent>
                </v:textbox>
                <w10:wrap type="topAndBottom"/>
              </v:shape>
            </w:pict>
          </mc:Fallback>
        </mc:AlternateContent>
      </w:r>
      <w:r w:rsidR="00BC3D56">
        <w:rPr>
          <w:noProof/>
        </w:rPr>
        <w:drawing>
          <wp:anchor distT="0" distB="0" distL="114300" distR="114300" simplePos="0" relativeHeight="251658260" behindDoc="0" locked="0" layoutInCell="1" allowOverlap="1" wp14:anchorId="46D80867" wp14:editId="2F0C4A73">
            <wp:simplePos x="0" y="0"/>
            <wp:positionH relativeFrom="margin">
              <wp:align>right</wp:align>
            </wp:positionH>
            <wp:positionV relativeFrom="paragraph">
              <wp:posOffset>330200</wp:posOffset>
            </wp:positionV>
            <wp:extent cx="2715895" cy="2177415"/>
            <wp:effectExtent l="38100" t="38100" r="46355" b="32385"/>
            <wp:wrapTopAndBottom/>
            <wp:docPr id="576263689" name="Picture 576263689" descr="A person running on a colorful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63689" name="Picture 576263689" descr="A person running on a colorful circle&#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15895" cy="2177415"/>
                    </a:xfrm>
                    <a:prstGeom prst="rect">
                      <a:avLst/>
                    </a:prstGeom>
                    <a:ln w="25400">
                      <a:solidFill>
                        <a:schemeClr val="tx1"/>
                      </a:solidFill>
                    </a:ln>
                  </pic:spPr>
                </pic:pic>
              </a:graphicData>
            </a:graphic>
            <wp14:sizeRelH relativeFrom="page">
              <wp14:pctWidth>0</wp14:pctWidth>
            </wp14:sizeRelH>
            <wp14:sizeRelV relativeFrom="page">
              <wp14:pctHeight>0</wp14:pctHeight>
            </wp14:sizeRelV>
          </wp:anchor>
        </w:drawing>
      </w:r>
    </w:p>
    <w:p w14:paraId="157D597E" w14:textId="5F58203C" w:rsidR="006D0994" w:rsidRPr="006D0994" w:rsidRDefault="006D0994" w:rsidP="00F16A65">
      <w:pPr>
        <w:pStyle w:val="Heading3"/>
      </w:pPr>
      <w:r w:rsidRPr="006D0994">
        <w:t>Selection of preferred velocity</w:t>
      </w:r>
    </w:p>
    <w:p w14:paraId="5FDFDF21" w14:textId="40397D40" w:rsidR="000E0E9A" w:rsidRDefault="000E0E9A" w:rsidP="00FF3E65">
      <w:r>
        <w:rPr>
          <w:noProof/>
        </w:rPr>
        <mc:AlternateContent>
          <mc:Choice Requires="wps">
            <w:drawing>
              <wp:anchor distT="0" distB="0" distL="114300" distR="114300" simplePos="0" relativeHeight="251658279" behindDoc="0" locked="0" layoutInCell="1" allowOverlap="1" wp14:anchorId="1D994E0D" wp14:editId="09AA5E7A">
                <wp:simplePos x="0" y="0"/>
                <wp:positionH relativeFrom="column">
                  <wp:posOffset>1644015</wp:posOffset>
                </wp:positionH>
                <wp:positionV relativeFrom="paragraph">
                  <wp:posOffset>2659380</wp:posOffset>
                </wp:positionV>
                <wp:extent cx="2387600" cy="635"/>
                <wp:effectExtent l="0" t="0" r="0" b="0"/>
                <wp:wrapTopAndBottom/>
                <wp:docPr id="105324343" name="Text Box 1"/>
                <wp:cNvGraphicFramePr/>
                <a:graphic xmlns:a="http://schemas.openxmlformats.org/drawingml/2006/main">
                  <a:graphicData uri="http://schemas.microsoft.com/office/word/2010/wordprocessingShape">
                    <wps:wsp>
                      <wps:cNvSpPr txBox="1"/>
                      <wps:spPr>
                        <a:xfrm>
                          <a:off x="0" y="0"/>
                          <a:ext cx="2387600" cy="635"/>
                        </a:xfrm>
                        <a:prstGeom prst="rect">
                          <a:avLst/>
                        </a:prstGeom>
                        <a:solidFill>
                          <a:prstClr val="white"/>
                        </a:solidFill>
                        <a:ln>
                          <a:noFill/>
                        </a:ln>
                      </wps:spPr>
                      <wps:txbx>
                        <w:txbxContent>
                          <w:p w14:paraId="6A28A45A" w14:textId="15C4A836" w:rsidR="000E0E9A" w:rsidRPr="00534D25" w:rsidRDefault="000E0E9A" w:rsidP="000E0E9A">
                            <w:pPr>
                              <w:pStyle w:val="Caption"/>
                              <w:rPr>
                                <w:rFonts w:ascii="Times New Roman" w:eastAsia="Times New Roman" w:hAnsi="Times New Roman" w:cs="Times New Roman"/>
                                <w:noProof/>
                                <w:szCs w:val="20"/>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39</w:t>
                            </w:r>
                            <w:r w:rsidR="008A1C55">
                              <w:rPr>
                                <w:noProof/>
                              </w:rPr>
                              <w:fldChar w:fldCharType="end"/>
                            </w:r>
                            <w:r>
                              <w:t>: Arc centered at input preferred velocity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4FEC387E">
              <v:shape id="_x0000_s1069" style="position:absolute;margin-left:129.45pt;margin-top:209.4pt;width:188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" w14:anchorId="1D994E0D">
                <v:textbox style="mso-fit-shape-to-text:t" inset="0,0,0,0">
                  <w:txbxContent>
                    <w:p w:rsidRPr="00534D25" w:rsidR="000E0E9A" w:rsidP="000E0E9A" w:rsidRDefault="000E0E9A" w14:paraId="26B4C3CE" w14:textId="15C4A836">
                      <w:pPr>
                        <w:pStyle w:val="Caption"/>
                        <w:rPr>
                          <w:rFonts w:ascii="Times New Roman" w:hAnsi="Times New Roman" w:eastAsia="Times New Roman" w:cs="Times New Roman"/>
                          <w:noProof/>
                          <w:szCs w:val="20"/>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39</w:t>
                      </w:r>
                      <w:r w:rsidR="008A1C55">
                        <w:rPr>
                          <w:noProof/>
                        </w:rPr>
                        <w:fldChar w:fldCharType="end"/>
                      </w:r>
                      <w:r>
                        <w:t>: Arc centered at input preferred velocity</w:t>
                      </w:r>
                    </w:p>
                  </w:txbxContent>
                </v:textbox>
                <w10:wrap type="topAndBottom"/>
              </v:shape>
            </w:pict>
          </mc:Fallback>
        </mc:AlternateContent>
      </w:r>
      <w:r>
        <w:rPr>
          <w:noProof/>
        </w:rPr>
        <w:drawing>
          <wp:anchor distT="0" distB="0" distL="114300" distR="114300" simplePos="0" relativeHeight="251658259" behindDoc="0" locked="0" layoutInCell="1" allowOverlap="1" wp14:anchorId="5A51F4E4" wp14:editId="7B05F81C">
            <wp:simplePos x="0" y="0"/>
            <wp:positionH relativeFrom="margin">
              <wp:align>center</wp:align>
            </wp:positionH>
            <wp:positionV relativeFrom="paragraph">
              <wp:posOffset>424180</wp:posOffset>
            </wp:positionV>
            <wp:extent cx="2387600" cy="2178050"/>
            <wp:effectExtent l="38100" t="38100" r="31750" b="31750"/>
            <wp:wrapTopAndBottom/>
            <wp:docPr id="1449956476" name="Picture 1449956476" descr="A person in a white outf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56476" name="Picture 1449956476" descr="A person in a white outfit&#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87600" cy="2178050"/>
                    </a:xfrm>
                    <a:prstGeom prst="rect">
                      <a:avLst/>
                    </a:prstGeom>
                    <a:ln w="25400">
                      <a:solidFill>
                        <a:schemeClr val="tx1"/>
                      </a:solidFill>
                    </a:ln>
                  </pic:spPr>
                </pic:pic>
              </a:graphicData>
            </a:graphic>
            <wp14:sizeRelH relativeFrom="page">
              <wp14:pctWidth>0</wp14:pctWidth>
            </wp14:sizeRelH>
            <wp14:sizeRelV relativeFrom="page">
              <wp14:pctHeight>0</wp14:pctHeight>
            </wp14:sizeRelV>
          </wp:anchor>
        </w:drawing>
      </w:r>
      <w:r w:rsidR="006D0994" w:rsidRPr="006D0994">
        <w:t>At each simulation step, the algorithm constructs an arc centered around the input preferred velocity.</w:t>
      </w:r>
      <w:r w:rsidR="009F76E6">
        <w:t xml:space="preserve"> </w:t>
      </w:r>
    </w:p>
    <w:p w14:paraId="7C8C44BF" w14:textId="5657DD74" w:rsidR="006D0994" w:rsidRDefault="006D0994" w:rsidP="00FF3E65">
      <w:r w:rsidRPr="006D0994">
        <w:t xml:space="preserve">The agent selects the velocity that minimizes the distance to its goal over a given time horizon, while adhering to the velocity constraints imposed by the </w:t>
      </w:r>
      <w:r w:rsidRPr="003C6FB9">
        <w:rPr>
          <w:rStyle w:val="Emphasis"/>
        </w:rPr>
        <w:t>Fundamental Diagram</w:t>
      </w:r>
      <w:r w:rsidRPr="006D0994">
        <w:t>. The adherent velocity can be computed as:</w:t>
      </w:r>
    </w:p>
    <w:p w14:paraId="04AFC6DF" w14:textId="77777777" w:rsidR="000E0E9A" w:rsidRPr="006D0994" w:rsidRDefault="000E0E9A" w:rsidP="00FF3E65"/>
    <w:p w14:paraId="2C36570A" w14:textId="5B38268E" w:rsidR="006D0994" w:rsidRPr="000E0E9A" w:rsidRDefault="009E5148" w:rsidP="00FF3E65">
      <m:oMath>
        <m:sSub>
          <m:sSubPr>
            <m:ctrlPr>
              <w:rPr>
                <w:rFonts w:ascii="Cambria Math" w:hAnsi="Cambria Math"/>
              </w:rPr>
            </m:ctrlPr>
          </m:sSubPr>
          <m:e>
            <m:sSub>
              <m:sSubPr>
                <m:ctrlPr>
                  <w:rPr>
                    <w:rFonts w:ascii="Cambria Math" w:hAnsi="Cambria Math"/>
                  </w:rPr>
                </m:ctrlPr>
              </m:sSubPr>
              <m:e>
                <m:r>
                  <w:rPr>
                    <w:rFonts w:ascii="Cambria Math" w:hAnsi="Cambria Math"/>
                  </w:rPr>
                  <m:t>v</m:t>
                </m:r>
              </m:e>
              <m:sub>
                <m:r>
                  <w:rPr>
                    <w:rFonts w:ascii="Cambria Math" w:hAnsi="Cambria Math"/>
                  </w:rPr>
                  <m:t>FD</m:t>
                </m:r>
              </m:sub>
            </m:sSub>
          </m:e>
          <m:sub>
            <m:r>
              <w:rPr>
                <w:rFonts w:ascii="Cambria Math" w:hAnsi="Cambria Math"/>
              </w:rPr>
              <m:t>θ</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v</m:t>
                </m:r>
              </m:e>
              <m:sub>
                <m:r>
                  <w:rPr>
                    <w:rFonts w:ascii="Cambria Math" w:hAnsi="Cambria Math"/>
                  </w:rPr>
                  <m:t>θ</m:t>
                </m:r>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v</m:t>
                    </m:r>
                  </m:e>
                  <m:sub>
                    <m:r>
                      <w:rPr>
                        <w:rFonts w:ascii="Cambria Math" w:hAnsi="Cambria Math"/>
                      </w:rPr>
                      <m:t>θ</m:t>
                    </m:r>
                  </m:sub>
                </m:sSub>
              </m:e>
            </m:d>
          </m:den>
        </m:f>
        <m:r>
          <m:rPr>
            <m:sty m:val="p"/>
          </m:rPr>
          <w:rPr>
            <w:rFonts w:ascii="Cambria Math" w:hAnsi="Cambria Math"/>
          </w:rPr>
          <m:t>⋅V</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ρ</m:t>
                    </m:r>
                  </m:e>
                  <m:sub>
                    <m:r>
                      <w:rPr>
                        <w:rFonts w:ascii="Cambria Math" w:hAnsi="Cambria Math"/>
                      </w:rPr>
                      <m:t>θ</m:t>
                    </m:r>
                  </m:sub>
                </m:sSub>
              </m:num>
              <m:den>
                <m:r>
                  <w:rPr>
                    <w:rFonts w:ascii="Cambria Math" w:hAnsi="Cambria Math"/>
                  </w:rPr>
                  <m:t>w</m:t>
                </m:r>
              </m:den>
            </m:f>
          </m:e>
        </m:d>
      </m:oMath>
      <w:r w:rsidR="000E0E9A">
        <w:tab/>
      </w:r>
      <w:r w:rsidR="000E0E9A">
        <w:tab/>
      </w:r>
      <w:r w:rsidR="000E0E9A">
        <w:tab/>
      </w:r>
      <w:r w:rsidR="000E0E9A">
        <w:tab/>
      </w:r>
      <w:r w:rsidR="000E0E9A">
        <w:tab/>
      </w:r>
      <w:r w:rsidR="000E0E9A">
        <w:tab/>
      </w:r>
      <w:r w:rsidR="000E0E9A">
        <w:tab/>
      </w:r>
      <w:r w:rsidR="000E0E9A">
        <w:tab/>
      </w:r>
      <w:r w:rsidR="000E0E9A">
        <w:tab/>
      </w:r>
      <w:r w:rsidR="00F12BC4">
        <w:t xml:space="preserve">          </w:t>
      </w:r>
      <w:r w:rsidR="000E0E9A">
        <w:t>(</w:t>
      </w:r>
      <w:r w:rsidR="00F12BC4">
        <w:t>35</w:t>
      </w:r>
      <w:r w:rsidR="000E0E9A">
        <w:t>)</w:t>
      </w:r>
    </w:p>
    <w:p w14:paraId="0167FEDF" w14:textId="77777777" w:rsidR="000E0E9A" w:rsidRPr="006D0994" w:rsidRDefault="000E0E9A" w:rsidP="00FF3E65"/>
    <w:p w14:paraId="3BB5D3A7" w14:textId="77777777" w:rsidR="006D0994" w:rsidRDefault="006D0994" w:rsidP="00FF3E65">
      <w:r w:rsidRPr="006D0994">
        <w:t>where:</w:t>
      </w:r>
    </w:p>
    <w:p w14:paraId="49859046" w14:textId="77777777" w:rsidR="006D0994" w:rsidRPr="006D0994" w:rsidRDefault="009E5148" w:rsidP="00BD5025">
      <w:pPr>
        <w:pStyle w:val="ListParagraph"/>
        <w:numPr>
          <w:ilvl w:val="0"/>
          <w:numId w:val="18"/>
        </w:numPr>
      </w:pPr>
      <m:oMath>
        <m:sSub>
          <m:sSubPr>
            <m:ctrlPr>
              <w:rPr>
                <w:rFonts w:ascii="Cambria Math" w:hAnsi="Cambria Math"/>
              </w:rPr>
            </m:ctrlPr>
          </m:sSubPr>
          <m:e>
            <m:r>
              <w:rPr>
                <w:rFonts w:ascii="Cambria Math" w:hAnsi="Cambria Math"/>
              </w:rPr>
              <m:t>v</m:t>
            </m:r>
          </m:e>
          <m:sub>
            <m:r>
              <w:rPr>
                <w:rFonts w:ascii="Cambria Math" w:hAnsi="Cambria Math"/>
              </w:rPr>
              <m:t>θ</m:t>
            </m:r>
          </m:sub>
        </m:sSub>
        <m:r>
          <m:rPr>
            <m:sty m:val="p"/>
          </m:rPr>
          <w:rPr>
            <w:rFonts w:ascii="Cambria Math" w:hAnsi="Cambria Math"/>
          </w:rPr>
          <m:t> </m:t>
        </m:r>
      </m:oMath>
      <w:r w:rsidR="006D0994" w:rsidRPr="006D0994">
        <w:t xml:space="preserve">: The velocity in the direction defined by angle </w:t>
      </w:r>
      <m:oMath>
        <m:r>
          <w:rPr>
            <w:rFonts w:ascii="Cambria Math" w:hAnsi="Cambria Math"/>
          </w:rPr>
          <m:t>θ</m:t>
        </m:r>
      </m:oMath>
      <w:r w:rsidR="006D0994" w:rsidRPr="006D0994">
        <w:t>.</w:t>
      </w:r>
    </w:p>
    <w:p w14:paraId="23FCA8C5" w14:textId="77777777" w:rsidR="006D0994" w:rsidRPr="006D0994" w:rsidRDefault="009E5148" w:rsidP="00BD5025">
      <w:pPr>
        <w:pStyle w:val="ListParagraph"/>
        <w:numPr>
          <w:ilvl w:val="0"/>
          <w:numId w:val="18"/>
        </w:numPr>
      </w:pPr>
      <m:oMath>
        <m:sSub>
          <m:sSubPr>
            <m:ctrlPr>
              <w:rPr>
                <w:rFonts w:ascii="Cambria Math" w:hAnsi="Cambria Math"/>
              </w:rPr>
            </m:ctrlPr>
          </m:sSubPr>
          <m:e>
            <m:r>
              <w:rPr>
                <w:rFonts w:ascii="Cambria Math" w:hAnsi="Cambria Math"/>
              </w:rPr>
              <m:t>ρ</m:t>
            </m:r>
          </m:e>
          <m:sub>
            <m:r>
              <w:rPr>
                <w:rFonts w:ascii="Cambria Math" w:hAnsi="Cambria Math"/>
              </w:rPr>
              <m:t>θ</m:t>
            </m:r>
          </m:sub>
        </m:sSub>
        <m:r>
          <m:rPr>
            <m:sty m:val="p"/>
          </m:rPr>
          <w:rPr>
            <w:rFonts w:ascii="Cambria Math" w:hAnsi="Cambria Math"/>
          </w:rPr>
          <m:t> </m:t>
        </m:r>
      </m:oMath>
      <w:r w:rsidR="006D0994" w:rsidRPr="006D0994">
        <w:t xml:space="preserve">: The density in the direction defined by angle </w:t>
      </w:r>
      <m:oMath>
        <m:r>
          <w:rPr>
            <w:rFonts w:ascii="Cambria Math" w:hAnsi="Cambria Math"/>
          </w:rPr>
          <m:t>θ</m:t>
        </m:r>
      </m:oMath>
      <w:r w:rsidR="006D0994" w:rsidRPr="006D0994">
        <w:t>.</w:t>
      </w:r>
    </w:p>
    <w:p w14:paraId="2EE35127" w14:textId="77777777" w:rsidR="006D0994" w:rsidRPr="006D0994" w:rsidRDefault="006D0994" w:rsidP="00BD5025">
      <w:pPr>
        <w:pStyle w:val="ListParagraph"/>
        <w:numPr>
          <w:ilvl w:val="0"/>
          <w:numId w:val="18"/>
        </w:numPr>
      </w:pPr>
      <m:oMath>
        <m:r>
          <w:rPr>
            <w:rFonts w:ascii="Cambria Math" w:hAnsi="Cambria Math"/>
          </w:rPr>
          <m:t>w</m:t>
        </m:r>
      </m:oMath>
      <w:r w:rsidRPr="006D0994">
        <w:t xml:space="preserve"> : The agent’s width.</w:t>
      </w:r>
    </w:p>
    <w:p w14:paraId="61AD18DC" w14:textId="77777777" w:rsidR="006D0994" w:rsidRDefault="006D0994" w:rsidP="00FF3E65">
      <w:r w:rsidRPr="006D0994">
        <w:t>From the arc, it selects a velocity that minimizes a defined cost function:</w:t>
      </w:r>
    </w:p>
    <w:p w14:paraId="08F80102" w14:textId="77777777" w:rsidR="000E0E9A" w:rsidRPr="006D0994" w:rsidRDefault="000E0E9A" w:rsidP="00FF3E65"/>
    <w:p w14:paraId="489FAC01" w14:textId="09B01ACD" w:rsidR="006D0994" w:rsidRDefault="009E5148" w:rsidP="00FF3E65">
      <m:oMath>
        <m:func>
          <m:funcPr>
            <m:ctrlPr>
              <w:rPr>
                <w:rFonts w:ascii="Cambria Math" w:hAnsi="Cambria Math"/>
              </w:rPr>
            </m:ctrlPr>
          </m:funcPr>
          <m:fName>
            <m:r>
              <m:rPr>
                <m:sty m:val="p"/>
              </m:rPr>
              <w:rPr>
                <w:rFonts w:ascii="Cambria Math" w:hAnsi="Cambria Math"/>
              </w:rPr>
              <m:t>arg</m:t>
            </m:r>
          </m:fName>
          <m:e>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min</m:t>
                    </m:r>
                  </m:e>
                  <m:lim>
                    <m:r>
                      <m:rPr>
                        <m:sty m:val="p"/>
                      </m:rPr>
                      <w:rPr>
                        <w:rFonts w:ascii="Cambria Math" w:hAnsi="Cambria Math"/>
                      </w:rPr>
                      <m:t>θ</m:t>
                    </m:r>
                    <m:r>
                      <m:rPr>
                        <m:sty m:val="p"/>
                      </m:rPr>
                      <w:rPr>
                        <w:rFonts w:ascii="Cambria Math" w:hAnsi="Cambria Math" w:hint="eastAsia"/>
                      </w:rPr>
                      <m:t>∈</m:t>
                    </m:r>
                    <m:r>
                      <m:rPr>
                        <m:sty m:val="p"/>
                      </m:rPr>
                      <w:rPr>
                        <w:rFonts w:ascii="Cambria Math" w:hAnsi="Cambria Math"/>
                      </w:rPr>
                      <m:t>Θ</m:t>
                    </m:r>
                  </m:lim>
                </m:limLow>
              </m:fName>
              <m:e>
                <m:d>
                  <m:dPr>
                    <m:ctrlPr>
                      <w:rPr>
                        <w:rFonts w:ascii="Cambria Math" w:hAnsi="Cambria Math"/>
                      </w:rPr>
                    </m:ctrlPr>
                  </m:dPr>
                  <m:e>
                    <m:d>
                      <m:dPr>
                        <m:begChr m:val="‖"/>
                        <m:endChr m:val="‖"/>
                        <m:ctrlPr>
                          <w:rPr>
                            <w:rFonts w:ascii="Cambria Math" w:hAnsi="Cambria Math"/>
                          </w:rPr>
                        </m:ctrlPr>
                      </m:dPr>
                      <m:e>
                        <m:r>
                          <w:rPr>
                            <w:rFonts w:ascii="Cambria Math" w:hAnsi="Cambria Math"/>
                          </w:rPr>
                          <m:t>g</m:t>
                        </m:r>
                        <m:r>
                          <m:rPr>
                            <m:sty m:val="p"/>
                          </m:rPr>
                          <w:rPr>
                            <w:rFonts w:ascii="Cambria Math" w:hAnsi="Cambria Math"/>
                          </w:rPr>
                          <m:t>-</m:t>
                        </m:r>
                        <m:d>
                          <m:dPr>
                            <m:ctrlPr>
                              <w:rPr>
                                <w:rFonts w:ascii="Cambria Math" w:hAnsi="Cambria Math"/>
                              </w:rPr>
                            </m:ctrlPr>
                          </m:dPr>
                          <m:e>
                            <m:r>
                              <m:rPr>
                                <m:sty m:val="p"/>
                              </m:rPr>
                              <w:rPr>
                                <w:rFonts w:ascii="Cambria Math" w:hAnsi="Cambria Math"/>
                              </w:rPr>
                              <m:t>p+</m:t>
                            </m:r>
                            <m:sSub>
                              <m:sSubPr>
                                <m:ctrlPr>
                                  <w:rPr>
                                    <w:rFonts w:ascii="Cambria Math" w:hAnsi="Cambria Math"/>
                                  </w:rPr>
                                </m:ctrlPr>
                              </m:sSubPr>
                              <m:e>
                                <m:sSub>
                                  <m:sSubPr>
                                    <m:ctrlPr>
                                      <w:rPr>
                                        <w:rFonts w:ascii="Cambria Math" w:hAnsi="Cambria Math"/>
                                      </w:rPr>
                                    </m:ctrlPr>
                                  </m:sSubPr>
                                  <m:e>
                                    <m:r>
                                      <w:rPr>
                                        <w:rFonts w:ascii="Cambria Math" w:hAnsi="Cambria Math"/>
                                      </w:rPr>
                                      <m:t>v</m:t>
                                    </m:r>
                                  </m:e>
                                  <m:sub>
                                    <m:r>
                                      <w:rPr>
                                        <w:rFonts w:ascii="Cambria Math" w:hAnsi="Cambria Math"/>
                                      </w:rPr>
                                      <m:t>FD</m:t>
                                    </m:r>
                                  </m:sub>
                                </m:sSub>
                              </m:e>
                              <m:sub>
                                <m:r>
                                  <w:rPr>
                                    <w:rFonts w:ascii="Cambria Math" w:hAnsi="Cambria Math"/>
                                  </w:rPr>
                                  <m:t>θ</m:t>
                                </m:r>
                              </m:sub>
                            </m:sSub>
                            <m:r>
                              <m:rPr>
                                <m:sty m:val="p"/>
                              </m:rPr>
                              <w:rPr>
                                <w:rFonts w:ascii="Cambria Math" w:hAnsi="Cambria Math"/>
                              </w:rPr>
                              <m:t>⋅Δ</m:t>
                            </m:r>
                            <m:r>
                              <w:rPr>
                                <w:rFonts w:ascii="Cambria Math" w:hAnsi="Cambria Math"/>
                              </w:rPr>
                              <m:t>t</m:t>
                            </m:r>
                          </m:e>
                        </m:d>
                      </m:e>
                    </m:d>
                  </m:e>
                </m:d>
              </m:e>
            </m:func>
          </m:e>
        </m:func>
      </m:oMath>
      <w:r w:rsidR="000E0E9A">
        <w:t xml:space="preserve"> </w:t>
      </w:r>
      <w:r w:rsidR="000E0E9A">
        <w:tab/>
      </w:r>
      <w:r w:rsidR="000E0E9A">
        <w:tab/>
      </w:r>
      <w:r w:rsidR="000E0E9A">
        <w:tab/>
      </w:r>
      <w:r w:rsidR="000E0E9A">
        <w:tab/>
      </w:r>
      <w:r w:rsidR="000E0E9A">
        <w:tab/>
      </w:r>
      <w:r w:rsidR="000E0E9A">
        <w:tab/>
      </w:r>
      <w:r w:rsidR="000E0E9A">
        <w:tab/>
      </w:r>
      <w:r w:rsidR="00F12BC4">
        <w:t xml:space="preserve">          </w:t>
      </w:r>
      <w:r w:rsidR="000E0E9A">
        <w:t>(</w:t>
      </w:r>
      <w:r w:rsidR="00F12BC4">
        <w:t>36</w:t>
      </w:r>
      <w:r w:rsidR="000E0E9A">
        <w:t>)</w:t>
      </w:r>
    </w:p>
    <w:p w14:paraId="41BBC91C" w14:textId="77777777" w:rsidR="000E0E9A" w:rsidRPr="006D0994" w:rsidRDefault="000E0E9A" w:rsidP="00FF3E65"/>
    <w:p w14:paraId="30967469" w14:textId="26FAE71D" w:rsidR="006D0994" w:rsidRDefault="000E0E9A" w:rsidP="00FF3E65">
      <w:r>
        <w:rPr>
          <w:noProof/>
        </w:rPr>
        <mc:AlternateContent>
          <mc:Choice Requires="wps">
            <w:drawing>
              <wp:anchor distT="0" distB="0" distL="114300" distR="114300" simplePos="0" relativeHeight="251658280" behindDoc="0" locked="0" layoutInCell="1" allowOverlap="1" wp14:anchorId="02811390" wp14:editId="67F723D1">
                <wp:simplePos x="0" y="0"/>
                <wp:positionH relativeFrom="column">
                  <wp:posOffset>1377315</wp:posOffset>
                </wp:positionH>
                <wp:positionV relativeFrom="paragraph">
                  <wp:posOffset>3397885</wp:posOffset>
                </wp:positionV>
                <wp:extent cx="2921000" cy="635"/>
                <wp:effectExtent l="0" t="0" r="0" b="0"/>
                <wp:wrapTopAndBottom/>
                <wp:docPr id="1160117255" name="Text Box 1"/>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14D825EB" w14:textId="4A6B4756" w:rsidR="000E0E9A" w:rsidRPr="009F7553" w:rsidRDefault="000E0E9A" w:rsidP="000E0E9A">
                            <w:pPr>
                              <w:pStyle w:val="Caption"/>
                              <w:rPr>
                                <w:rFonts w:ascii="Times New Roman" w:eastAsia="Times New Roman" w:hAnsi="Times New Roman" w:cs="Times New Roman"/>
                                <w:noProof/>
                                <w:szCs w:val="20"/>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40</w:t>
                            </w:r>
                            <w:r w:rsidR="008A1C55">
                              <w:rPr>
                                <w:noProof/>
                              </w:rPr>
                              <w:fldChar w:fldCharType="end"/>
                            </w:r>
                            <w:r>
                              <w:t>: Agents choosing sampled velocity based on crowd density.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18D218F7">
              <v:shape id="_x0000_s1070" style="position:absolute;margin-left:108.45pt;margin-top:267.55pt;width:230pt;height:.05pt;z-index:251658280;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" w14:anchorId="02811390">
                <v:textbox style="mso-fit-shape-to-text:t" inset="0,0,0,0">
                  <w:txbxContent>
                    <w:p w:rsidRPr="009F7553" w:rsidR="000E0E9A" w:rsidP="000E0E9A" w:rsidRDefault="000E0E9A" w14:paraId="5A62C32E" w14:textId="4A6B4756">
                      <w:pPr>
                        <w:pStyle w:val="Caption"/>
                        <w:rPr>
                          <w:rFonts w:ascii="Times New Roman" w:hAnsi="Times New Roman" w:eastAsia="Times New Roman" w:cs="Times New Roman"/>
                          <w:noProof/>
                          <w:szCs w:val="20"/>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40</w:t>
                      </w:r>
                      <w:r w:rsidR="008A1C55">
                        <w:rPr>
                          <w:noProof/>
                        </w:rPr>
                        <w:fldChar w:fldCharType="end"/>
                      </w:r>
                      <w:r>
                        <w:t>: Agents choosing sampled velocity based on crowd density.</w:t>
                      </w:r>
                    </w:p>
                  </w:txbxContent>
                </v:textbox>
                <w10:wrap type="topAndBottom"/>
              </v:shape>
            </w:pict>
          </mc:Fallback>
        </mc:AlternateContent>
      </w:r>
      <w:r>
        <w:rPr>
          <w:noProof/>
        </w:rPr>
        <w:drawing>
          <wp:anchor distT="0" distB="0" distL="114300" distR="114300" simplePos="0" relativeHeight="251658261" behindDoc="0" locked="0" layoutInCell="1" allowOverlap="1" wp14:anchorId="71ADA77C" wp14:editId="0590F66C">
            <wp:simplePos x="0" y="0"/>
            <wp:positionH relativeFrom="margin">
              <wp:align>center</wp:align>
            </wp:positionH>
            <wp:positionV relativeFrom="paragraph">
              <wp:posOffset>1222375</wp:posOffset>
            </wp:positionV>
            <wp:extent cx="2921000" cy="2118360"/>
            <wp:effectExtent l="38100" t="38100" r="31750" b="34290"/>
            <wp:wrapTopAndBottom/>
            <wp:docPr id="527865319" name="Picture 527865319" descr="A group of people runn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65319" name="Picture 527865319" descr="A group of people running&#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21000" cy="2118360"/>
                    </a:xfrm>
                    <a:prstGeom prst="rect">
                      <a:avLst/>
                    </a:prstGeom>
                    <a:ln w="25400">
                      <a:solidFill>
                        <a:schemeClr val="tx1"/>
                      </a:solidFill>
                    </a:ln>
                  </pic:spPr>
                </pic:pic>
              </a:graphicData>
            </a:graphic>
            <wp14:sizeRelH relativeFrom="page">
              <wp14:pctWidth>0</wp14:pctWidth>
            </wp14:sizeRelH>
            <wp14:sizeRelV relativeFrom="page">
              <wp14:pctHeight>0</wp14:pctHeight>
            </wp14:sizeRelV>
          </wp:anchor>
        </w:drawing>
      </w:r>
      <w:r w:rsidR="006D0994" w:rsidRPr="006D0994">
        <w:t>where:</w:t>
      </w:r>
    </w:p>
    <w:p w14:paraId="16FCB604" w14:textId="77777777" w:rsidR="006D0994" w:rsidRPr="006D0994" w:rsidRDefault="006D0994" w:rsidP="00BD5025">
      <w:pPr>
        <w:pStyle w:val="ListParagraph"/>
        <w:numPr>
          <w:ilvl w:val="0"/>
          <w:numId w:val="19"/>
        </w:numPr>
      </w:pPr>
      <m:oMath>
        <m:r>
          <w:rPr>
            <w:rFonts w:ascii="Cambria Math" w:hAnsi="Cambria Math"/>
          </w:rPr>
          <m:t>Θ</m:t>
        </m:r>
        <m:r>
          <m:rPr>
            <m:sty m:val="p"/>
          </m:rPr>
          <w:rPr>
            <w:rFonts w:ascii="Cambria Math" w:hAnsi="Cambria Math"/>
          </w:rPr>
          <m:t> </m:t>
        </m:r>
      </m:oMath>
      <w:r w:rsidRPr="006D0994">
        <w:t>: The set of all candidate angles on the arc.</w:t>
      </w:r>
    </w:p>
    <w:p w14:paraId="77DF7112" w14:textId="77777777" w:rsidR="006D0994" w:rsidRPr="006D0994" w:rsidRDefault="006D0994" w:rsidP="00BD5025">
      <w:pPr>
        <w:pStyle w:val="ListParagraph"/>
        <w:numPr>
          <w:ilvl w:val="0"/>
          <w:numId w:val="19"/>
        </w:numPr>
      </w:pPr>
      <m:oMath>
        <m:r>
          <w:rPr>
            <w:rFonts w:ascii="Cambria Math" w:hAnsi="Cambria Math"/>
          </w:rPr>
          <m:t>g</m:t>
        </m:r>
        <m:r>
          <m:rPr>
            <m:sty m:val="p"/>
          </m:rPr>
          <w:rPr>
            <w:rFonts w:ascii="Cambria Math" w:hAnsi="Cambria Math"/>
          </w:rPr>
          <m:t> </m:t>
        </m:r>
      </m:oMath>
      <w:r w:rsidRPr="006D0994">
        <w:t>: The goal position.</w:t>
      </w:r>
    </w:p>
    <w:p w14:paraId="5201B387" w14:textId="77777777" w:rsidR="006D0994" w:rsidRPr="006D0994" w:rsidRDefault="006D0994" w:rsidP="00BD5025">
      <w:pPr>
        <w:pStyle w:val="ListParagraph"/>
        <w:numPr>
          <w:ilvl w:val="0"/>
          <w:numId w:val="19"/>
        </w:numPr>
      </w:pPr>
      <m:oMath>
        <m:r>
          <w:rPr>
            <w:rFonts w:ascii="Cambria Math" w:hAnsi="Cambria Math"/>
          </w:rPr>
          <m:t>p</m:t>
        </m:r>
        <m:r>
          <m:rPr>
            <m:sty m:val="p"/>
          </m:rPr>
          <w:rPr>
            <w:rFonts w:ascii="Cambria Math" w:hAnsi="Cambria Math"/>
          </w:rPr>
          <m:t> </m:t>
        </m:r>
      </m:oMath>
      <w:r w:rsidRPr="006D0994">
        <w:t>: The agent's current position.</w:t>
      </w:r>
    </w:p>
    <w:p w14:paraId="265122C7" w14:textId="77777777" w:rsidR="006D0994" w:rsidRPr="006D0994" w:rsidRDefault="006D0994" w:rsidP="00BD5025">
      <w:pPr>
        <w:pStyle w:val="ListParagraph"/>
        <w:numPr>
          <w:ilvl w:val="0"/>
          <w:numId w:val="19"/>
        </w:numPr>
      </w:pPr>
      <m:oMath>
        <m:r>
          <m:rPr>
            <m:sty m:val="p"/>
          </m:rPr>
          <w:rPr>
            <w:rFonts w:ascii="Cambria Math" w:hAnsi="Cambria Math"/>
          </w:rPr>
          <m:t>Δ</m:t>
        </m:r>
        <m:r>
          <w:rPr>
            <w:rFonts w:ascii="Cambria Math" w:hAnsi="Cambria Math"/>
          </w:rPr>
          <m:t>t</m:t>
        </m:r>
        <m:r>
          <m:rPr>
            <m:sty m:val="p"/>
          </m:rPr>
          <w:rPr>
            <w:rFonts w:ascii="Cambria Math" w:hAnsi="Cambria Math"/>
          </w:rPr>
          <m:t> </m:t>
        </m:r>
      </m:oMath>
      <w:r w:rsidRPr="006D0994">
        <w:t>: The time step.</w:t>
      </w:r>
    </w:p>
    <w:p w14:paraId="11AFF2E1" w14:textId="31F371C7" w:rsidR="006D0994" w:rsidRPr="006D0994" w:rsidRDefault="006D0994" w:rsidP="00FF3E65"/>
    <w:p w14:paraId="3E40E03D" w14:textId="77777777" w:rsidR="000E0E9A" w:rsidRDefault="000E0E9A">
      <w:pPr>
        <w:widowControl/>
        <w:autoSpaceDE/>
        <w:autoSpaceDN/>
        <w:adjustRightInd/>
      </w:pPr>
      <w:r>
        <w:br w:type="page"/>
      </w:r>
    </w:p>
    <w:p w14:paraId="26055943" w14:textId="461787AD" w:rsidR="006D0994" w:rsidRPr="006D0994" w:rsidRDefault="006D0994" w:rsidP="00486854">
      <w:pPr>
        <w:pStyle w:val="Heading2"/>
      </w:pPr>
      <w:r w:rsidRPr="006D0994">
        <w:t>Density maps</w:t>
      </w:r>
    </w:p>
    <w:p w14:paraId="363E29AB" w14:textId="77777777" w:rsidR="006D0994" w:rsidRPr="006D0994" w:rsidRDefault="006D0994" w:rsidP="00FF3E65">
      <w:r w:rsidRPr="006D0994">
        <w:t>Density maps are a valuable tool for visualizing the spatial distribution of agents within a simulation environment. They highlight regions of varying crowd density, allowing to easily identify congested or underutilized areas within the level.</w:t>
      </w:r>
    </w:p>
    <w:p w14:paraId="09D16628" w14:textId="77777777" w:rsidR="006D0994" w:rsidRPr="006D0994" w:rsidRDefault="006D0994" w:rsidP="000E0E9A">
      <w:pPr>
        <w:ind w:firstLine="720"/>
      </w:pPr>
      <w:r w:rsidRPr="006D0994">
        <w:t xml:space="preserve">A common technique for generating density maps is the use of </w:t>
      </w:r>
      <w:r w:rsidRPr="000E0E9A">
        <w:rPr>
          <w:b/>
          <w:bCs/>
        </w:rPr>
        <w:t>heatmaps</w:t>
      </w:r>
      <w:r w:rsidRPr="006D0994">
        <w:t>. A color intensity is assigned to each point in the environment based on the normalized density of nearby agents.</w:t>
      </w:r>
    </w:p>
    <w:p w14:paraId="4148C8A0" w14:textId="43CC968B" w:rsidR="006D0994" w:rsidRPr="005A0085" w:rsidRDefault="006D0994" w:rsidP="000E0E9A">
      <w:pPr>
        <w:ind w:firstLine="720"/>
      </w:pPr>
      <w:r w:rsidRPr="006D0994">
        <w:t>To ensure the resulting heatmap values are consistent and comparable, the computed densities are normalized by dividing them by the maximum density value across all sampled points.</w:t>
      </w:r>
      <w:r w:rsidRPr="00F76020">
        <w:t xml:space="preserve"> </w:t>
      </w:r>
      <w:r w:rsidR="0030049A">
        <w:fldChar w:fldCharType="begin"/>
      </w:r>
      <w:r w:rsidR="0030049A">
        <w:instrText xml:space="preserve"> REF ref7 \h </w:instrText>
      </w:r>
      <w:r w:rsidR="0030049A">
        <w:fldChar w:fldCharType="end"/>
      </w:r>
      <w:r w:rsidR="0030049A">
        <w:fldChar w:fldCharType="begin"/>
      </w:r>
      <w:r w:rsidR="0030049A">
        <w:instrText xml:space="preserve"> REF ref7 \h </w:instrText>
      </w:r>
      <w:r w:rsidR="0030049A">
        <w:fldChar w:fldCharType="end"/>
      </w:r>
      <w:r w:rsidR="0030049A">
        <w:fldChar w:fldCharType="begin"/>
      </w:r>
      <w:r w:rsidR="0030049A">
        <w:instrText xml:space="preserve"> REF ref7 \h </w:instrText>
      </w:r>
      <w:r w:rsidR="0030049A">
        <w:fldChar w:fldCharType="end"/>
      </w:r>
      <w:r w:rsidR="0030049A">
        <w:fldChar w:fldCharType="begin"/>
      </w:r>
      <w:r w:rsidR="0030049A">
        <w:instrText xml:space="preserve"> REF ref7 \h </w:instrText>
      </w:r>
      <w:r w:rsidR="0030049A">
        <w:fldChar w:fldCharType="end"/>
      </w:r>
      <w:r w:rsidR="0030049A">
        <w:fldChar w:fldCharType="begin"/>
      </w:r>
      <w:r w:rsidR="0030049A">
        <w:instrText xml:space="preserve"> REF ref7 \h </w:instrText>
      </w:r>
      <w:r w:rsidR="0030049A">
        <w:fldChar w:fldCharType="end"/>
      </w:r>
      <w:r w:rsidR="0030049A">
        <w:fldChar w:fldCharType="begin"/>
      </w:r>
      <w:r w:rsidR="0030049A">
        <w:instrText xml:space="preserve"> REF ref7 \h </w:instrText>
      </w:r>
      <w:r w:rsidR="0030049A">
        <w:fldChar w:fldCharType="end"/>
      </w:r>
      <w:r w:rsidR="0030049A">
        <w:fldChar w:fldCharType="begin"/>
      </w:r>
      <w:r w:rsidR="0030049A">
        <w:instrText xml:space="preserve"> REF ref7 \h </w:instrText>
      </w:r>
      <w:r w:rsidR="0030049A">
        <w:fldChar w:fldCharType="end"/>
      </w:r>
      <w:r w:rsidR="0030049A">
        <w:fldChar w:fldCharType="begin"/>
      </w:r>
      <w:r w:rsidR="0030049A">
        <w:instrText xml:space="preserve"> REF ref7 \h </w:instrText>
      </w:r>
      <w:r w:rsidR="0030049A">
        <w:fldChar w:fldCharType="end"/>
      </w:r>
      <w:r w:rsidR="0030049A">
        <w:fldChar w:fldCharType="begin"/>
      </w:r>
      <w:r w:rsidR="0030049A">
        <w:instrText xml:space="preserve"> REF ref7 \h </w:instrText>
      </w:r>
      <w:r w:rsidR="0030049A">
        <w:fldChar w:fldCharType="end"/>
      </w:r>
      <w:r w:rsidR="0030049A">
        <w:fldChar w:fldCharType="begin"/>
      </w:r>
      <w:r w:rsidR="0030049A">
        <w:instrText xml:space="preserve"> REF ref7 \h </w:instrText>
      </w:r>
      <w:r w:rsidR="0030049A">
        <w:fldChar w:fldCharType="end"/>
      </w:r>
      <w:r w:rsidR="0030049A">
        <w:fldChar w:fldCharType="begin"/>
      </w:r>
      <w:r w:rsidR="0030049A">
        <w:instrText xml:space="preserve"> REF ref7 \h </w:instrText>
      </w:r>
      <w:r w:rsidR="0030049A">
        <w:fldChar w:fldCharType="end"/>
      </w:r>
      <w:r w:rsidR="00033295">
        <w:fldChar w:fldCharType="begin"/>
      </w:r>
      <w:r w:rsidR="00033295">
        <w:instrText xml:space="preserve"> REF ref7 \h </w:instrText>
      </w:r>
      <w:r w:rsidR="00033295">
        <w:fldChar w:fldCharType="end"/>
      </w:r>
    </w:p>
    <w:p w14:paraId="20456F87" w14:textId="1E506AB9" w:rsidR="006D0994" w:rsidRPr="006D0994" w:rsidRDefault="000E0E9A" w:rsidP="00FF3E65">
      <w:r>
        <w:rPr>
          <w:noProof/>
        </w:rPr>
        <mc:AlternateContent>
          <mc:Choice Requires="wps">
            <w:drawing>
              <wp:anchor distT="0" distB="0" distL="114300" distR="114300" simplePos="0" relativeHeight="251658281" behindDoc="0" locked="0" layoutInCell="1" allowOverlap="1" wp14:anchorId="560F6213" wp14:editId="0F25FD4B">
                <wp:simplePos x="0" y="0"/>
                <wp:positionH relativeFrom="column">
                  <wp:posOffset>38100</wp:posOffset>
                </wp:positionH>
                <wp:positionV relativeFrom="paragraph">
                  <wp:posOffset>2682875</wp:posOffset>
                </wp:positionV>
                <wp:extent cx="2717165" cy="635"/>
                <wp:effectExtent l="0" t="0" r="0" b="0"/>
                <wp:wrapTopAndBottom/>
                <wp:docPr id="207611951" name="Text Box 1"/>
                <wp:cNvGraphicFramePr/>
                <a:graphic xmlns:a="http://schemas.openxmlformats.org/drawingml/2006/main">
                  <a:graphicData uri="http://schemas.microsoft.com/office/word/2010/wordprocessingShape">
                    <wps:wsp>
                      <wps:cNvSpPr txBox="1"/>
                      <wps:spPr>
                        <a:xfrm>
                          <a:off x="0" y="0"/>
                          <a:ext cx="2717165" cy="635"/>
                        </a:xfrm>
                        <a:prstGeom prst="rect">
                          <a:avLst/>
                        </a:prstGeom>
                        <a:solidFill>
                          <a:prstClr val="white"/>
                        </a:solidFill>
                        <a:ln>
                          <a:noFill/>
                        </a:ln>
                      </wps:spPr>
                      <wps:txbx>
                        <w:txbxContent>
                          <w:p w14:paraId="1C0B1DE3" w14:textId="0A3E62B9" w:rsidR="000E0E9A" w:rsidRPr="00C07A60" w:rsidRDefault="000E0E9A" w:rsidP="000E0E9A">
                            <w:pPr>
                              <w:pStyle w:val="Caption"/>
                              <w:rPr>
                                <w:rFonts w:ascii="Times New Roman" w:eastAsia="Times New Roman" w:hAnsi="Times New Roman" w:cs="Times New Roman"/>
                                <w:noProof/>
                                <w:szCs w:val="20"/>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41</w:t>
                            </w:r>
                            <w:r w:rsidR="008A1C55">
                              <w:rPr>
                                <w:noProof/>
                              </w:rPr>
                              <w:fldChar w:fldCharType="end"/>
                            </w:r>
                            <w:r>
                              <w:t>: Crowd density heatmap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02CE1591">
              <v:shape id="_x0000_s1071" style="position:absolute;margin-left:3pt;margin-top:211.25pt;width:213.95pt;height:.05pt;z-index:251658281;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ncEGwIAAEAEAAAOAAAAZHJzL2Uyb0RvYy54bWysU8Fu2zAMvQ/YPwi6L06yNS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" w14:anchorId="560F6213">
                <v:textbox style="mso-fit-shape-to-text:t" inset="0,0,0,0">
                  <w:txbxContent>
                    <w:p w:rsidRPr="00C07A60" w:rsidR="000E0E9A" w:rsidP="000E0E9A" w:rsidRDefault="000E0E9A" w14:paraId="05598F1D" w14:textId="0A3E62B9">
                      <w:pPr>
                        <w:pStyle w:val="Caption"/>
                        <w:rPr>
                          <w:rFonts w:ascii="Times New Roman" w:hAnsi="Times New Roman" w:eastAsia="Times New Roman" w:cs="Times New Roman"/>
                          <w:noProof/>
                          <w:szCs w:val="20"/>
                          <w:lang w:eastAsia="en-US"/>
                        </w:rPr>
                      </w:pPr>
                      <w:r>
                        <w:t xml:space="preserve">Figure </w:t>
                      </w:r>
                      <w:r w:rsidR="008A1C55">
                        <w:fldChar w:fldCharType="begin"/>
                      </w:r>
                      <w:r w:rsidR="008A1C55">
                        <w:instrText xml:space="preserve"> SEQ Figure \* ARABIC </w:instrText>
                      </w:r>
                      <w:r w:rsidR="008A1C55">
                        <w:fldChar w:fldCharType="separate"/>
                      </w:r>
                      <w:r w:rsidR="002B18F5">
                        <w:rPr>
                          <w:noProof/>
                        </w:rPr>
                        <w:t>41</w:t>
                      </w:r>
                      <w:r w:rsidR="008A1C55">
                        <w:rPr>
                          <w:noProof/>
                        </w:rPr>
                        <w:fldChar w:fldCharType="end"/>
                      </w:r>
                      <w:r>
                        <w:t>: Crowd density heatmap example.</w:t>
                      </w:r>
                    </w:p>
                  </w:txbxContent>
                </v:textbox>
                <w10:wrap type="topAndBottom"/>
              </v:shape>
            </w:pict>
          </mc:Fallback>
        </mc:AlternateContent>
      </w:r>
      <w:r>
        <w:rPr>
          <w:noProof/>
        </w:rPr>
        <w:drawing>
          <wp:anchor distT="0" distB="0" distL="114300" distR="114300" simplePos="0" relativeHeight="251658255" behindDoc="0" locked="0" layoutInCell="1" allowOverlap="1" wp14:anchorId="32BC2DB3" wp14:editId="4E382BC8">
            <wp:simplePos x="0" y="0"/>
            <wp:positionH relativeFrom="margin">
              <wp:posOffset>38100</wp:posOffset>
            </wp:positionH>
            <wp:positionV relativeFrom="paragraph">
              <wp:posOffset>447675</wp:posOffset>
            </wp:positionV>
            <wp:extent cx="2717165" cy="2178050"/>
            <wp:effectExtent l="38100" t="38100" r="45085" b="31750"/>
            <wp:wrapTopAndBottom/>
            <wp:docPr id="1736754940" name="Picture 1736754940" descr="A cartoon of a building with people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54940" name="Picture 1736754940" descr="A cartoon of a building with people in it&#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17165" cy="2178050"/>
                    </a:xfrm>
                    <a:prstGeom prst="rect">
                      <a:avLst/>
                    </a:prstGeom>
                    <a:ln w="25400">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82" behindDoc="0" locked="0" layoutInCell="1" allowOverlap="1" wp14:anchorId="0E1AF2BB" wp14:editId="3F72DD18">
                <wp:simplePos x="0" y="0"/>
                <wp:positionH relativeFrom="column">
                  <wp:posOffset>2907030</wp:posOffset>
                </wp:positionH>
                <wp:positionV relativeFrom="paragraph">
                  <wp:posOffset>2682875</wp:posOffset>
                </wp:positionV>
                <wp:extent cx="2715895" cy="635"/>
                <wp:effectExtent l="0" t="0" r="0" b="0"/>
                <wp:wrapTopAndBottom/>
                <wp:docPr id="467543156" name="Text Box 1"/>
                <wp:cNvGraphicFramePr/>
                <a:graphic xmlns:a="http://schemas.openxmlformats.org/drawingml/2006/main">
                  <a:graphicData uri="http://schemas.microsoft.com/office/word/2010/wordprocessingShape">
                    <wps:wsp>
                      <wps:cNvSpPr txBox="1"/>
                      <wps:spPr>
                        <a:xfrm>
                          <a:off x="0" y="0"/>
                          <a:ext cx="2715895" cy="635"/>
                        </a:xfrm>
                        <a:prstGeom prst="rect">
                          <a:avLst/>
                        </a:prstGeom>
                        <a:solidFill>
                          <a:prstClr val="white"/>
                        </a:solidFill>
                        <a:ln>
                          <a:noFill/>
                        </a:ln>
                      </wps:spPr>
                      <wps:txbx>
                        <w:txbxContent>
                          <w:p w14:paraId="201FAFB7" w14:textId="43217984" w:rsidR="000E0E9A" w:rsidRPr="000E0E9A" w:rsidRDefault="000E0E9A" w:rsidP="000E0E9A">
                            <w:pPr>
                              <w:pStyle w:val="Caption"/>
                            </w:pPr>
                            <w:r>
                              <w:t xml:space="preserve">Figure </w:t>
                            </w:r>
                            <w:r w:rsidR="008A1C55">
                              <w:fldChar w:fldCharType="begin"/>
                            </w:r>
                            <w:r w:rsidR="008A1C55">
                              <w:instrText xml:space="preserve"> SEQ Figure \* ARABIC </w:instrText>
                            </w:r>
                            <w:r w:rsidR="008A1C55">
                              <w:fldChar w:fldCharType="separate"/>
                            </w:r>
                            <w:r w:rsidR="002B18F5">
                              <w:rPr>
                                <w:noProof/>
                              </w:rPr>
                              <w:t>42</w:t>
                            </w:r>
                            <w:r w:rsidR="008A1C55">
                              <w:rPr>
                                <w:noProof/>
                              </w:rPr>
                              <w:fldChar w:fldCharType="end"/>
                            </w:r>
                            <w:r>
                              <w:t>: Crowd density heatmap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rto="http://schemas.microsoft.com/office/word/2006/arto" xmlns:c="http://schemas.openxmlformats.org/drawingml/2006/chart" xmlns:a14="http://schemas.microsoft.com/office/drawing/2010/main" xmlns:pic="http://schemas.openxmlformats.org/drawingml/2006/picture" xmlns:a="http://schemas.openxmlformats.org/drawingml/2006/main">
            <w:pict w14:anchorId="2F8558B1">
              <v:shape id="_x0000_s1072" style="position:absolute;margin-left:228.9pt;margin-top:211.25pt;width:213.85pt;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Gfz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" w14:anchorId="0E1AF2BB">
                <v:textbox style="mso-fit-shape-to-text:t" inset="0,0,0,0">
                  <w:txbxContent>
                    <w:p w:rsidRPr="000E0E9A" w:rsidR="000E0E9A" w:rsidP="000E0E9A" w:rsidRDefault="000E0E9A" w14:paraId="17D741E7" w14:textId="43217984">
                      <w:pPr>
                        <w:pStyle w:val="Caption"/>
                      </w:pPr>
                      <w:r>
                        <w:t xml:space="preserve">Figure </w:t>
                      </w:r>
                      <w:r w:rsidR="008A1C55">
                        <w:fldChar w:fldCharType="begin"/>
                      </w:r>
                      <w:r w:rsidR="008A1C55">
                        <w:instrText xml:space="preserve"> SEQ Figure \* ARABIC </w:instrText>
                      </w:r>
                      <w:r w:rsidR="008A1C55">
                        <w:fldChar w:fldCharType="separate"/>
                      </w:r>
                      <w:r w:rsidR="002B18F5">
                        <w:rPr>
                          <w:noProof/>
                        </w:rPr>
                        <w:t>42</w:t>
                      </w:r>
                      <w:r w:rsidR="008A1C55">
                        <w:rPr>
                          <w:noProof/>
                        </w:rPr>
                        <w:fldChar w:fldCharType="end"/>
                      </w:r>
                      <w:r>
                        <w:t>: Crowd density heatmap example.</w:t>
                      </w:r>
                    </w:p>
                  </w:txbxContent>
                </v:textbox>
                <w10:wrap type="topAndBottom"/>
              </v:shape>
            </w:pict>
          </mc:Fallback>
        </mc:AlternateContent>
      </w:r>
      <w:r>
        <w:rPr>
          <w:noProof/>
        </w:rPr>
        <w:drawing>
          <wp:anchor distT="0" distB="0" distL="114300" distR="114300" simplePos="0" relativeHeight="251658258" behindDoc="0" locked="0" layoutInCell="1" allowOverlap="1" wp14:anchorId="2FB8FDF8" wp14:editId="5217EDAD">
            <wp:simplePos x="0" y="0"/>
            <wp:positionH relativeFrom="margin">
              <wp:posOffset>2907030</wp:posOffset>
            </wp:positionH>
            <wp:positionV relativeFrom="paragraph">
              <wp:posOffset>447675</wp:posOffset>
            </wp:positionV>
            <wp:extent cx="2715895" cy="2178050"/>
            <wp:effectExtent l="38100" t="38100" r="46355" b="31750"/>
            <wp:wrapTopAndBottom/>
            <wp:docPr id="374966167" name="Picture 374966167" descr="A group of people walking on a crosswal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66167" name="Picture 374966167" descr="A group of people walking on a crosswalk&#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15895" cy="2178050"/>
                    </a:xfrm>
                    <a:prstGeom prst="rect">
                      <a:avLst/>
                    </a:prstGeom>
                    <a:ln w="25400">
                      <a:solidFill>
                        <a:schemeClr val="tx1"/>
                      </a:solidFill>
                    </a:ln>
                  </pic:spPr>
                </pic:pic>
              </a:graphicData>
            </a:graphic>
            <wp14:sizeRelH relativeFrom="page">
              <wp14:pctWidth>0</wp14:pctWidth>
            </wp14:sizeRelH>
            <wp14:sizeRelV relativeFrom="page">
              <wp14:pctHeight>0</wp14:pctHeight>
            </wp14:sizeRelV>
          </wp:anchor>
        </w:drawing>
      </w:r>
      <w:r w:rsidR="006D0994" w:rsidRPr="006D0994">
        <w:br w:type="page"/>
      </w:r>
    </w:p>
    <w:p w14:paraId="39A8D317" w14:textId="77777777" w:rsidR="00F12BC4" w:rsidRDefault="00DD10B9" w:rsidP="00F12BC4">
      <w:pPr>
        <w:pStyle w:val="Heading1"/>
      </w:pPr>
      <w:bookmarkStart w:id="10" w:name="_Toc202104114"/>
      <w:r>
        <w:t>11</w:t>
      </w:r>
      <w:r w:rsidR="006D0994" w:rsidRPr="006D0994">
        <w:t>. Conclusions</w:t>
      </w:r>
      <w:bookmarkStart w:id="11" w:name="_Toc202104115"/>
      <w:bookmarkEnd w:id="10"/>
    </w:p>
    <w:p w14:paraId="5FFF3FFC" w14:textId="5928A329" w:rsidR="002E6D22" w:rsidRDefault="00C42EE2" w:rsidP="00C42EE2">
      <w:r w:rsidRPr="00C42EE2">
        <w:t>Achieving a realistic and efficient crowd simulation is a complex task.</w:t>
      </w:r>
      <w:r w:rsidR="00A96B16">
        <w:t xml:space="preserve"> </w:t>
      </w:r>
      <w:r w:rsidR="00A96B16" w:rsidRPr="00A96B16">
        <w:t>In this research,</w:t>
      </w:r>
      <w:r w:rsidR="00A96B16">
        <w:t xml:space="preserve"> various metho</w:t>
      </w:r>
      <w:r w:rsidR="00406318">
        <w:t>d</w:t>
      </w:r>
      <w:r w:rsidR="00A96B16">
        <w:t>s have been studied aimed at reaching this goal, with a particular focus on collision avoidance techniques.</w:t>
      </w:r>
    </w:p>
    <w:p w14:paraId="6B776B3E" w14:textId="3B6B3E0B" w:rsidR="00A96E3C" w:rsidRDefault="00A96E3C" w:rsidP="00A96E3C">
      <w:pPr>
        <w:ind w:firstLine="720"/>
      </w:pPr>
      <w:r w:rsidRPr="00A96E3C">
        <w:t>The simulation has been approached by considering only local navigation, modeling the behavior of each individual independently without global path planning or group coordination.</w:t>
      </w:r>
    </w:p>
    <w:p w14:paraId="27C385AC" w14:textId="7E41FEEA" w:rsidR="003C115A" w:rsidRDefault="00ED31AA" w:rsidP="00ED31AA">
      <w:pPr>
        <w:ind w:firstLine="720"/>
      </w:pPr>
      <w:r w:rsidRPr="00ED31AA">
        <w:t xml:space="preserve">Different approaches have been tested, each with </w:t>
      </w:r>
      <w:r w:rsidR="00406318" w:rsidRPr="00ED31AA">
        <w:t>their</w:t>
      </w:r>
      <w:r w:rsidRPr="00ED31AA">
        <w:t xml:space="preserve"> own strengths and weaknesses, and it was found that their effectiveness varies depending on the scenario. For example, some algorithms performed better in high-density environments, while others were more suitable for open spaces</w:t>
      </w:r>
      <w:r>
        <w:t>.</w:t>
      </w:r>
    </w:p>
    <w:p w14:paraId="5CF7F2CF" w14:textId="5D5FC0D8" w:rsidR="00ED31AA" w:rsidRDefault="075953B8" w:rsidP="00ED31AA">
      <w:pPr>
        <w:ind w:firstLine="720"/>
      </w:pPr>
      <w:r>
        <w:t>An exhaustive comparison has been carried out, evaluating multiple metrics for each collision avoidance algorithm across a range of environments, each with distinct challenges and requirements. Interestingly, some methods led to the spontaneous emergence of complex group behaviors, such as the formation of organized queues.</w:t>
      </w:r>
    </w:p>
    <w:p w14:paraId="6AD37DBE" w14:textId="15699A37" w:rsidR="00603A28" w:rsidRDefault="003C115A" w:rsidP="00406318">
      <w:pPr>
        <w:ind w:firstLine="720"/>
      </w:pPr>
      <w:r w:rsidRPr="003C115A">
        <w:t xml:space="preserve">Furthermore, the study considered how density awareness influences individuals’ perception of their surroundings, which </w:t>
      </w:r>
      <w:r>
        <w:t>consequently</w:t>
      </w:r>
      <w:r w:rsidRPr="003C115A">
        <w:t xml:space="preserve"> affects their desired speed toward a given goal. These insights contribute to a deeper understanding of crowd dynamics and may guide the development of more adaptive and realistic simulation systems.</w:t>
      </w:r>
    </w:p>
    <w:p w14:paraId="4E8BDE8E" w14:textId="35F3916A" w:rsidR="00603A28" w:rsidRDefault="00603A28" w:rsidP="00603A28">
      <w:pPr>
        <w:pStyle w:val="Heading1"/>
      </w:pPr>
      <w:r>
        <w:t>12</w:t>
      </w:r>
      <w:r w:rsidRPr="006D0994">
        <w:t xml:space="preserve">. </w:t>
      </w:r>
      <w:r>
        <w:t>Future work</w:t>
      </w:r>
    </w:p>
    <w:p w14:paraId="7B6B9924" w14:textId="55845CCF" w:rsidR="00393ADA" w:rsidRDefault="00EF2180" w:rsidP="00603A28">
      <w:r w:rsidRPr="00EF2180">
        <w:t>As for future work, incorporating global navigation strategies and group behavior models could significantly enhance the realism and applicability of the simulation</w:t>
      </w:r>
      <w:r w:rsidR="00777556">
        <w:t>s</w:t>
      </w:r>
      <w:r w:rsidR="00393ADA">
        <w:t xml:space="preserve">. </w:t>
      </w:r>
    </w:p>
    <w:p w14:paraId="4430E8D1" w14:textId="496BB82A" w:rsidR="00393ADA" w:rsidRDefault="00393ADA" w:rsidP="00393ADA">
      <w:pPr>
        <w:ind w:firstLine="720"/>
      </w:pPr>
      <w:r w:rsidRPr="00393ADA">
        <w:t>While this study focused on local navigation and individual decision-making, real</w:t>
      </w:r>
      <w:r w:rsidR="005A79AB">
        <w:t xml:space="preserve"> </w:t>
      </w:r>
      <w:r w:rsidRPr="00393ADA">
        <w:t>world crowd movement often depends on a combination of local reactions and global path planning</w:t>
      </w:r>
      <w:r>
        <w:t xml:space="preserve">. </w:t>
      </w:r>
      <w:r w:rsidRPr="00393ADA">
        <w:t xml:space="preserve">Integrating global navigation would allow agents to make more informed, </w:t>
      </w:r>
      <w:r w:rsidR="005A79AB" w:rsidRPr="00393ADA">
        <w:t>long</w:t>
      </w:r>
      <w:r w:rsidR="005A79AB">
        <w:t>-term</w:t>
      </w:r>
      <w:r w:rsidRPr="00393ADA">
        <w:t xml:space="preserve"> decisions rather than reacting </w:t>
      </w:r>
      <w:r w:rsidR="005A79AB">
        <w:t>just</w:t>
      </w:r>
      <w:r w:rsidRPr="00393ADA">
        <w:t xml:space="preserve"> to their immediate surroundings.</w:t>
      </w:r>
    </w:p>
    <w:p w14:paraId="55490D6E" w14:textId="77777777" w:rsidR="00F84F16" w:rsidRDefault="00393ADA" w:rsidP="00393ADA">
      <w:pPr>
        <w:ind w:firstLine="720"/>
      </w:pPr>
      <w:r w:rsidRPr="00393ADA">
        <w:t>Additionally, modeling group behaviors</w:t>
      </w:r>
      <w:r w:rsidR="00F84F16">
        <w:t xml:space="preserve"> </w:t>
      </w:r>
      <w:r w:rsidR="00F84F16" w:rsidRPr="00F84F16">
        <w:t>would provide a more accurate representation of social dynamics in real crowds.</w:t>
      </w:r>
    </w:p>
    <w:p w14:paraId="25E25C25" w14:textId="31103314" w:rsidR="00F12BC4" w:rsidRDefault="00F84F16" w:rsidP="00393ADA">
      <w:pPr>
        <w:ind w:firstLine="720"/>
      </w:pPr>
      <w:r w:rsidRPr="00F84F16">
        <w:t>These extensions could improve the system’s ability to simulate large-scale, and complex environments</w:t>
      </w:r>
      <w:r w:rsidR="00F12BC4">
        <w:br w:type="page"/>
      </w:r>
    </w:p>
    <w:p w14:paraId="478892F5" w14:textId="14B3D8E8" w:rsidR="006D0994" w:rsidRPr="00F12BC4" w:rsidRDefault="00DD10B9" w:rsidP="00F12BC4">
      <w:pPr>
        <w:pStyle w:val="Heading1"/>
      </w:pPr>
      <w:r>
        <w:t>1</w:t>
      </w:r>
      <w:r w:rsidR="00603A28">
        <w:t>3</w:t>
      </w:r>
      <w:r w:rsidR="006D0994" w:rsidRPr="006D0994">
        <w:t>. References</w:t>
      </w:r>
      <w:bookmarkEnd w:id="11"/>
    </w:p>
    <w:p w14:paraId="5D7A9DC3" w14:textId="77777777" w:rsidR="006D0994" w:rsidRPr="00486854" w:rsidRDefault="006D0994" w:rsidP="006613CC">
      <w:pPr>
        <w:rPr>
          <w:color w:val="000000" w:themeColor="text1"/>
        </w:rPr>
      </w:pPr>
      <w:bookmarkStart w:id="12" w:name="ref1"/>
      <w:r w:rsidRPr="00486854">
        <w:rPr>
          <w:color w:val="000000" w:themeColor="text1"/>
        </w:rPr>
        <w:t xml:space="preserve">[1] </w:t>
      </w:r>
      <w:bookmarkEnd w:id="12"/>
      <w:r w:rsidRPr="00486854">
        <w:rPr>
          <w:color w:val="000000" w:themeColor="text1"/>
        </w:rPr>
        <w:t>Wouter van Toll, Julien Pettré. Algorithms for Microscopic Crowd Simulation: Advancements in the 2010s. Computer Graphics Forum, 2021, Eurographics 2021, 40 (2), 10.1111/cgf.142664. hal-03197198</w:t>
      </w:r>
    </w:p>
    <w:p w14:paraId="5C928AE2" w14:textId="77777777" w:rsidR="00486854" w:rsidRPr="00486854" w:rsidRDefault="00486854" w:rsidP="006613CC">
      <w:pPr>
        <w:rPr>
          <w:color w:val="000000" w:themeColor="text1"/>
        </w:rPr>
      </w:pPr>
    </w:p>
    <w:p w14:paraId="44033D19" w14:textId="77777777" w:rsidR="006D0994" w:rsidRPr="00486854" w:rsidRDefault="006D0994" w:rsidP="006613CC">
      <w:pPr>
        <w:rPr>
          <w:rFonts w:ascii="Cambria" w:eastAsia="Cambria" w:hAnsi="Cambria" w:cs="Cambria"/>
          <w:color w:val="000000" w:themeColor="text1"/>
        </w:rPr>
      </w:pPr>
      <w:bookmarkStart w:id="13" w:name="ref2"/>
      <w:r w:rsidRPr="00486854">
        <w:rPr>
          <w:color w:val="000000" w:themeColor="text1"/>
        </w:rPr>
        <w:t xml:space="preserve">[2] </w:t>
      </w:r>
      <w:bookmarkEnd w:id="13"/>
      <w:r w:rsidRPr="00486854">
        <w:rPr>
          <w:color w:val="000000" w:themeColor="text1"/>
        </w:rPr>
        <w:t>WOLINSKI D., LIN M. C., PETTRÉ J.: WarpDriver: Context aware probabilistic</w:t>
      </w:r>
      <w:r w:rsidRPr="00486854">
        <w:rPr>
          <w:rFonts w:ascii="Cambria" w:eastAsia="Cambria" w:hAnsi="Cambria" w:cs="Cambria"/>
          <w:color w:val="000000" w:themeColor="text1"/>
        </w:rPr>
        <w:t xml:space="preserve"> motion prediction for crowd simulation. ACM Trans. Graph. 35, 6 (2016), 164:1–164:11.</w:t>
      </w:r>
    </w:p>
    <w:p w14:paraId="3F6082EE" w14:textId="77777777" w:rsidR="00486854" w:rsidRPr="00486854" w:rsidRDefault="00486854" w:rsidP="006613CC">
      <w:pPr>
        <w:rPr>
          <w:rFonts w:ascii="Cambria" w:eastAsia="Cambria" w:hAnsi="Cambria" w:cs="Cambria"/>
          <w:color w:val="000000" w:themeColor="text1"/>
          <w:lang w:val="fr-FR"/>
        </w:rPr>
      </w:pPr>
    </w:p>
    <w:p w14:paraId="4B4BBA34" w14:textId="77777777" w:rsidR="006D0994" w:rsidRPr="00486854" w:rsidRDefault="006D0994" w:rsidP="006613CC">
      <w:pPr>
        <w:rPr>
          <w:rFonts w:ascii="Cambria" w:eastAsia="Cambria" w:hAnsi="Cambria" w:cs="Cambria"/>
          <w:color w:val="000000" w:themeColor="text1"/>
        </w:rPr>
      </w:pPr>
      <w:bookmarkStart w:id="14" w:name="ref3"/>
      <w:r w:rsidRPr="00486854">
        <w:rPr>
          <w:rFonts w:ascii="Cambria" w:eastAsia="Cambria" w:hAnsi="Cambria" w:cs="Cambria"/>
          <w:color w:val="000000" w:themeColor="text1"/>
          <w:lang w:val="fr-FR"/>
        </w:rPr>
        <w:t>[3]</w:t>
      </w:r>
      <w:r w:rsidRPr="00486854">
        <w:rPr>
          <w:rFonts w:ascii="Cambria" w:eastAsia="Cambria" w:hAnsi="Cambria" w:cs="Cambria"/>
          <w:color w:val="000000" w:themeColor="text1"/>
        </w:rPr>
        <w:t xml:space="preserve"> </w:t>
      </w:r>
      <w:bookmarkEnd w:id="14"/>
      <w:r w:rsidRPr="00486854">
        <w:rPr>
          <w:rFonts w:ascii="Cambria" w:eastAsia="Cambria" w:hAnsi="Cambria" w:cs="Cambria"/>
          <w:color w:val="000000" w:themeColor="text1"/>
        </w:rPr>
        <w:t>N.N. Schraudolph, A fast, compact approximation of the exponential function, Neural Computation. 11 (1999) 853–862.</w:t>
      </w:r>
    </w:p>
    <w:p w14:paraId="5CD6CECF" w14:textId="77777777" w:rsidR="00486854" w:rsidRPr="00486854" w:rsidRDefault="00486854" w:rsidP="006613CC">
      <w:pPr>
        <w:rPr>
          <w:rFonts w:ascii="Cambria" w:eastAsia="Cambria" w:hAnsi="Cambria" w:cs="Cambria"/>
          <w:color w:val="000000" w:themeColor="text1"/>
        </w:rPr>
      </w:pPr>
    </w:p>
    <w:p w14:paraId="333339BA" w14:textId="77777777" w:rsidR="006D0994" w:rsidRPr="00486854" w:rsidRDefault="006D0994" w:rsidP="006613CC">
      <w:pPr>
        <w:rPr>
          <w:rFonts w:ascii="Cambria" w:eastAsia="Cambria" w:hAnsi="Cambria" w:cs="Cambria"/>
          <w:color w:val="000000" w:themeColor="text1"/>
        </w:rPr>
      </w:pPr>
      <w:bookmarkStart w:id="15" w:name="ref4"/>
      <w:r w:rsidRPr="00486854">
        <w:rPr>
          <w:rFonts w:ascii="Cambria" w:eastAsia="Cambria" w:hAnsi="Cambria" w:cs="Cambria"/>
          <w:color w:val="000000" w:themeColor="text1"/>
          <w:lang w:val="fr-FR"/>
        </w:rPr>
        <w:t xml:space="preserve">[4] </w:t>
      </w:r>
      <w:r w:rsidRPr="00486854">
        <w:rPr>
          <w:rFonts w:ascii="Cambria" w:eastAsia="Cambria" w:hAnsi="Cambria" w:cs="Cambria"/>
          <w:color w:val="000000" w:themeColor="text1"/>
        </w:rPr>
        <w:t xml:space="preserve"> </w:t>
      </w:r>
      <w:bookmarkEnd w:id="15"/>
      <w:r w:rsidRPr="00486854">
        <w:rPr>
          <w:rFonts w:ascii="Cambria" w:eastAsia="Cambria" w:hAnsi="Cambria" w:cs="Cambria"/>
          <w:color w:val="000000" w:themeColor="text1"/>
        </w:rPr>
        <w:t>BEST A., NARANG S., CURTIS S., MANOCHA D.: DenseSense: Interactive crowd simulation using density-dependent filters. In Proc. ACM SIGGRAPH/Eurographics Symp. Computer Animation (2014), Eurographics Association, pp. 97–102.</w:t>
      </w:r>
    </w:p>
    <w:p w14:paraId="6FEBA5BC" w14:textId="77777777" w:rsidR="00486854" w:rsidRPr="00486854" w:rsidRDefault="00486854" w:rsidP="006613CC">
      <w:pPr>
        <w:rPr>
          <w:rFonts w:ascii="Cambria" w:eastAsia="Cambria" w:hAnsi="Cambria" w:cs="Cambria"/>
          <w:color w:val="000000" w:themeColor="text1"/>
        </w:rPr>
      </w:pPr>
    </w:p>
    <w:p w14:paraId="0FF82054" w14:textId="22FA23BB" w:rsidR="006D0994" w:rsidRPr="00C63D47" w:rsidRDefault="006D0994" w:rsidP="00AE0857">
      <w:pPr>
        <w:rPr>
          <w:rFonts w:ascii="Cambria" w:eastAsia="Cambria" w:hAnsi="Cambria" w:cs="Cambria"/>
          <w:color w:val="000000" w:themeColor="text1"/>
        </w:rPr>
      </w:pPr>
      <w:bookmarkStart w:id="16" w:name="ref6"/>
      <w:bookmarkStart w:id="17" w:name="ref5"/>
      <w:r w:rsidRPr="00486854">
        <w:rPr>
          <w:rFonts w:ascii="Cambria" w:eastAsia="Cambria" w:hAnsi="Cambria" w:cs="Cambria"/>
          <w:color w:val="000000" w:themeColor="text1"/>
          <w:lang w:val="fr-FR"/>
        </w:rPr>
        <w:t>[</w:t>
      </w:r>
      <w:r w:rsidR="00C319D4">
        <w:rPr>
          <w:rFonts w:ascii="Cambria" w:eastAsia="Cambria" w:hAnsi="Cambria" w:cs="Cambria"/>
          <w:color w:val="000000" w:themeColor="text1"/>
          <w:lang w:val="fr-FR"/>
        </w:rPr>
        <w:t>5</w:t>
      </w:r>
      <w:r w:rsidRPr="00486854">
        <w:rPr>
          <w:rFonts w:ascii="Cambria" w:eastAsia="Cambria" w:hAnsi="Cambria" w:cs="Cambria"/>
          <w:color w:val="000000" w:themeColor="text1"/>
          <w:lang w:val="fr-FR"/>
        </w:rPr>
        <w:t>]</w:t>
      </w:r>
      <w:r w:rsidRPr="00AE0857">
        <w:rPr>
          <w:rFonts w:ascii="Cambria" w:eastAsia="Cambria" w:hAnsi="Cambria" w:cs="Cambria"/>
          <w:color w:val="000000" w:themeColor="text1"/>
        </w:rPr>
        <w:t xml:space="preserve"> </w:t>
      </w:r>
      <w:bookmarkEnd w:id="16"/>
      <w:bookmarkEnd w:id="17"/>
      <w:r w:rsidR="00AE0857" w:rsidRPr="00AE0857">
        <w:rPr>
          <w:rFonts w:ascii="Cambria" w:eastAsia="Cambria" w:hAnsi="Cambria" w:cs="Cambria"/>
          <w:color w:val="000000" w:themeColor="text1"/>
        </w:rPr>
        <w:t>VAN DEN BERG J. P., GUY S. J., LIN M. C., MANOCHA</w:t>
      </w:r>
      <w:r w:rsidR="00AE0857">
        <w:rPr>
          <w:rFonts w:ascii="Cambria" w:eastAsia="Cambria" w:hAnsi="Cambria" w:cs="Cambria"/>
          <w:color w:val="000000" w:themeColor="text1"/>
        </w:rPr>
        <w:t xml:space="preserve"> </w:t>
      </w:r>
      <w:r w:rsidR="00AE0857" w:rsidRPr="00AE0857">
        <w:rPr>
          <w:rFonts w:ascii="Cambria" w:eastAsia="Cambria" w:hAnsi="Cambria" w:cs="Cambria"/>
          <w:color w:val="000000" w:themeColor="text1"/>
        </w:rPr>
        <w:t>D.: Reciprocal n-body collision avoidance. In Proc. 14th Int. Symp.</w:t>
      </w:r>
      <w:r w:rsidR="00AE0857" w:rsidRPr="00C63D47">
        <w:rPr>
          <w:rFonts w:ascii="Cambria" w:eastAsia="Cambria" w:hAnsi="Cambria" w:cs="Cambria"/>
          <w:color w:val="000000" w:themeColor="text1"/>
        </w:rPr>
        <w:t xml:space="preserve"> </w:t>
      </w:r>
      <w:r w:rsidR="00AE0857" w:rsidRPr="00AE0857">
        <w:rPr>
          <w:rFonts w:ascii="Cambria" w:eastAsia="Cambria" w:hAnsi="Cambria" w:cs="Cambria"/>
          <w:color w:val="000000" w:themeColor="text1"/>
        </w:rPr>
        <w:t>Robotics Research (2011), pp. 3–19. 6, 8, 9, 11</w:t>
      </w:r>
    </w:p>
    <w:p w14:paraId="62D03395" w14:textId="77777777" w:rsidR="006D0994" w:rsidRDefault="006D0994" w:rsidP="006D0994"/>
    <w:p w14:paraId="5F53E716" w14:textId="3E278228" w:rsidR="003E4863" w:rsidRPr="00D8207B" w:rsidRDefault="00B76330" w:rsidP="00483FC1">
      <w:pPr>
        <w:rPr>
          <w:rFonts w:ascii="Cambria" w:eastAsia="Cambria" w:hAnsi="Cambria" w:cs="Cambria"/>
          <w:color w:val="000000" w:themeColor="text1"/>
        </w:rPr>
      </w:pPr>
      <w:r>
        <w:rPr>
          <w:rFonts w:ascii="Cambria" w:eastAsia="Cambria" w:hAnsi="Cambria" w:cs="Cambria"/>
          <w:color w:val="000000" w:themeColor="text1"/>
          <w:lang w:val="fr-FR"/>
        </w:rPr>
        <w:t xml:space="preserve">[6] </w:t>
      </w:r>
      <w:r w:rsidR="00483FC1" w:rsidRPr="00483FC1">
        <w:rPr>
          <w:rFonts w:ascii="Cambria" w:eastAsia="Cambria" w:hAnsi="Cambria" w:cs="Cambria"/>
          <w:color w:val="000000" w:themeColor="text1"/>
        </w:rPr>
        <w:t>KARAMOUZAS I., SKINNER B., GUY S. J.: Universal power law governing pedestrian interactions. Phys. Rev. Lett. 113 (2014), 238701:1–5. 6</w:t>
      </w:r>
    </w:p>
    <w:p w14:paraId="1161241A" w14:textId="77777777" w:rsidR="00955341" w:rsidRDefault="00955341" w:rsidP="00483FC1"/>
    <w:p w14:paraId="5927A0F6" w14:textId="31E11809" w:rsidR="00A81193" w:rsidRPr="00B76330" w:rsidRDefault="00B76330" w:rsidP="00A81193">
      <w:pPr>
        <w:rPr>
          <w:rFonts w:ascii="Cambria" w:eastAsia="Cambria" w:hAnsi="Cambria" w:cs="Cambria"/>
          <w:color w:val="000000" w:themeColor="text1"/>
        </w:rPr>
      </w:pPr>
      <w:bookmarkStart w:id="18" w:name="ref7"/>
      <w:r w:rsidRPr="00B035BC">
        <w:rPr>
          <w:rFonts w:ascii="Cambria" w:eastAsia="Cambria" w:hAnsi="Cambria" w:cs="Cambria"/>
          <w:color w:val="000000" w:themeColor="text1"/>
        </w:rPr>
        <w:t>[</w:t>
      </w:r>
      <w:r>
        <w:rPr>
          <w:rFonts w:ascii="Cambria" w:eastAsia="Cambria" w:hAnsi="Cambria" w:cs="Cambria"/>
          <w:color w:val="000000" w:themeColor="text1"/>
        </w:rPr>
        <w:t>7</w:t>
      </w:r>
      <w:r w:rsidRPr="00B035BC">
        <w:rPr>
          <w:rFonts w:ascii="Cambria" w:eastAsia="Cambria" w:hAnsi="Cambria" w:cs="Cambria"/>
          <w:color w:val="000000" w:themeColor="text1"/>
        </w:rPr>
        <w:t xml:space="preserve">] </w:t>
      </w:r>
      <w:bookmarkEnd w:id="18"/>
      <w:r w:rsidRPr="00B035BC">
        <w:rPr>
          <w:rFonts w:ascii="Cambria" w:eastAsia="Cambria" w:hAnsi="Cambria" w:cs="Cambria"/>
          <w:color w:val="000000" w:themeColor="text1"/>
        </w:rPr>
        <w:t>D. Helbing, I. J. Farkas, and T. Vicsek, “Simulating dynamical features of escape panic,”  cond-mat/0102397, 2001.</w:t>
      </w:r>
    </w:p>
    <w:sectPr w:rsidR="00A81193" w:rsidRPr="00B76330" w:rsidSect="00AC5472">
      <w:headerReference w:type="even" r:id="rId59"/>
      <w:headerReference w:type="default" r:id="rId60"/>
      <w:footerReference w:type="even" r:id="rId61"/>
      <w:footerReference w:type="default" r:id="rId62"/>
      <w:footnotePr>
        <w:numRestart w:val="eachPage"/>
      </w:footnotePr>
      <w:endnotePr>
        <w:numFmt w:val="decimal"/>
      </w:endnotePr>
      <w:pgSz w:w="12240" w:h="15840" w:code="1"/>
      <w:pgMar w:top="1872" w:right="1440" w:bottom="1440" w:left="187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58979A" w14:textId="77777777" w:rsidR="0001040C" w:rsidRDefault="0001040C">
      <w:r>
        <w:separator/>
      </w:r>
    </w:p>
  </w:endnote>
  <w:endnote w:type="continuationSeparator" w:id="0">
    <w:p w14:paraId="3E66F914" w14:textId="77777777" w:rsidR="0001040C" w:rsidRDefault="000104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AD376F" w14:textId="77777777" w:rsidR="00307C76" w:rsidRDefault="00307C76">
    <w:pPr>
      <w:pStyle w:val="Footer"/>
      <w:framePr w:wrap="around" w:vAnchor="text" w:hAnchor="margin" w:xAlign="right" w:y="1"/>
    </w:pPr>
    <w:r>
      <w:fldChar w:fldCharType="begin"/>
    </w:r>
    <w:r>
      <w:instrText xml:space="preserve">PAGE  </w:instrText>
    </w:r>
    <w:r>
      <w:fldChar w:fldCharType="end"/>
    </w:r>
  </w:p>
  <w:p w14:paraId="00346A0E" w14:textId="77777777" w:rsidR="00307C76" w:rsidRDefault="00307C7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33BBFD" w14:textId="77777777" w:rsidR="00307C76" w:rsidRDefault="00307C76">
    <w:pPr>
      <w:pStyle w:val="Footer"/>
      <w:framePr w:wrap="around" w:vAnchor="text" w:hAnchor="margin" w:xAlign="right" w:y="1"/>
    </w:pPr>
  </w:p>
  <w:p w14:paraId="42BF9A53" w14:textId="0FBD70AE" w:rsidR="00307C76" w:rsidRPr="00C63D47" w:rsidRDefault="00E0125A" w:rsidP="00A316DB">
    <w:pPr>
      <w:pStyle w:val="Header"/>
      <w:ind w:right="-115"/>
      <w:jc w:val="center"/>
      <w:rPr>
        <w:rFonts w:eastAsia="Cambria"/>
      </w:rPr>
    </w:pPr>
    <w:r w:rsidRPr="00C63D47">
      <w:rPr>
        <w:rFonts w:eastAsia="Cambria"/>
        <w:sz w:val="16"/>
        <w:szCs w:val="16"/>
      </w:rPr>
      <w:t>© DigiPen Institute of Technology</w:t>
    </w:r>
    <w:r w:rsidR="00A316DB" w:rsidRPr="00C63D47">
      <w:rPr>
        <w:rFonts w:eastAsia="Cambria"/>
        <w:sz w:val="16"/>
        <w:szCs w:val="16"/>
      </w:rPr>
      <w:t xml:space="preserve"> </w:t>
    </w:r>
    <w:r w:rsidRPr="00C63D47">
      <w:rPr>
        <w:rFonts w:eastAsia="Cambria"/>
        <w:sz w:val="16"/>
        <w:szCs w:val="16"/>
      </w:rPr>
      <w:t>Europe - Bilbao</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CA4823" w14:textId="77777777" w:rsidR="0001040C" w:rsidRDefault="0001040C">
      <w:r>
        <w:separator/>
      </w:r>
    </w:p>
  </w:footnote>
  <w:footnote w:type="continuationSeparator" w:id="0">
    <w:p w14:paraId="564C881D" w14:textId="77777777" w:rsidR="0001040C" w:rsidRDefault="0001040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07C36D" w14:textId="77777777" w:rsidR="00307C76" w:rsidRDefault="00307C76">
    <w:pPr>
      <w:framePr w:wrap="around" w:vAnchor="text" w:hAnchor="margin" w:xAlign="right" w:y="1"/>
    </w:pPr>
    <w:r>
      <w:fldChar w:fldCharType="begin"/>
    </w:r>
    <w:r>
      <w:instrText xml:space="preserve">PAGE  </w:instrText>
    </w:r>
    <w:r>
      <w:fldChar w:fldCharType="end"/>
    </w:r>
  </w:p>
  <w:p w14:paraId="75E11891" w14:textId="77777777" w:rsidR="00307C76" w:rsidRDefault="00307C76">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63645A" w14:textId="77777777" w:rsidR="00307C76" w:rsidRDefault="004964C4" w:rsidP="004964C4">
    <w:pPr>
      <w:jc w:val="right"/>
    </w:pPr>
    <w:r>
      <w:rPr>
        <w:rStyle w:val="PageNumber"/>
      </w:rPr>
      <w:fldChar w:fldCharType="begin"/>
    </w:r>
    <w:r>
      <w:rPr>
        <w:rStyle w:val="PageNumber"/>
      </w:rPr>
      <w:instrText xml:space="preserve"> PAGE </w:instrText>
    </w:r>
    <w:r>
      <w:rPr>
        <w:rStyle w:val="PageNumber"/>
      </w:rPr>
      <w:fldChar w:fldCharType="separate"/>
    </w:r>
    <w:r w:rsidR="00BE7ED0">
      <w:rPr>
        <w:rStyle w:val="PageNumber"/>
        <w:noProof/>
      </w:rPr>
      <w:t>1</w:t>
    </w:r>
    <w:r>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931FBD"/>
    <w:multiLevelType w:val="hybridMultilevel"/>
    <w:tmpl w:val="BFA483A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97B68E8"/>
    <w:multiLevelType w:val="hybridMultilevel"/>
    <w:tmpl w:val="DB723FC0"/>
    <w:lvl w:ilvl="0" w:tplc="F3B070FC">
      <w:start w:val="7"/>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AF79C1"/>
    <w:multiLevelType w:val="hybridMultilevel"/>
    <w:tmpl w:val="5F3CD5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577A2E"/>
    <w:multiLevelType w:val="hybridMultilevel"/>
    <w:tmpl w:val="ED48679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0C43273"/>
    <w:multiLevelType w:val="hybridMultilevel"/>
    <w:tmpl w:val="2E0835F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D776DFC"/>
    <w:multiLevelType w:val="hybridMultilevel"/>
    <w:tmpl w:val="C67405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46B1EB7"/>
    <w:multiLevelType w:val="hybridMultilevel"/>
    <w:tmpl w:val="FF6458B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4B120E6"/>
    <w:multiLevelType w:val="hybridMultilevel"/>
    <w:tmpl w:val="9BE2CFA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A1E420A"/>
    <w:multiLevelType w:val="hybridMultilevel"/>
    <w:tmpl w:val="A0EC13A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F491A26"/>
    <w:multiLevelType w:val="hybridMultilevel"/>
    <w:tmpl w:val="C2BC6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C23739"/>
    <w:multiLevelType w:val="hybridMultilevel"/>
    <w:tmpl w:val="6C88F4EA"/>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030248B"/>
    <w:multiLevelType w:val="hybridMultilevel"/>
    <w:tmpl w:val="8C0E6D78"/>
    <w:lvl w:ilvl="0" w:tplc="0409000B">
      <w:start w:val="7"/>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93783D"/>
    <w:multiLevelType w:val="hybridMultilevel"/>
    <w:tmpl w:val="B9D23D3E"/>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43C92B0B"/>
    <w:multiLevelType w:val="hybridMultilevel"/>
    <w:tmpl w:val="BF4694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2356A4"/>
    <w:multiLevelType w:val="hybridMultilevel"/>
    <w:tmpl w:val="0F34AEC2"/>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AA0103B"/>
    <w:multiLevelType w:val="hybridMultilevel"/>
    <w:tmpl w:val="9C0623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BE267B2"/>
    <w:multiLevelType w:val="hybridMultilevel"/>
    <w:tmpl w:val="EA4604F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2FC485A"/>
    <w:multiLevelType w:val="hybridMultilevel"/>
    <w:tmpl w:val="CC9C139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6787A2C"/>
    <w:multiLevelType w:val="hybridMultilevel"/>
    <w:tmpl w:val="47EED93C"/>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A6B0E28"/>
    <w:multiLevelType w:val="hybridMultilevel"/>
    <w:tmpl w:val="759E9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5D1C4E"/>
    <w:multiLevelType w:val="hybridMultilevel"/>
    <w:tmpl w:val="27A8B1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E6D51CF"/>
    <w:multiLevelType w:val="hybridMultilevel"/>
    <w:tmpl w:val="D2744458"/>
    <w:lvl w:ilvl="0" w:tplc="0C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F657405"/>
    <w:multiLevelType w:val="hybridMultilevel"/>
    <w:tmpl w:val="55E48DD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2F51D54"/>
    <w:multiLevelType w:val="hybridMultilevel"/>
    <w:tmpl w:val="CB04095E"/>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5B3558A"/>
    <w:multiLevelType w:val="hybridMultilevel"/>
    <w:tmpl w:val="3FE0D424"/>
    <w:lvl w:ilvl="0" w:tplc="A794509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74920D5"/>
    <w:multiLevelType w:val="hybridMultilevel"/>
    <w:tmpl w:val="6EC61F8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32C3B14"/>
    <w:multiLevelType w:val="hybridMultilevel"/>
    <w:tmpl w:val="5002D0F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56747CE"/>
    <w:multiLevelType w:val="hybridMultilevel"/>
    <w:tmpl w:val="B5E8268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75D07EB7"/>
    <w:multiLevelType w:val="hybridMultilevel"/>
    <w:tmpl w:val="2C10EB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74B4C89"/>
    <w:multiLevelType w:val="hybridMultilevel"/>
    <w:tmpl w:val="E696C44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8273C44"/>
    <w:multiLevelType w:val="hybridMultilevel"/>
    <w:tmpl w:val="8F18043C"/>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CED5E57"/>
    <w:multiLevelType w:val="hybridMultilevel"/>
    <w:tmpl w:val="E0665C34"/>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F3A37F8"/>
    <w:multiLevelType w:val="hybridMultilevel"/>
    <w:tmpl w:val="C59A2540"/>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88153189">
    <w:abstractNumId w:val="24"/>
  </w:num>
  <w:num w:numId="2" w16cid:durableId="1641107305">
    <w:abstractNumId w:val="9"/>
  </w:num>
  <w:num w:numId="3" w16cid:durableId="831028104">
    <w:abstractNumId w:val="19"/>
  </w:num>
  <w:num w:numId="4" w16cid:durableId="983923972">
    <w:abstractNumId w:val="16"/>
  </w:num>
  <w:num w:numId="5" w16cid:durableId="692805471">
    <w:abstractNumId w:val="31"/>
  </w:num>
  <w:num w:numId="6" w16cid:durableId="321399365">
    <w:abstractNumId w:val="15"/>
  </w:num>
  <w:num w:numId="7" w16cid:durableId="260381912">
    <w:abstractNumId w:val="14"/>
  </w:num>
  <w:num w:numId="8" w16cid:durableId="282620414">
    <w:abstractNumId w:val="29"/>
  </w:num>
  <w:num w:numId="9" w16cid:durableId="1037663465">
    <w:abstractNumId w:val="10"/>
  </w:num>
  <w:num w:numId="10" w16cid:durableId="1082679835">
    <w:abstractNumId w:val="21"/>
  </w:num>
  <w:num w:numId="11" w16cid:durableId="1900361381">
    <w:abstractNumId w:val="3"/>
  </w:num>
  <w:num w:numId="12" w16cid:durableId="987319800">
    <w:abstractNumId w:val="26"/>
  </w:num>
  <w:num w:numId="13" w16cid:durableId="312754509">
    <w:abstractNumId w:val="25"/>
  </w:num>
  <w:num w:numId="14" w16cid:durableId="1299645411">
    <w:abstractNumId w:val="17"/>
  </w:num>
  <w:num w:numId="15" w16cid:durableId="1891334688">
    <w:abstractNumId w:val="27"/>
  </w:num>
  <w:num w:numId="16" w16cid:durableId="603000333">
    <w:abstractNumId w:val="7"/>
  </w:num>
  <w:num w:numId="17" w16cid:durableId="305403864">
    <w:abstractNumId w:val="32"/>
  </w:num>
  <w:num w:numId="18" w16cid:durableId="743257867">
    <w:abstractNumId w:val="22"/>
  </w:num>
  <w:num w:numId="19" w16cid:durableId="510685422">
    <w:abstractNumId w:val="4"/>
  </w:num>
  <w:num w:numId="20" w16cid:durableId="1838765533">
    <w:abstractNumId w:val="11"/>
  </w:num>
  <w:num w:numId="21" w16cid:durableId="1422874842">
    <w:abstractNumId w:val="1"/>
  </w:num>
  <w:num w:numId="22" w16cid:durableId="1330869851">
    <w:abstractNumId w:val="0"/>
  </w:num>
  <w:num w:numId="23" w16cid:durableId="2024278107">
    <w:abstractNumId w:val="8"/>
  </w:num>
  <w:num w:numId="24" w16cid:durableId="1137408047">
    <w:abstractNumId w:val="30"/>
  </w:num>
  <w:num w:numId="25" w16cid:durableId="823086386">
    <w:abstractNumId w:val="6"/>
  </w:num>
  <w:num w:numId="26" w16cid:durableId="1688484936">
    <w:abstractNumId w:val="23"/>
  </w:num>
  <w:num w:numId="27" w16cid:durableId="1582719611">
    <w:abstractNumId w:val="5"/>
  </w:num>
  <w:num w:numId="28" w16cid:durableId="515382846">
    <w:abstractNumId w:val="12"/>
  </w:num>
  <w:num w:numId="29" w16cid:durableId="1208177016">
    <w:abstractNumId w:val="18"/>
  </w:num>
  <w:num w:numId="30" w16cid:durableId="1469783317">
    <w:abstractNumId w:val="20"/>
  </w:num>
  <w:num w:numId="31" w16cid:durableId="205799793">
    <w:abstractNumId w:val="13"/>
  </w:num>
  <w:num w:numId="32" w16cid:durableId="1124807176">
    <w:abstractNumId w:val="2"/>
  </w:num>
  <w:num w:numId="33" w16cid:durableId="1779911147">
    <w:abstractNumId w:val="28"/>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936"/>
  <w:doNotHyphenateCaps/>
  <w:drawingGridHorizontalSpacing w:val="120"/>
  <w:drawingGridVerticalSpacing w:val="120"/>
  <w:displayHorizontalDrawingGridEvery w:val="0"/>
  <w:displayVerticalDrawingGridEvery w:val="3"/>
  <w:doNotShadeFormData/>
  <w:characterSpacingControl w:val="compressPunctuation"/>
  <w:footnotePr>
    <w:numRestart w:val="eachPage"/>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7C76"/>
    <w:rsid w:val="00004BFB"/>
    <w:rsid w:val="00004E7E"/>
    <w:rsid w:val="00007820"/>
    <w:rsid w:val="0001040C"/>
    <w:rsid w:val="000104E2"/>
    <w:rsid w:val="00012497"/>
    <w:rsid w:val="00013C17"/>
    <w:rsid w:val="00014C22"/>
    <w:rsid w:val="00017F21"/>
    <w:rsid w:val="00020A7A"/>
    <w:rsid w:val="000259F6"/>
    <w:rsid w:val="00026792"/>
    <w:rsid w:val="00026B01"/>
    <w:rsid w:val="00026C1B"/>
    <w:rsid w:val="00033295"/>
    <w:rsid w:val="00035361"/>
    <w:rsid w:val="0004016B"/>
    <w:rsid w:val="00042046"/>
    <w:rsid w:val="000428B3"/>
    <w:rsid w:val="00043A7C"/>
    <w:rsid w:val="00043B4F"/>
    <w:rsid w:val="00046736"/>
    <w:rsid w:val="000468AA"/>
    <w:rsid w:val="0005051C"/>
    <w:rsid w:val="00051538"/>
    <w:rsid w:val="000521EC"/>
    <w:rsid w:val="000526B3"/>
    <w:rsid w:val="00052B14"/>
    <w:rsid w:val="000556DE"/>
    <w:rsid w:val="000564A6"/>
    <w:rsid w:val="0005678E"/>
    <w:rsid w:val="00062265"/>
    <w:rsid w:val="0006526D"/>
    <w:rsid w:val="0007653D"/>
    <w:rsid w:val="000808EA"/>
    <w:rsid w:val="000838C4"/>
    <w:rsid w:val="00083903"/>
    <w:rsid w:val="0009033C"/>
    <w:rsid w:val="00091199"/>
    <w:rsid w:val="00091593"/>
    <w:rsid w:val="000943B2"/>
    <w:rsid w:val="00094C8A"/>
    <w:rsid w:val="00095ACA"/>
    <w:rsid w:val="000A1F5E"/>
    <w:rsid w:val="000A216D"/>
    <w:rsid w:val="000A24CE"/>
    <w:rsid w:val="000A3A30"/>
    <w:rsid w:val="000A474A"/>
    <w:rsid w:val="000A56F9"/>
    <w:rsid w:val="000A5E6C"/>
    <w:rsid w:val="000A6862"/>
    <w:rsid w:val="000A6DE9"/>
    <w:rsid w:val="000A7C82"/>
    <w:rsid w:val="000B50B8"/>
    <w:rsid w:val="000C1220"/>
    <w:rsid w:val="000C276C"/>
    <w:rsid w:val="000C2B19"/>
    <w:rsid w:val="000C63E0"/>
    <w:rsid w:val="000C652D"/>
    <w:rsid w:val="000D1D46"/>
    <w:rsid w:val="000D45C1"/>
    <w:rsid w:val="000D5668"/>
    <w:rsid w:val="000E0E9A"/>
    <w:rsid w:val="000E1E80"/>
    <w:rsid w:val="000E291E"/>
    <w:rsid w:val="000E5043"/>
    <w:rsid w:val="000E59C5"/>
    <w:rsid w:val="000E7E30"/>
    <w:rsid w:val="000F5BA6"/>
    <w:rsid w:val="000F6769"/>
    <w:rsid w:val="00100C30"/>
    <w:rsid w:val="0010184B"/>
    <w:rsid w:val="0010580D"/>
    <w:rsid w:val="00105FCD"/>
    <w:rsid w:val="00107315"/>
    <w:rsid w:val="0011040D"/>
    <w:rsid w:val="00112881"/>
    <w:rsid w:val="001156C5"/>
    <w:rsid w:val="001244F4"/>
    <w:rsid w:val="001261B5"/>
    <w:rsid w:val="00127D57"/>
    <w:rsid w:val="00127FE2"/>
    <w:rsid w:val="00131762"/>
    <w:rsid w:val="00134CEC"/>
    <w:rsid w:val="00135485"/>
    <w:rsid w:val="001359A3"/>
    <w:rsid w:val="00135AB4"/>
    <w:rsid w:val="00135FEF"/>
    <w:rsid w:val="00136B5C"/>
    <w:rsid w:val="00136D6E"/>
    <w:rsid w:val="00137830"/>
    <w:rsid w:val="00144FE8"/>
    <w:rsid w:val="001468BF"/>
    <w:rsid w:val="001503E0"/>
    <w:rsid w:val="001505B2"/>
    <w:rsid w:val="00150D2D"/>
    <w:rsid w:val="00152262"/>
    <w:rsid w:val="00152980"/>
    <w:rsid w:val="00153467"/>
    <w:rsid w:val="0015437F"/>
    <w:rsid w:val="00160871"/>
    <w:rsid w:val="00160F85"/>
    <w:rsid w:val="0016478B"/>
    <w:rsid w:val="001655F0"/>
    <w:rsid w:val="00166C93"/>
    <w:rsid w:val="001676C3"/>
    <w:rsid w:val="00170799"/>
    <w:rsid w:val="001743E7"/>
    <w:rsid w:val="00175863"/>
    <w:rsid w:val="00175B21"/>
    <w:rsid w:val="00180DA4"/>
    <w:rsid w:val="001826DC"/>
    <w:rsid w:val="001844CD"/>
    <w:rsid w:val="00184F42"/>
    <w:rsid w:val="00185882"/>
    <w:rsid w:val="0018660C"/>
    <w:rsid w:val="001874FD"/>
    <w:rsid w:val="00192D87"/>
    <w:rsid w:val="00192FD6"/>
    <w:rsid w:val="001947CF"/>
    <w:rsid w:val="00194BED"/>
    <w:rsid w:val="00195047"/>
    <w:rsid w:val="00195920"/>
    <w:rsid w:val="00196447"/>
    <w:rsid w:val="0019780D"/>
    <w:rsid w:val="00197F0B"/>
    <w:rsid w:val="001A408A"/>
    <w:rsid w:val="001A66AD"/>
    <w:rsid w:val="001B51D8"/>
    <w:rsid w:val="001C0785"/>
    <w:rsid w:val="001C1A38"/>
    <w:rsid w:val="001C2AE2"/>
    <w:rsid w:val="001C52BC"/>
    <w:rsid w:val="001C642C"/>
    <w:rsid w:val="001D22B4"/>
    <w:rsid w:val="001D3502"/>
    <w:rsid w:val="001D5919"/>
    <w:rsid w:val="001E0CCA"/>
    <w:rsid w:val="001E1212"/>
    <w:rsid w:val="001E5B59"/>
    <w:rsid w:val="001E6501"/>
    <w:rsid w:val="001F04F0"/>
    <w:rsid w:val="001F0E8A"/>
    <w:rsid w:val="001F253C"/>
    <w:rsid w:val="001F2B2F"/>
    <w:rsid w:val="001F4204"/>
    <w:rsid w:val="001F4B46"/>
    <w:rsid w:val="001F540A"/>
    <w:rsid w:val="001F57B1"/>
    <w:rsid w:val="002006E4"/>
    <w:rsid w:val="002022F8"/>
    <w:rsid w:val="00207DD8"/>
    <w:rsid w:val="00210C84"/>
    <w:rsid w:val="00214611"/>
    <w:rsid w:val="002159A0"/>
    <w:rsid w:val="0021667F"/>
    <w:rsid w:val="0022019B"/>
    <w:rsid w:val="0022187D"/>
    <w:rsid w:val="00222054"/>
    <w:rsid w:val="0022220E"/>
    <w:rsid w:val="002223E9"/>
    <w:rsid w:val="00223A95"/>
    <w:rsid w:val="0022456C"/>
    <w:rsid w:val="00225423"/>
    <w:rsid w:val="00226CFC"/>
    <w:rsid w:val="00230251"/>
    <w:rsid w:val="002308EB"/>
    <w:rsid w:val="00230D79"/>
    <w:rsid w:val="00230F08"/>
    <w:rsid w:val="00231ABD"/>
    <w:rsid w:val="00233BA6"/>
    <w:rsid w:val="002341FC"/>
    <w:rsid w:val="002377A9"/>
    <w:rsid w:val="00241AEF"/>
    <w:rsid w:val="0024454B"/>
    <w:rsid w:val="00245B82"/>
    <w:rsid w:val="00245FA0"/>
    <w:rsid w:val="0024615E"/>
    <w:rsid w:val="002505DA"/>
    <w:rsid w:val="002513E8"/>
    <w:rsid w:val="00251F27"/>
    <w:rsid w:val="002572B7"/>
    <w:rsid w:val="0026025B"/>
    <w:rsid w:val="00262587"/>
    <w:rsid w:val="00262F3B"/>
    <w:rsid w:val="00264793"/>
    <w:rsid w:val="00264F14"/>
    <w:rsid w:val="00266BE2"/>
    <w:rsid w:val="002714C0"/>
    <w:rsid w:val="0027167F"/>
    <w:rsid w:val="00271A06"/>
    <w:rsid w:val="0027396B"/>
    <w:rsid w:val="0027558A"/>
    <w:rsid w:val="002800B6"/>
    <w:rsid w:val="002818EF"/>
    <w:rsid w:val="0028289C"/>
    <w:rsid w:val="00284097"/>
    <w:rsid w:val="002841B8"/>
    <w:rsid w:val="0028485B"/>
    <w:rsid w:val="00292CBE"/>
    <w:rsid w:val="002935B0"/>
    <w:rsid w:val="00294E80"/>
    <w:rsid w:val="002962ED"/>
    <w:rsid w:val="00296752"/>
    <w:rsid w:val="002A2E2E"/>
    <w:rsid w:val="002A376D"/>
    <w:rsid w:val="002A3C69"/>
    <w:rsid w:val="002A4075"/>
    <w:rsid w:val="002B151A"/>
    <w:rsid w:val="002B155D"/>
    <w:rsid w:val="002B16B9"/>
    <w:rsid w:val="002B18F5"/>
    <w:rsid w:val="002B26E2"/>
    <w:rsid w:val="002B3B55"/>
    <w:rsid w:val="002C01EB"/>
    <w:rsid w:val="002C1899"/>
    <w:rsid w:val="002C7B9D"/>
    <w:rsid w:val="002D20CF"/>
    <w:rsid w:val="002D3312"/>
    <w:rsid w:val="002D7C7E"/>
    <w:rsid w:val="002E046A"/>
    <w:rsid w:val="002E290F"/>
    <w:rsid w:val="002E4AF4"/>
    <w:rsid w:val="002E6D22"/>
    <w:rsid w:val="002F040B"/>
    <w:rsid w:val="002F3DAB"/>
    <w:rsid w:val="002F5CE5"/>
    <w:rsid w:val="002F6B8E"/>
    <w:rsid w:val="0030049A"/>
    <w:rsid w:val="00300545"/>
    <w:rsid w:val="003019B7"/>
    <w:rsid w:val="0030245C"/>
    <w:rsid w:val="00302770"/>
    <w:rsid w:val="00303A7A"/>
    <w:rsid w:val="00303DE6"/>
    <w:rsid w:val="0030406F"/>
    <w:rsid w:val="003059E4"/>
    <w:rsid w:val="00307C76"/>
    <w:rsid w:val="00310D29"/>
    <w:rsid w:val="003139FF"/>
    <w:rsid w:val="0031578B"/>
    <w:rsid w:val="00316CD7"/>
    <w:rsid w:val="0032177A"/>
    <w:rsid w:val="00322965"/>
    <w:rsid w:val="00323570"/>
    <w:rsid w:val="00323D4E"/>
    <w:rsid w:val="00324036"/>
    <w:rsid w:val="00325140"/>
    <w:rsid w:val="003263A3"/>
    <w:rsid w:val="0032683F"/>
    <w:rsid w:val="00327B2D"/>
    <w:rsid w:val="0033307E"/>
    <w:rsid w:val="00333729"/>
    <w:rsid w:val="003344EE"/>
    <w:rsid w:val="003347D8"/>
    <w:rsid w:val="003368E7"/>
    <w:rsid w:val="00336D65"/>
    <w:rsid w:val="00341E17"/>
    <w:rsid w:val="003422C1"/>
    <w:rsid w:val="00350DA5"/>
    <w:rsid w:val="00350E4F"/>
    <w:rsid w:val="003510CD"/>
    <w:rsid w:val="0035270F"/>
    <w:rsid w:val="00352815"/>
    <w:rsid w:val="00357E31"/>
    <w:rsid w:val="00360CAE"/>
    <w:rsid w:val="00360F26"/>
    <w:rsid w:val="00365291"/>
    <w:rsid w:val="00366516"/>
    <w:rsid w:val="00371491"/>
    <w:rsid w:val="003724ED"/>
    <w:rsid w:val="00372D3A"/>
    <w:rsid w:val="00373914"/>
    <w:rsid w:val="00374BE0"/>
    <w:rsid w:val="003775D5"/>
    <w:rsid w:val="003835A0"/>
    <w:rsid w:val="003931C4"/>
    <w:rsid w:val="00393ADA"/>
    <w:rsid w:val="003947E4"/>
    <w:rsid w:val="00394B1E"/>
    <w:rsid w:val="00395357"/>
    <w:rsid w:val="00397CCF"/>
    <w:rsid w:val="003A1854"/>
    <w:rsid w:val="003A1C65"/>
    <w:rsid w:val="003A258B"/>
    <w:rsid w:val="003A2C4D"/>
    <w:rsid w:val="003B2E97"/>
    <w:rsid w:val="003C0487"/>
    <w:rsid w:val="003C0DAC"/>
    <w:rsid w:val="003C115A"/>
    <w:rsid w:val="003C555D"/>
    <w:rsid w:val="003C6AEB"/>
    <w:rsid w:val="003C6FB9"/>
    <w:rsid w:val="003C7539"/>
    <w:rsid w:val="003D71E5"/>
    <w:rsid w:val="003E4863"/>
    <w:rsid w:val="003F36F9"/>
    <w:rsid w:val="003F3812"/>
    <w:rsid w:val="00403704"/>
    <w:rsid w:val="00405112"/>
    <w:rsid w:val="00405737"/>
    <w:rsid w:val="00406318"/>
    <w:rsid w:val="00406CE2"/>
    <w:rsid w:val="00407795"/>
    <w:rsid w:val="00411152"/>
    <w:rsid w:val="00417C0B"/>
    <w:rsid w:val="0042588F"/>
    <w:rsid w:val="004271C3"/>
    <w:rsid w:val="00427577"/>
    <w:rsid w:val="00433029"/>
    <w:rsid w:val="00436B5F"/>
    <w:rsid w:val="00440232"/>
    <w:rsid w:val="00442619"/>
    <w:rsid w:val="00444BB9"/>
    <w:rsid w:val="00450E48"/>
    <w:rsid w:val="00451A47"/>
    <w:rsid w:val="00453F3C"/>
    <w:rsid w:val="004567D0"/>
    <w:rsid w:val="00460B8A"/>
    <w:rsid w:val="0046242B"/>
    <w:rsid w:val="00471286"/>
    <w:rsid w:val="00473118"/>
    <w:rsid w:val="00473D68"/>
    <w:rsid w:val="0047606A"/>
    <w:rsid w:val="00481412"/>
    <w:rsid w:val="00481BDB"/>
    <w:rsid w:val="004834C4"/>
    <w:rsid w:val="00483FC1"/>
    <w:rsid w:val="00486854"/>
    <w:rsid w:val="00487BF5"/>
    <w:rsid w:val="00490B19"/>
    <w:rsid w:val="00491C16"/>
    <w:rsid w:val="004963F3"/>
    <w:rsid w:val="004964C4"/>
    <w:rsid w:val="00496AA0"/>
    <w:rsid w:val="004A0BEF"/>
    <w:rsid w:val="004A359F"/>
    <w:rsid w:val="004A59D9"/>
    <w:rsid w:val="004A6DF2"/>
    <w:rsid w:val="004B179E"/>
    <w:rsid w:val="004B5999"/>
    <w:rsid w:val="004B5BDA"/>
    <w:rsid w:val="004C1765"/>
    <w:rsid w:val="004C788E"/>
    <w:rsid w:val="004D2882"/>
    <w:rsid w:val="004D45FB"/>
    <w:rsid w:val="004D7AB5"/>
    <w:rsid w:val="004E1D3C"/>
    <w:rsid w:val="004E2892"/>
    <w:rsid w:val="004E53AF"/>
    <w:rsid w:val="004E68A4"/>
    <w:rsid w:val="004E7D48"/>
    <w:rsid w:val="004F21AF"/>
    <w:rsid w:val="004F3C3F"/>
    <w:rsid w:val="00500512"/>
    <w:rsid w:val="00501FF1"/>
    <w:rsid w:val="00502196"/>
    <w:rsid w:val="00503846"/>
    <w:rsid w:val="0050474F"/>
    <w:rsid w:val="00506CDF"/>
    <w:rsid w:val="00507E99"/>
    <w:rsid w:val="00507ED1"/>
    <w:rsid w:val="00507FC9"/>
    <w:rsid w:val="00510AF8"/>
    <w:rsid w:val="005111EF"/>
    <w:rsid w:val="00513047"/>
    <w:rsid w:val="005141BE"/>
    <w:rsid w:val="005160A9"/>
    <w:rsid w:val="005201FB"/>
    <w:rsid w:val="00523ABE"/>
    <w:rsid w:val="0052420C"/>
    <w:rsid w:val="00526011"/>
    <w:rsid w:val="0053088D"/>
    <w:rsid w:val="0053168A"/>
    <w:rsid w:val="00531738"/>
    <w:rsid w:val="0053347A"/>
    <w:rsid w:val="00536251"/>
    <w:rsid w:val="00537A94"/>
    <w:rsid w:val="00541904"/>
    <w:rsid w:val="00542EFE"/>
    <w:rsid w:val="00544653"/>
    <w:rsid w:val="00546FD7"/>
    <w:rsid w:val="005504D7"/>
    <w:rsid w:val="0055197D"/>
    <w:rsid w:val="00552D6B"/>
    <w:rsid w:val="005642BD"/>
    <w:rsid w:val="0056475D"/>
    <w:rsid w:val="005647FA"/>
    <w:rsid w:val="00566724"/>
    <w:rsid w:val="0056799F"/>
    <w:rsid w:val="00567CB1"/>
    <w:rsid w:val="0057035A"/>
    <w:rsid w:val="005704A6"/>
    <w:rsid w:val="005715A5"/>
    <w:rsid w:val="005732C9"/>
    <w:rsid w:val="00573EA7"/>
    <w:rsid w:val="005775F6"/>
    <w:rsid w:val="00580792"/>
    <w:rsid w:val="00585850"/>
    <w:rsid w:val="00585B44"/>
    <w:rsid w:val="00587E9C"/>
    <w:rsid w:val="00590856"/>
    <w:rsid w:val="005912E8"/>
    <w:rsid w:val="00591CD4"/>
    <w:rsid w:val="005925D1"/>
    <w:rsid w:val="0059577B"/>
    <w:rsid w:val="00597762"/>
    <w:rsid w:val="005A0C1A"/>
    <w:rsid w:val="005A11E7"/>
    <w:rsid w:val="005A1AC2"/>
    <w:rsid w:val="005A57D6"/>
    <w:rsid w:val="005A6449"/>
    <w:rsid w:val="005A79AB"/>
    <w:rsid w:val="005A7ED0"/>
    <w:rsid w:val="005B44EB"/>
    <w:rsid w:val="005C014D"/>
    <w:rsid w:val="005C0A02"/>
    <w:rsid w:val="005C5A85"/>
    <w:rsid w:val="005C5F24"/>
    <w:rsid w:val="005C6BD2"/>
    <w:rsid w:val="005C6E74"/>
    <w:rsid w:val="005D7E9D"/>
    <w:rsid w:val="005E0606"/>
    <w:rsid w:val="005E0746"/>
    <w:rsid w:val="005E2195"/>
    <w:rsid w:val="005E6413"/>
    <w:rsid w:val="005E7C13"/>
    <w:rsid w:val="005F2E47"/>
    <w:rsid w:val="005F6E47"/>
    <w:rsid w:val="00603A28"/>
    <w:rsid w:val="00604DB4"/>
    <w:rsid w:val="006074F3"/>
    <w:rsid w:val="00611D56"/>
    <w:rsid w:val="00613E0E"/>
    <w:rsid w:val="00624741"/>
    <w:rsid w:val="00627FC4"/>
    <w:rsid w:val="0063353A"/>
    <w:rsid w:val="006335A1"/>
    <w:rsid w:val="00633AAA"/>
    <w:rsid w:val="006419AC"/>
    <w:rsid w:val="00643798"/>
    <w:rsid w:val="00643C4D"/>
    <w:rsid w:val="006451CA"/>
    <w:rsid w:val="006453EF"/>
    <w:rsid w:val="0064576F"/>
    <w:rsid w:val="00645F81"/>
    <w:rsid w:val="00646B7E"/>
    <w:rsid w:val="00646DC1"/>
    <w:rsid w:val="00653752"/>
    <w:rsid w:val="006538A2"/>
    <w:rsid w:val="00653BEE"/>
    <w:rsid w:val="0065423A"/>
    <w:rsid w:val="0065491B"/>
    <w:rsid w:val="006553D6"/>
    <w:rsid w:val="00656F55"/>
    <w:rsid w:val="00660703"/>
    <w:rsid w:val="0066099C"/>
    <w:rsid w:val="006613CC"/>
    <w:rsid w:val="00661437"/>
    <w:rsid w:val="006615E1"/>
    <w:rsid w:val="00663499"/>
    <w:rsid w:val="00663B4B"/>
    <w:rsid w:val="00671AA1"/>
    <w:rsid w:val="00673130"/>
    <w:rsid w:val="00673C9E"/>
    <w:rsid w:val="00677350"/>
    <w:rsid w:val="00683261"/>
    <w:rsid w:val="0068377A"/>
    <w:rsid w:val="00685858"/>
    <w:rsid w:val="00685CFB"/>
    <w:rsid w:val="0069108B"/>
    <w:rsid w:val="006959FD"/>
    <w:rsid w:val="00695D67"/>
    <w:rsid w:val="00697701"/>
    <w:rsid w:val="00697AE7"/>
    <w:rsid w:val="00697E56"/>
    <w:rsid w:val="006A2A78"/>
    <w:rsid w:val="006A546F"/>
    <w:rsid w:val="006A6BD6"/>
    <w:rsid w:val="006A7B7A"/>
    <w:rsid w:val="006B36E8"/>
    <w:rsid w:val="006B5EAA"/>
    <w:rsid w:val="006B6B9D"/>
    <w:rsid w:val="006C3007"/>
    <w:rsid w:val="006C4D22"/>
    <w:rsid w:val="006C5451"/>
    <w:rsid w:val="006C765B"/>
    <w:rsid w:val="006D058E"/>
    <w:rsid w:val="006D0994"/>
    <w:rsid w:val="006D1D1B"/>
    <w:rsid w:val="006D2B27"/>
    <w:rsid w:val="006D40C6"/>
    <w:rsid w:val="006D4493"/>
    <w:rsid w:val="006D67D3"/>
    <w:rsid w:val="006D7B83"/>
    <w:rsid w:val="006E288C"/>
    <w:rsid w:val="006E38C8"/>
    <w:rsid w:val="006F0A5A"/>
    <w:rsid w:val="006F0BAC"/>
    <w:rsid w:val="006F1F12"/>
    <w:rsid w:val="006F7183"/>
    <w:rsid w:val="0070063D"/>
    <w:rsid w:val="007018E7"/>
    <w:rsid w:val="0070590A"/>
    <w:rsid w:val="00706C57"/>
    <w:rsid w:val="0071226B"/>
    <w:rsid w:val="00713B69"/>
    <w:rsid w:val="0072096B"/>
    <w:rsid w:val="00720CA2"/>
    <w:rsid w:val="00723CA2"/>
    <w:rsid w:val="0072699B"/>
    <w:rsid w:val="00730459"/>
    <w:rsid w:val="00731E59"/>
    <w:rsid w:val="00732781"/>
    <w:rsid w:val="007329F3"/>
    <w:rsid w:val="00733804"/>
    <w:rsid w:val="007351A6"/>
    <w:rsid w:val="007358DB"/>
    <w:rsid w:val="00735B4D"/>
    <w:rsid w:val="00737DDC"/>
    <w:rsid w:val="00740955"/>
    <w:rsid w:val="007427F0"/>
    <w:rsid w:val="00746D2B"/>
    <w:rsid w:val="00746F1C"/>
    <w:rsid w:val="007479E2"/>
    <w:rsid w:val="00751179"/>
    <w:rsid w:val="00757C85"/>
    <w:rsid w:val="007614B8"/>
    <w:rsid w:val="00762B12"/>
    <w:rsid w:val="0076689E"/>
    <w:rsid w:val="00770BCC"/>
    <w:rsid w:val="00773E6E"/>
    <w:rsid w:val="00774956"/>
    <w:rsid w:val="00775022"/>
    <w:rsid w:val="00776D64"/>
    <w:rsid w:val="00777556"/>
    <w:rsid w:val="007777FF"/>
    <w:rsid w:val="00780077"/>
    <w:rsid w:val="0078143E"/>
    <w:rsid w:val="00784CE5"/>
    <w:rsid w:val="007868BB"/>
    <w:rsid w:val="00790B29"/>
    <w:rsid w:val="00793128"/>
    <w:rsid w:val="007943A2"/>
    <w:rsid w:val="007A03EF"/>
    <w:rsid w:val="007A0F34"/>
    <w:rsid w:val="007A2884"/>
    <w:rsid w:val="007A5056"/>
    <w:rsid w:val="007A5510"/>
    <w:rsid w:val="007A6514"/>
    <w:rsid w:val="007A6931"/>
    <w:rsid w:val="007B4977"/>
    <w:rsid w:val="007B4F26"/>
    <w:rsid w:val="007B5440"/>
    <w:rsid w:val="007B6FAD"/>
    <w:rsid w:val="007C3878"/>
    <w:rsid w:val="007C4DEA"/>
    <w:rsid w:val="007D0A24"/>
    <w:rsid w:val="007D45F0"/>
    <w:rsid w:val="007D49A6"/>
    <w:rsid w:val="007D4EB3"/>
    <w:rsid w:val="007D5023"/>
    <w:rsid w:val="007D5EBF"/>
    <w:rsid w:val="007D6D5F"/>
    <w:rsid w:val="007E04E0"/>
    <w:rsid w:val="007E13DD"/>
    <w:rsid w:val="007E5297"/>
    <w:rsid w:val="007E7AE9"/>
    <w:rsid w:val="00801197"/>
    <w:rsid w:val="00801A2A"/>
    <w:rsid w:val="008020D5"/>
    <w:rsid w:val="00802653"/>
    <w:rsid w:val="00802B91"/>
    <w:rsid w:val="00804882"/>
    <w:rsid w:val="0080572B"/>
    <w:rsid w:val="00806456"/>
    <w:rsid w:val="00812C28"/>
    <w:rsid w:val="00813E40"/>
    <w:rsid w:val="008140F3"/>
    <w:rsid w:val="00820898"/>
    <w:rsid w:val="00821247"/>
    <w:rsid w:val="00823BA4"/>
    <w:rsid w:val="00825B40"/>
    <w:rsid w:val="008315C2"/>
    <w:rsid w:val="00832873"/>
    <w:rsid w:val="008359C7"/>
    <w:rsid w:val="008379C0"/>
    <w:rsid w:val="00837BE8"/>
    <w:rsid w:val="0084011C"/>
    <w:rsid w:val="00840244"/>
    <w:rsid w:val="00840669"/>
    <w:rsid w:val="00840DB6"/>
    <w:rsid w:val="008426F5"/>
    <w:rsid w:val="00843DA7"/>
    <w:rsid w:val="008459F0"/>
    <w:rsid w:val="00847380"/>
    <w:rsid w:val="00853AC0"/>
    <w:rsid w:val="008601CA"/>
    <w:rsid w:val="00860E39"/>
    <w:rsid w:val="0086118D"/>
    <w:rsid w:val="008626BB"/>
    <w:rsid w:val="00866F64"/>
    <w:rsid w:val="00873024"/>
    <w:rsid w:val="0087341D"/>
    <w:rsid w:val="008809FB"/>
    <w:rsid w:val="00883F24"/>
    <w:rsid w:val="00885627"/>
    <w:rsid w:val="00885D3B"/>
    <w:rsid w:val="00886384"/>
    <w:rsid w:val="008918B9"/>
    <w:rsid w:val="008937B4"/>
    <w:rsid w:val="00893DF0"/>
    <w:rsid w:val="0089619A"/>
    <w:rsid w:val="008971D6"/>
    <w:rsid w:val="008A1C55"/>
    <w:rsid w:val="008A2521"/>
    <w:rsid w:val="008A362F"/>
    <w:rsid w:val="008A3E61"/>
    <w:rsid w:val="008A5AC7"/>
    <w:rsid w:val="008B2879"/>
    <w:rsid w:val="008B739B"/>
    <w:rsid w:val="008C0031"/>
    <w:rsid w:val="008C1DCC"/>
    <w:rsid w:val="008C5789"/>
    <w:rsid w:val="008C6FF3"/>
    <w:rsid w:val="008D4985"/>
    <w:rsid w:val="008D6368"/>
    <w:rsid w:val="008D665B"/>
    <w:rsid w:val="008E0700"/>
    <w:rsid w:val="008E4467"/>
    <w:rsid w:val="008F3532"/>
    <w:rsid w:val="008F3E53"/>
    <w:rsid w:val="008F42B3"/>
    <w:rsid w:val="008F4A7A"/>
    <w:rsid w:val="008FB061"/>
    <w:rsid w:val="00900120"/>
    <w:rsid w:val="00903451"/>
    <w:rsid w:val="00904365"/>
    <w:rsid w:val="00904992"/>
    <w:rsid w:val="00904C12"/>
    <w:rsid w:val="0091067C"/>
    <w:rsid w:val="009127CD"/>
    <w:rsid w:val="009154D9"/>
    <w:rsid w:val="0091562A"/>
    <w:rsid w:val="00915C60"/>
    <w:rsid w:val="00916281"/>
    <w:rsid w:val="009174C9"/>
    <w:rsid w:val="00917D8D"/>
    <w:rsid w:val="009208CB"/>
    <w:rsid w:val="00920A29"/>
    <w:rsid w:val="00922FDF"/>
    <w:rsid w:val="00923714"/>
    <w:rsid w:val="009272D3"/>
    <w:rsid w:val="00927A57"/>
    <w:rsid w:val="00927BF0"/>
    <w:rsid w:val="00931D3E"/>
    <w:rsid w:val="00933E44"/>
    <w:rsid w:val="00941E32"/>
    <w:rsid w:val="00943D6C"/>
    <w:rsid w:val="0094714E"/>
    <w:rsid w:val="009550AD"/>
    <w:rsid w:val="00955341"/>
    <w:rsid w:val="00955951"/>
    <w:rsid w:val="0095667E"/>
    <w:rsid w:val="0096029F"/>
    <w:rsid w:val="009609FE"/>
    <w:rsid w:val="00962967"/>
    <w:rsid w:val="0096302C"/>
    <w:rsid w:val="0096672B"/>
    <w:rsid w:val="00966915"/>
    <w:rsid w:val="0096725B"/>
    <w:rsid w:val="00967892"/>
    <w:rsid w:val="00970737"/>
    <w:rsid w:val="00971DFE"/>
    <w:rsid w:val="0098249C"/>
    <w:rsid w:val="00984754"/>
    <w:rsid w:val="00985CC4"/>
    <w:rsid w:val="0099041A"/>
    <w:rsid w:val="009906FC"/>
    <w:rsid w:val="00990A2A"/>
    <w:rsid w:val="009917BC"/>
    <w:rsid w:val="00992A61"/>
    <w:rsid w:val="00992BDF"/>
    <w:rsid w:val="00993B86"/>
    <w:rsid w:val="009A307F"/>
    <w:rsid w:val="009B083A"/>
    <w:rsid w:val="009B1140"/>
    <w:rsid w:val="009B6BE7"/>
    <w:rsid w:val="009C1C97"/>
    <w:rsid w:val="009D12A8"/>
    <w:rsid w:val="009D2297"/>
    <w:rsid w:val="009D605C"/>
    <w:rsid w:val="009D6216"/>
    <w:rsid w:val="009D7D6E"/>
    <w:rsid w:val="009E5148"/>
    <w:rsid w:val="009E56AF"/>
    <w:rsid w:val="009E5D50"/>
    <w:rsid w:val="009E7130"/>
    <w:rsid w:val="009F00B0"/>
    <w:rsid w:val="009F5998"/>
    <w:rsid w:val="009F76E6"/>
    <w:rsid w:val="00A020B6"/>
    <w:rsid w:val="00A02E85"/>
    <w:rsid w:val="00A040F2"/>
    <w:rsid w:val="00A07FCF"/>
    <w:rsid w:val="00A16048"/>
    <w:rsid w:val="00A21A88"/>
    <w:rsid w:val="00A22B66"/>
    <w:rsid w:val="00A23DCD"/>
    <w:rsid w:val="00A24FC0"/>
    <w:rsid w:val="00A27120"/>
    <w:rsid w:val="00A27D50"/>
    <w:rsid w:val="00A316DB"/>
    <w:rsid w:val="00A34C5E"/>
    <w:rsid w:val="00A36396"/>
    <w:rsid w:val="00A368AF"/>
    <w:rsid w:val="00A378BA"/>
    <w:rsid w:val="00A42412"/>
    <w:rsid w:val="00A43BE3"/>
    <w:rsid w:val="00A44B44"/>
    <w:rsid w:val="00A4535E"/>
    <w:rsid w:val="00A514FB"/>
    <w:rsid w:val="00A51A76"/>
    <w:rsid w:val="00A51D3B"/>
    <w:rsid w:val="00A52EA3"/>
    <w:rsid w:val="00A53A00"/>
    <w:rsid w:val="00A54483"/>
    <w:rsid w:val="00A55550"/>
    <w:rsid w:val="00A556D5"/>
    <w:rsid w:val="00A56417"/>
    <w:rsid w:val="00A56D8B"/>
    <w:rsid w:val="00A570DC"/>
    <w:rsid w:val="00A60267"/>
    <w:rsid w:val="00A61EA3"/>
    <w:rsid w:val="00A64497"/>
    <w:rsid w:val="00A667F2"/>
    <w:rsid w:val="00A67963"/>
    <w:rsid w:val="00A67CD2"/>
    <w:rsid w:val="00A730FF"/>
    <w:rsid w:val="00A7318F"/>
    <w:rsid w:val="00A745B0"/>
    <w:rsid w:val="00A75ECE"/>
    <w:rsid w:val="00A76873"/>
    <w:rsid w:val="00A77D12"/>
    <w:rsid w:val="00A80F4A"/>
    <w:rsid w:val="00A81193"/>
    <w:rsid w:val="00A83E70"/>
    <w:rsid w:val="00A873F1"/>
    <w:rsid w:val="00A926B0"/>
    <w:rsid w:val="00A96B16"/>
    <w:rsid w:val="00A96E3C"/>
    <w:rsid w:val="00A97788"/>
    <w:rsid w:val="00AA0570"/>
    <w:rsid w:val="00AA2F61"/>
    <w:rsid w:val="00AA562F"/>
    <w:rsid w:val="00AA5AFE"/>
    <w:rsid w:val="00AA65B7"/>
    <w:rsid w:val="00AA7491"/>
    <w:rsid w:val="00AA7998"/>
    <w:rsid w:val="00AB10E6"/>
    <w:rsid w:val="00AB2226"/>
    <w:rsid w:val="00AB55BB"/>
    <w:rsid w:val="00AC17FA"/>
    <w:rsid w:val="00AC1E8C"/>
    <w:rsid w:val="00AC3718"/>
    <w:rsid w:val="00AC5472"/>
    <w:rsid w:val="00AC5E1D"/>
    <w:rsid w:val="00AC6EE8"/>
    <w:rsid w:val="00AD01A9"/>
    <w:rsid w:val="00AD0264"/>
    <w:rsid w:val="00AD199B"/>
    <w:rsid w:val="00AD2F25"/>
    <w:rsid w:val="00AD42BF"/>
    <w:rsid w:val="00AD42E4"/>
    <w:rsid w:val="00AD4460"/>
    <w:rsid w:val="00AD6022"/>
    <w:rsid w:val="00AD6760"/>
    <w:rsid w:val="00AE0857"/>
    <w:rsid w:val="00AE085B"/>
    <w:rsid w:val="00AE10B1"/>
    <w:rsid w:val="00AE4C25"/>
    <w:rsid w:val="00AE58B4"/>
    <w:rsid w:val="00AE5AD7"/>
    <w:rsid w:val="00AF38F3"/>
    <w:rsid w:val="00AF719D"/>
    <w:rsid w:val="00B00A96"/>
    <w:rsid w:val="00B035BC"/>
    <w:rsid w:val="00B06299"/>
    <w:rsid w:val="00B06C2A"/>
    <w:rsid w:val="00B072E6"/>
    <w:rsid w:val="00B1057C"/>
    <w:rsid w:val="00B11404"/>
    <w:rsid w:val="00B1414C"/>
    <w:rsid w:val="00B14333"/>
    <w:rsid w:val="00B211F3"/>
    <w:rsid w:val="00B23510"/>
    <w:rsid w:val="00B2670F"/>
    <w:rsid w:val="00B26D0E"/>
    <w:rsid w:val="00B32833"/>
    <w:rsid w:val="00B329BB"/>
    <w:rsid w:val="00B32C28"/>
    <w:rsid w:val="00B37650"/>
    <w:rsid w:val="00B37854"/>
    <w:rsid w:val="00B4024D"/>
    <w:rsid w:val="00B40B89"/>
    <w:rsid w:val="00B41CFB"/>
    <w:rsid w:val="00B426FC"/>
    <w:rsid w:val="00B43C11"/>
    <w:rsid w:val="00B44827"/>
    <w:rsid w:val="00B50402"/>
    <w:rsid w:val="00B51245"/>
    <w:rsid w:val="00B52AB1"/>
    <w:rsid w:val="00B53ACF"/>
    <w:rsid w:val="00B56240"/>
    <w:rsid w:val="00B562B0"/>
    <w:rsid w:val="00B571EE"/>
    <w:rsid w:val="00B57C84"/>
    <w:rsid w:val="00B61914"/>
    <w:rsid w:val="00B64F25"/>
    <w:rsid w:val="00B7047D"/>
    <w:rsid w:val="00B70F8B"/>
    <w:rsid w:val="00B715DB"/>
    <w:rsid w:val="00B72BBF"/>
    <w:rsid w:val="00B738DB"/>
    <w:rsid w:val="00B74653"/>
    <w:rsid w:val="00B76330"/>
    <w:rsid w:val="00B769B4"/>
    <w:rsid w:val="00B7764E"/>
    <w:rsid w:val="00B77753"/>
    <w:rsid w:val="00B8199B"/>
    <w:rsid w:val="00B91D86"/>
    <w:rsid w:val="00B93DA4"/>
    <w:rsid w:val="00B9442D"/>
    <w:rsid w:val="00B9465F"/>
    <w:rsid w:val="00B9599E"/>
    <w:rsid w:val="00B96EC9"/>
    <w:rsid w:val="00BA0A53"/>
    <w:rsid w:val="00BA2BAF"/>
    <w:rsid w:val="00BA2CAB"/>
    <w:rsid w:val="00BA554C"/>
    <w:rsid w:val="00BB0043"/>
    <w:rsid w:val="00BB0BE6"/>
    <w:rsid w:val="00BB3FAD"/>
    <w:rsid w:val="00BB7363"/>
    <w:rsid w:val="00BC3D56"/>
    <w:rsid w:val="00BC5979"/>
    <w:rsid w:val="00BC5A8A"/>
    <w:rsid w:val="00BC5C0C"/>
    <w:rsid w:val="00BD184D"/>
    <w:rsid w:val="00BD19F4"/>
    <w:rsid w:val="00BD5025"/>
    <w:rsid w:val="00BE21C5"/>
    <w:rsid w:val="00BE695B"/>
    <w:rsid w:val="00BE7AEB"/>
    <w:rsid w:val="00BE7ED0"/>
    <w:rsid w:val="00BF4008"/>
    <w:rsid w:val="00BF4BB0"/>
    <w:rsid w:val="00BF7438"/>
    <w:rsid w:val="00C02ECE"/>
    <w:rsid w:val="00C04516"/>
    <w:rsid w:val="00C0547E"/>
    <w:rsid w:val="00C066B6"/>
    <w:rsid w:val="00C07F71"/>
    <w:rsid w:val="00C10E96"/>
    <w:rsid w:val="00C13A4C"/>
    <w:rsid w:val="00C13BB7"/>
    <w:rsid w:val="00C16B0D"/>
    <w:rsid w:val="00C178A7"/>
    <w:rsid w:val="00C178D5"/>
    <w:rsid w:val="00C20A85"/>
    <w:rsid w:val="00C23205"/>
    <w:rsid w:val="00C23ED5"/>
    <w:rsid w:val="00C23FCE"/>
    <w:rsid w:val="00C24277"/>
    <w:rsid w:val="00C25488"/>
    <w:rsid w:val="00C25B1E"/>
    <w:rsid w:val="00C30BA7"/>
    <w:rsid w:val="00C319D4"/>
    <w:rsid w:val="00C33EFD"/>
    <w:rsid w:val="00C343B0"/>
    <w:rsid w:val="00C34A72"/>
    <w:rsid w:val="00C353BD"/>
    <w:rsid w:val="00C36716"/>
    <w:rsid w:val="00C36818"/>
    <w:rsid w:val="00C3D99B"/>
    <w:rsid w:val="00C42920"/>
    <w:rsid w:val="00C42D33"/>
    <w:rsid w:val="00C42EE2"/>
    <w:rsid w:val="00C4361D"/>
    <w:rsid w:val="00C459B7"/>
    <w:rsid w:val="00C5328E"/>
    <w:rsid w:val="00C55BD8"/>
    <w:rsid w:val="00C5633C"/>
    <w:rsid w:val="00C60000"/>
    <w:rsid w:val="00C6008C"/>
    <w:rsid w:val="00C63875"/>
    <w:rsid w:val="00C63D47"/>
    <w:rsid w:val="00C649E5"/>
    <w:rsid w:val="00C74548"/>
    <w:rsid w:val="00C77DC1"/>
    <w:rsid w:val="00C820FC"/>
    <w:rsid w:val="00C82B97"/>
    <w:rsid w:val="00C83895"/>
    <w:rsid w:val="00C86294"/>
    <w:rsid w:val="00C86BF1"/>
    <w:rsid w:val="00C91781"/>
    <w:rsid w:val="00C93F97"/>
    <w:rsid w:val="00C94378"/>
    <w:rsid w:val="00CA2861"/>
    <w:rsid w:val="00CA4048"/>
    <w:rsid w:val="00CA5C14"/>
    <w:rsid w:val="00CB0C70"/>
    <w:rsid w:val="00CB2AB3"/>
    <w:rsid w:val="00CB3FCF"/>
    <w:rsid w:val="00CB416C"/>
    <w:rsid w:val="00CB41F3"/>
    <w:rsid w:val="00CB5E23"/>
    <w:rsid w:val="00CB68F7"/>
    <w:rsid w:val="00CB73BA"/>
    <w:rsid w:val="00CB7429"/>
    <w:rsid w:val="00CB7B6F"/>
    <w:rsid w:val="00CC247B"/>
    <w:rsid w:val="00CC3B63"/>
    <w:rsid w:val="00CC3E46"/>
    <w:rsid w:val="00CD08B3"/>
    <w:rsid w:val="00CD0A91"/>
    <w:rsid w:val="00CD132F"/>
    <w:rsid w:val="00CD1446"/>
    <w:rsid w:val="00CD2697"/>
    <w:rsid w:val="00CD41F6"/>
    <w:rsid w:val="00CD49F1"/>
    <w:rsid w:val="00CD6505"/>
    <w:rsid w:val="00CD6D22"/>
    <w:rsid w:val="00CD7E34"/>
    <w:rsid w:val="00CE3725"/>
    <w:rsid w:val="00CE46F5"/>
    <w:rsid w:val="00CE5A8E"/>
    <w:rsid w:val="00CF181E"/>
    <w:rsid w:val="00CF42DE"/>
    <w:rsid w:val="00CF4CB0"/>
    <w:rsid w:val="00CF64EA"/>
    <w:rsid w:val="00CF6D80"/>
    <w:rsid w:val="00CF7D7F"/>
    <w:rsid w:val="00D053B1"/>
    <w:rsid w:val="00D17F31"/>
    <w:rsid w:val="00D304B6"/>
    <w:rsid w:val="00D307F3"/>
    <w:rsid w:val="00D31FD5"/>
    <w:rsid w:val="00D327BF"/>
    <w:rsid w:val="00D3438D"/>
    <w:rsid w:val="00D3482A"/>
    <w:rsid w:val="00D35A1A"/>
    <w:rsid w:val="00D41AA8"/>
    <w:rsid w:val="00D441F6"/>
    <w:rsid w:val="00D44F51"/>
    <w:rsid w:val="00D45262"/>
    <w:rsid w:val="00D45C04"/>
    <w:rsid w:val="00D47F2B"/>
    <w:rsid w:val="00D51123"/>
    <w:rsid w:val="00D51429"/>
    <w:rsid w:val="00D51767"/>
    <w:rsid w:val="00D5182C"/>
    <w:rsid w:val="00D558B2"/>
    <w:rsid w:val="00D56DF0"/>
    <w:rsid w:val="00D60626"/>
    <w:rsid w:val="00D6234D"/>
    <w:rsid w:val="00D639B9"/>
    <w:rsid w:val="00D64CE5"/>
    <w:rsid w:val="00D64FD3"/>
    <w:rsid w:val="00D657A4"/>
    <w:rsid w:val="00D65D79"/>
    <w:rsid w:val="00D67D45"/>
    <w:rsid w:val="00D70186"/>
    <w:rsid w:val="00D7094E"/>
    <w:rsid w:val="00D70CB7"/>
    <w:rsid w:val="00D713A2"/>
    <w:rsid w:val="00D728EA"/>
    <w:rsid w:val="00D744EA"/>
    <w:rsid w:val="00D7530E"/>
    <w:rsid w:val="00D777F6"/>
    <w:rsid w:val="00D8207B"/>
    <w:rsid w:val="00D82510"/>
    <w:rsid w:val="00D844E6"/>
    <w:rsid w:val="00D84E0F"/>
    <w:rsid w:val="00D864DF"/>
    <w:rsid w:val="00D901B6"/>
    <w:rsid w:val="00D90BCB"/>
    <w:rsid w:val="00D928CD"/>
    <w:rsid w:val="00D93DA0"/>
    <w:rsid w:val="00D957A1"/>
    <w:rsid w:val="00DA0E9E"/>
    <w:rsid w:val="00DA16BE"/>
    <w:rsid w:val="00DA46D8"/>
    <w:rsid w:val="00DA567E"/>
    <w:rsid w:val="00DA594C"/>
    <w:rsid w:val="00DA6741"/>
    <w:rsid w:val="00DB1108"/>
    <w:rsid w:val="00DB16A3"/>
    <w:rsid w:val="00DB3D3E"/>
    <w:rsid w:val="00DB40E0"/>
    <w:rsid w:val="00DB4CC2"/>
    <w:rsid w:val="00DB54B4"/>
    <w:rsid w:val="00DB6E40"/>
    <w:rsid w:val="00DB7524"/>
    <w:rsid w:val="00DC057A"/>
    <w:rsid w:val="00DC1485"/>
    <w:rsid w:val="00DC48F2"/>
    <w:rsid w:val="00DD10B9"/>
    <w:rsid w:val="00DD5C04"/>
    <w:rsid w:val="00DE107D"/>
    <w:rsid w:val="00DE1FA1"/>
    <w:rsid w:val="00DE264C"/>
    <w:rsid w:val="00DE3D28"/>
    <w:rsid w:val="00DE50E7"/>
    <w:rsid w:val="00DE6BB5"/>
    <w:rsid w:val="00DF3ADB"/>
    <w:rsid w:val="00DF619C"/>
    <w:rsid w:val="00E0070C"/>
    <w:rsid w:val="00E00EC2"/>
    <w:rsid w:val="00E0125A"/>
    <w:rsid w:val="00E02923"/>
    <w:rsid w:val="00E060C3"/>
    <w:rsid w:val="00E064BC"/>
    <w:rsid w:val="00E14571"/>
    <w:rsid w:val="00E14A6C"/>
    <w:rsid w:val="00E15867"/>
    <w:rsid w:val="00E246CE"/>
    <w:rsid w:val="00E32A9F"/>
    <w:rsid w:val="00E34D47"/>
    <w:rsid w:val="00E37954"/>
    <w:rsid w:val="00E41DDE"/>
    <w:rsid w:val="00E420BA"/>
    <w:rsid w:val="00E431A3"/>
    <w:rsid w:val="00E43C7D"/>
    <w:rsid w:val="00E477DA"/>
    <w:rsid w:val="00E47E58"/>
    <w:rsid w:val="00E50DAE"/>
    <w:rsid w:val="00E50FEB"/>
    <w:rsid w:val="00E55A76"/>
    <w:rsid w:val="00E57C03"/>
    <w:rsid w:val="00E608A3"/>
    <w:rsid w:val="00E615EE"/>
    <w:rsid w:val="00E62180"/>
    <w:rsid w:val="00E64E40"/>
    <w:rsid w:val="00E65024"/>
    <w:rsid w:val="00E66C2E"/>
    <w:rsid w:val="00E70625"/>
    <w:rsid w:val="00E739E0"/>
    <w:rsid w:val="00E7450E"/>
    <w:rsid w:val="00E7498F"/>
    <w:rsid w:val="00E75637"/>
    <w:rsid w:val="00E75AC8"/>
    <w:rsid w:val="00E775D6"/>
    <w:rsid w:val="00E80803"/>
    <w:rsid w:val="00E81D1E"/>
    <w:rsid w:val="00E83044"/>
    <w:rsid w:val="00E850B0"/>
    <w:rsid w:val="00E85EA6"/>
    <w:rsid w:val="00E87814"/>
    <w:rsid w:val="00E87E74"/>
    <w:rsid w:val="00E9285C"/>
    <w:rsid w:val="00E92BCC"/>
    <w:rsid w:val="00E95A1C"/>
    <w:rsid w:val="00EA08B0"/>
    <w:rsid w:val="00EA13EA"/>
    <w:rsid w:val="00EA7ABB"/>
    <w:rsid w:val="00EA7CB1"/>
    <w:rsid w:val="00EB0505"/>
    <w:rsid w:val="00EB0C9E"/>
    <w:rsid w:val="00EB0F80"/>
    <w:rsid w:val="00EB3181"/>
    <w:rsid w:val="00EB397F"/>
    <w:rsid w:val="00EB5968"/>
    <w:rsid w:val="00EC2254"/>
    <w:rsid w:val="00EC25E8"/>
    <w:rsid w:val="00EC3FC2"/>
    <w:rsid w:val="00EC55F1"/>
    <w:rsid w:val="00EC617A"/>
    <w:rsid w:val="00EC7862"/>
    <w:rsid w:val="00ED2495"/>
    <w:rsid w:val="00ED31AA"/>
    <w:rsid w:val="00ED5885"/>
    <w:rsid w:val="00ED70DF"/>
    <w:rsid w:val="00EE5531"/>
    <w:rsid w:val="00EF18A6"/>
    <w:rsid w:val="00EF2180"/>
    <w:rsid w:val="00EF45FF"/>
    <w:rsid w:val="00EF53E3"/>
    <w:rsid w:val="00EF7084"/>
    <w:rsid w:val="00EF73C2"/>
    <w:rsid w:val="00EF7412"/>
    <w:rsid w:val="00F0237A"/>
    <w:rsid w:val="00F05544"/>
    <w:rsid w:val="00F073BF"/>
    <w:rsid w:val="00F07EB8"/>
    <w:rsid w:val="00F11708"/>
    <w:rsid w:val="00F12BC4"/>
    <w:rsid w:val="00F1633A"/>
    <w:rsid w:val="00F1679E"/>
    <w:rsid w:val="00F16A65"/>
    <w:rsid w:val="00F16C3F"/>
    <w:rsid w:val="00F22882"/>
    <w:rsid w:val="00F27424"/>
    <w:rsid w:val="00F326E7"/>
    <w:rsid w:val="00F32958"/>
    <w:rsid w:val="00F33BE2"/>
    <w:rsid w:val="00F36437"/>
    <w:rsid w:val="00F41F40"/>
    <w:rsid w:val="00F47B51"/>
    <w:rsid w:val="00F47B58"/>
    <w:rsid w:val="00F47BE9"/>
    <w:rsid w:val="00F51535"/>
    <w:rsid w:val="00F53ED6"/>
    <w:rsid w:val="00F5636E"/>
    <w:rsid w:val="00F5697A"/>
    <w:rsid w:val="00F601EB"/>
    <w:rsid w:val="00F64149"/>
    <w:rsid w:val="00F65862"/>
    <w:rsid w:val="00F65AB5"/>
    <w:rsid w:val="00F67508"/>
    <w:rsid w:val="00F71E3C"/>
    <w:rsid w:val="00F741BD"/>
    <w:rsid w:val="00F7780B"/>
    <w:rsid w:val="00F80997"/>
    <w:rsid w:val="00F81DFE"/>
    <w:rsid w:val="00F81F53"/>
    <w:rsid w:val="00F84F16"/>
    <w:rsid w:val="00F87925"/>
    <w:rsid w:val="00F87BD2"/>
    <w:rsid w:val="00F90505"/>
    <w:rsid w:val="00F90984"/>
    <w:rsid w:val="00F91A33"/>
    <w:rsid w:val="00F95D33"/>
    <w:rsid w:val="00F9775A"/>
    <w:rsid w:val="00FA0030"/>
    <w:rsid w:val="00FA074D"/>
    <w:rsid w:val="00FA1941"/>
    <w:rsid w:val="00FA651D"/>
    <w:rsid w:val="00FA7121"/>
    <w:rsid w:val="00FB0F70"/>
    <w:rsid w:val="00FB65CD"/>
    <w:rsid w:val="00FB6BF9"/>
    <w:rsid w:val="00FB6F90"/>
    <w:rsid w:val="00FB707E"/>
    <w:rsid w:val="00FC74C7"/>
    <w:rsid w:val="00FE2112"/>
    <w:rsid w:val="00FE5E71"/>
    <w:rsid w:val="00FE6B43"/>
    <w:rsid w:val="00FE77F5"/>
    <w:rsid w:val="00FF1EDB"/>
    <w:rsid w:val="00FF1F87"/>
    <w:rsid w:val="00FF3E65"/>
    <w:rsid w:val="014FF9D7"/>
    <w:rsid w:val="01624BBB"/>
    <w:rsid w:val="0349E028"/>
    <w:rsid w:val="04F7A028"/>
    <w:rsid w:val="075953B8"/>
    <w:rsid w:val="07665C3B"/>
    <w:rsid w:val="07A75CC2"/>
    <w:rsid w:val="0A7D9424"/>
    <w:rsid w:val="0E9E1604"/>
    <w:rsid w:val="0FD630D3"/>
    <w:rsid w:val="102F7F74"/>
    <w:rsid w:val="11059595"/>
    <w:rsid w:val="13362B03"/>
    <w:rsid w:val="165EF576"/>
    <w:rsid w:val="1684B02A"/>
    <w:rsid w:val="1AD9E3FC"/>
    <w:rsid w:val="1BDB2E00"/>
    <w:rsid w:val="1CB5234B"/>
    <w:rsid w:val="1F3C9EC0"/>
    <w:rsid w:val="1FA21024"/>
    <w:rsid w:val="21156B65"/>
    <w:rsid w:val="21DC4F13"/>
    <w:rsid w:val="22851C13"/>
    <w:rsid w:val="231923D8"/>
    <w:rsid w:val="2665100B"/>
    <w:rsid w:val="2A094AA9"/>
    <w:rsid w:val="2E50113E"/>
    <w:rsid w:val="324200E5"/>
    <w:rsid w:val="346A5977"/>
    <w:rsid w:val="3589D791"/>
    <w:rsid w:val="36A12561"/>
    <w:rsid w:val="3BE6E07F"/>
    <w:rsid w:val="3C9F69A3"/>
    <w:rsid w:val="3CA1DFC8"/>
    <w:rsid w:val="3D1C668E"/>
    <w:rsid w:val="3FD735D2"/>
    <w:rsid w:val="3FE3D982"/>
    <w:rsid w:val="40B37B36"/>
    <w:rsid w:val="42C28BD1"/>
    <w:rsid w:val="453052C2"/>
    <w:rsid w:val="48F6431F"/>
    <w:rsid w:val="4AF28F67"/>
    <w:rsid w:val="4C62F780"/>
    <w:rsid w:val="505A74E3"/>
    <w:rsid w:val="53AB61C8"/>
    <w:rsid w:val="54449168"/>
    <w:rsid w:val="5568B36C"/>
    <w:rsid w:val="56418025"/>
    <w:rsid w:val="58EFEAD7"/>
    <w:rsid w:val="5F013CB4"/>
    <w:rsid w:val="649816FD"/>
    <w:rsid w:val="6C876F2F"/>
    <w:rsid w:val="6D1C61E0"/>
    <w:rsid w:val="6D684CE9"/>
    <w:rsid w:val="6D9563B2"/>
    <w:rsid w:val="6F554993"/>
    <w:rsid w:val="71E98B72"/>
    <w:rsid w:val="77B0AF7E"/>
    <w:rsid w:val="7D841E2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6EE3B4F"/>
  <w15:chartTrackingRefBased/>
  <w15:docId w15:val="{9882E9E8-0FEC-4386-9F46-75EF24A02A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SimSun" w:hAnsi="Times"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lsdException w:name="toc 2" w:uiPriority="39"/>
    <w:lsdException w:name="toc 4" w:uiPriority="39"/>
    <w:lsdException w:name="footnote text" w:uiPriority="99"/>
    <w:lsdException w:name="header" w:uiPriority="99"/>
    <w:lsdException w:name="footer" w:uiPriority="99"/>
    <w:lsdException w:name="caption" w:semiHidden="1" w:uiPriority="35" w:unhideWhenUsed="1" w:qFormat="1"/>
    <w:lsdException w:name="Title" w:uiPriority="10" w:qFormat="1"/>
    <w:lsdException w:name="Subtitle" w:uiPriority="11" w:qFormat="1"/>
    <w:lsdException w:name="Hyperlink" w:uiPriority="99"/>
    <w:lsdException w:name="Followed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97AE7"/>
    <w:pPr>
      <w:widowControl w:val="0"/>
      <w:autoSpaceDE w:val="0"/>
      <w:autoSpaceDN w:val="0"/>
      <w:adjustRightInd w:val="0"/>
    </w:pPr>
    <w:rPr>
      <w:rFonts w:ascii="Times New Roman" w:eastAsia="Times New Roman" w:hAnsi="Times New Roman"/>
      <w:sz w:val="24"/>
    </w:rPr>
  </w:style>
  <w:style w:type="paragraph" w:styleId="Heading1">
    <w:name w:val="heading 1"/>
    <w:basedOn w:val="Normal"/>
    <w:next w:val="Normal"/>
    <w:link w:val="Heading1Char"/>
    <w:uiPriority w:val="9"/>
    <w:qFormat/>
    <w:pPr>
      <w:keepNext/>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spacing w:before="240" w:after="240"/>
      <w:outlineLvl w:val="0"/>
    </w:pPr>
    <w:rPr>
      <w:b/>
      <w:color w:val="000000"/>
    </w:rPr>
  </w:style>
  <w:style w:type="paragraph" w:styleId="Heading2">
    <w:name w:val="heading 2"/>
    <w:basedOn w:val="Normal"/>
    <w:next w:val="Normal"/>
    <w:link w:val="Heading2Char"/>
    <w:uiPriority w:val="9"/>
    <w:qFormat/>
    <w:pPr>
      <w:keepNext/>
      <w:tabs>
        <w:tab w:val="left" w:pos="-1440"/>
        <w:tab w:val="left" w:pos="-720"/>
        <w:tab w:val="left" w:pos="0"/>
        <w:tab w:val="left" w:pos="360"/>
        <w:tab w:val="left" w:pos="720"/>
        <w:tab w:val="left" w:pos="1080"/>
        <w:tab w:val="left" w:pos="1440"/>
        <w:tab w:val="left" w:pos="1800"/>
      </w:tabs>
      <w:spacing w:before="139" w:after="74"/>
      <w:outlineLvl w:val="1"/>
    </w:pPr>
    <w:rPr>
      <w:b/>
      <w:i/>
    </w:rPr>
  </w:style>
  <w:style w:type="paragraph" w:styleId="Heading3">
    <w:name w:val="heading 3"/>
    <w:basedOn w:val="Normal"/>
    <w:next w:val="Normal"/>
    <w:link w:val="Heading3Char"/>
    <w:uiPriority w:val="9"/>
    <w:qFormat/>
    <w:pPr>
      <w:keepNext/>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2"/>
    </w:pPr>
    <w:rPr>
      <w:i/>
    </w:rPr>
  </w:style>
  <w:style w:type="paragraph" w:styleId="Heading4">
    <w:name w:val="heading 4"/>
    <w:basedOn w:val="Normal"/>
    <w:next w:val="Normal"/>
    <w:link w:val="Heading4Char"/>
    <w:uiPriority w:val="9"/>
    <w:qFormat/>
    <w:pPr>
      <w:keepNext/>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outlineLvl w:val="3"/>
    </w:pPr>
  </w:style>
  <w:style w:type="paragraph" w:styleId="Heading5">
    <w:name w:val="heading 5"/>
    <w:basedOn w:val="Normal"/>
    <w:next w:val="Normal"/>
    <w:link w:val="Heading5Char"/>
    <w:uiPriority w:val="9"/>
    <w:unhideWhenUsed/>
    <w:qFormat/>
    <w:rsid w:val="006D0994"/>
    <w:pPr>
      <w:keepNext/>
      <w:keepLines/>
      <w:widowControl/>
      <w:autoSpaceDE/>
      <w:autoSpaceDN/>
      <w:adjustRightInd/>
      <w:spacing w:before="80" w:after="40" w:line="279" w:lineRule="auto"/>
      <w:outlineLvl w:val="4"/>
    </w:pPr>
    <w:rPr>
      <w:rFonts w:asciiTheme="minorHAnsi" w:eastAsiaTheme="majorEastAsia" w:hAnsiTheme="minorHAnsi" w:cstheme="majorBidi"/>
      <w:color w:val="2E74B5" w:themeColor="accent1" w:themeShade="BF"/>
      <w:szCs w:val="24"/>
      <w:lang w:eastAsia="ja-JP"/>
    </w:rPr>
  </w:style>
  <w:style w:type="paragraph" w:styleId="Heading6">
    <w:name w:val="heading 6"/>
    <w:basedOn w:val="Normal"/>
    <w:next w:val="Normal"/>
    <w:link w:val="Heading6Char"/>
    <w:uiPriority w:val="9"/>
    <w:unhideWhenUsed/>
    <w:qFormat/>
    <w:rsid w:val="006D0994"/>
    <w:pPr>
      <w:keepNext/>
      <w:keepLines/>
      <w:widowControl/>
      <w:autoSpaceDE/>
      <w:autoSpaceDN/>
      <w:adjustRightInd/>
      <w:spacing w:before="40" w:line="279" w:lineRule="auto"/>
      <w:outlineLvl w:val="5"/>
    </w:pPr>
    <w:rPr>
      <w:rFonts w:asciiTheme="minorHAnsi" w:eastAsiaTheme="majorEastAsia" w:hAnsiTheme="minorHAnsi" w:cstheme="majorBidi"/>
      <w:i/>
      <w:iCs/>
      <w:color w:val="595959" w:themeColor="text1" w:themeTint="A6"/>
      <w:szCs w:val="24"/>
      <w:lang w:eastAsia="ja-JP"/>
    </w:rPr>
  </w:style>
  <w:style w:type="paragraph" w:styleId="Heading7">
    <w:name w:val="heading 7"/>
    <w:basedOn w:val="Normal"/>
    <w:next w:val="Normal"/>
    <w:link w:val="Heading7Char"/>
    <w:uiPriority w:val="9"/>
    <w:unhideWhenUsed/>
    <w:qFormat/>
    <w:rsid w:val="006D0994"/>
    <w:pPr>
      <w:keepNext/>
      <w:keepLines/>
      <w:widowControl/>
      <w:autoSpaceDE/>
      <w:autoSpaceDN/>
      <w:adjustRightInd/>
      <w:spacing w:before="40" w:line="279" w:lineRule="auto"/>
      <w:outlineLvl w:val="6"/>
    </w:pPr>
    <w:rPr>
      <w:rFonts w:asciiTheme="minorHAnsi" w:eastAsiaTheme="majorEastAsia" w:hAnsiTheme="minorHAnsi" w:cstheme="majorBidi"/>
      <w:color w:val="595959" w:themeColor="text1" w:themeTint="A6"/>
      <w:szCs w:val="24"/>
      <w:lang w:eastAsia="ja-JP"/>
    </w:rPr>
  </w:style>
  <w:style w:type="paragraph" w:styleId="Heading8">
    <w:name w:val="heading 8"/>
    <w:basedOn w:val="Normal"/>
    <w:next w:val="Normal"/>
    <w:link w:val="Heading8Char"/>
    <w:uiPriority w:val="9"/>
    <w:unhideWhenUsed/>
    <w:qFormat/>
    <w:rsid w:val="006D0994"/>
    <w:pPr>
      <w:keepNext/>
      <w:keepLines/>
      <w:widowControl/>
      <w:autoSpaceDE/>
      <w:autoSpaceDN/>
      <w:adjustRightInd/>
      <w:spacing w:line="279" w:lineRule="auto"/>
      <w:outlineLvl w:val="7"/>
    </w:pPr>
    <w:rPr>
      <w:rFonts w:asciiTheme="minorHAnsi" w:eastAsiaTheme="majorEastAsia" w:hAnsiTheme="minorHAnsi" w:cstheme="majorBidi"/>
      <w:i/>
      <w:iCs/>
      <w:color w:val="272727"/>
      <w:szCs w:val="24"/>
      <w:lang w:eastAsia="ja-JP"/>
    </w:rPr>
  </w:style>
  <w:style w:type="paragraph" w:styleId="Heading9">
    <w:name w:val="heading 9"/>
    <w:basedOn w:val="Normal"/>
    <w:next w:val="Normal"/>
    <w:link w:val="Heading9Char"/>
    <w:uiPriority w:val="9"/>
    <w:unhideWhenUsed/>
    <w:qFormat/>
    <w:rsid w:val="006D0994"/>
    <w:pPr>
      <w:keepNext/>
      <w:keepLines/>
      <w:widowControl/>
      <w:autoSpaceDE/>
      <w:autoSpaceDN/>
      <w:adjustRightInd/>
      <w:spacing w:line="279" w:lineRule="auto"/>
      <w:outlineLvl w:val="8"/>
    </w:pPr>
    <w:rPr>
      <w:rFonts w:asciiTheme="minorHAnsi" w:eastAsiaTheme="majorEastAsia" w:hAnsiTheme="minorHAnsi" w:cstheme="majorBidi"/>
      <w:color w:val="272727"/>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quation">
    <w:name w:val="Equation"/>
    <w:basedOn w:val="Normal"/>
    <w:pPr>
      <w:jc w:val="center"/>
    </w:pPr>
  </w:style>
  <w:style w:type="paragraph" w:styleId="Header">
    <w:name w:val="header"/>
    <w:basedOn w:val="Normal"/>
    <w:link w:val="HeaderChar"/>
    <w:uiPriority w:val="99"/>
    <w:rsid w:val="004964C4"/>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rsid w:val="004964C4"/>
  </w:style>
  <w:style w:type="paragraph" w:styleId="Title">
    <w:name w:val="Title"/>
    <w:basedOn w:val="Normal"/>
    <w:next w:val="Normal"/>
    <w:link w:val="TitleChar"/>
    <w:uiPriority w:val="10"/>
    <w:qFormat/>
    <w:rsid w:val="00790B29"/>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790B29"/>
    <w:rPr>
      <w:rFonts w:asciiTheme="majorHAnsi" w:eastAsiaTheme="majorEastAsia" w:hAnsiTheme="majorHAnsi" w:cstheme="majorBidi"/>
      <w:b/>
      <w:bCs/>
      <w:kern w:val="28"/>
      <w:sz w:val="32"/>
      <w:szCs w:val="32"/>
    </w:rPr>
  </w:style>
  <w:style w:type="paragraph" w:customStyle="1" w:styleId="Code">
    <w:name w:val="Code"/>
    <w:basedOn w:val="Normal"/>
    <w:link w:val="CodeChar"/>
    <w:qFormat/>
    <w:rsid w:val="0022220E"/>
    <w:pPr>
      <w:pBdr>
        <w:top w:val="single" w:sz="4" w:space="1" w:color="595959" w:themeColor="text1" w:themeTint="A6"/>
        <w:left w:val="single" w:sz="4" w:space="4" w:color="595959" w:themeColor="text1" w:themeTint="A6"/>
        <w:bottom w:val="single" w:sz="4" w:space="1" w:color="595959" w:themeColor="text1" w:themeTint="A6"/>
        <w:right w:val="single" w:sz="4" w:space="4" w:color="595959" w:themeColor="text1" w:themeTint="A6"/>
      </w:pBdr>
    </w:pPr>
    <w:rPr>
      <w:rFonts w:ascii="Courier New" w:hAnsi="Courier New"/>
    </w:rPr>
  </w:style>
  <w:style w:type="table" w:styleId="TableGrid">
    <w:name w:val="Table Grid"/>
    <w:basedOn w:val="TableNormal"/>
    <w:uiPriority w:val="59"/>
    <w:rsid w:val="0036529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deChar">
    <w:name w:val="Code Char"/>
    <w:basedOn w:val="DefaultParagraphFont"/>
    <w:link w:val="Code"/>
    <w:rsid w:val="0022220E"/>
    <w:rPr>
      <w:rFonts w:ascii="Courier New" w:eastAsia="Times New Roman" w:hAnsi="Courier New"/>
      <w:sz w:val="24"/>
    </w:rPr>
  </w:style>
  <w:style w:type="character" w:customStyle="1" w:styleId="Heading5Char">
    <w:name w:val="Heading 5 Char"/>
    <w:basedOn w:val="DefaultParagraphFont"/>
    <w:link w:val="Heading5"/>
    <w:uiPriority w:val="9"/>
    <w:rsid w:val="006D0994"/>
    <w:rPr>
      <w:rFonts w:asciiTheme="minorHAnsi" w:eastAsiaTheme="majorEastAsia" w:hAnsiTheme="minorHAnsi" w:cstheme="majorBidi"/>
      <w:color w:val="2E74B5" w:themeColor="accent1" w:themeShade="BF"/>
      <w:sz w:val="24"/>
      <w:szCs w:val="24"/>
      <w:lang w:eastAsia="ja-JP"/>
    </w:rPr>
  </w:style>
  <w:style w:type="character" w:customStyle="1" w:styleId="Heading6Char">
    <w:name w:val="Heading 6 Char"/>
    <w:basedOn w:val="DefaultParagraphFont"/>
    <w:link w:val="Heading6"/>
    <w:uiPriority w:val="9"/>
    <w:rsid w:val="006D0994"/>
    <w:rPr>
      <w:rFonts w:asciiTheme="minorHAnsi" w:eastAsiaTheme="majorEastAsia" w:hAnsiTheme="minorHAnsi" w:cstheme="majorBidi"/>
      <w:i/>
      <w:iCs/>
      <w:color w:val="595959" w:themeColor="text1" w:themeTint="A6"/>
      <w:sz w:val="24"/>
      <w:szCs w:val="24"/>
      <w:lang w:eastAsia="ja-JP"/>
    </w:rPr>
  </w:style>
  <w:style w:type="character" w:customStyle="1" w:styleId="Heading7Char">
    <w:name w:val="Heading 7 Char"/>
    <w:basedOn w:val="DefaultParagraphFont"/>
    <w:link w:val="Heading7"/>
    <w:uiPriority w:val="9"/>
    <w:rsid w:val="006D0994"/>
    <w:rPr>
      <w:rFonts w:asciiTheme="minorHAnsi" w:eastAsiaTheme="majorEastAsia" w:hAnsiTheme="minorHAnsi" w:cstheme="majorBidi"/>
      <w:color w:val="595959" w:themeColor="text1" w:themeTint="A6"/>
      <w:sz w:val="24"/>
      <w:szCs w:val="24"/>
      <w:lang w:eastAsia="ja-JP"/>
    </w:rPr>
  </w:style>
  <w:style w:type="character" w:customStyle="1" w:styleId="Heading8Char">
    <w:name w:val="Heading 8 Char"/>
    <w:basedOn w:val="DefaultParagraphFont"/>
    <w:link w:val="Heading8"/>
    <w:uiPriority w:val="9"/>
    <w:rsid w:val="006D0994"/>
    <w:rPr>
      <w:rFonts w:asciiTheme="minorHAnsi" w:eastAsiaTheme="majorEastAsia" w:hAnsiTheme="minorHAnsi" w:cstheme="majorBidi"/>
      <w:i/>
      <w:iCs/>
      <w:color w:val="272727"/>
      <w:sz w:val="24"/>
      <w:szCs w:val="24"/>
      <w:lang w:eastAsia="ja-JP"/>
    </w:rPr>
  </w:style>
  <w:style w:type="character" w:customStyle="1" w:styleId="Heading9Char">
    <w:name w:val="Heading 9 Char"/>
    <w:basedOn w:val="DefaultParagraphFont"/>
    <w:link w:val="Heading9"/>
    <w:uiPriority w:val="9"/>
    <w:rsid w:val="006D0994"/>
    <w:rPr>
      <w:rFonts w:asciiTheme="minorHAnsi" w:eastAsiaTheme="majorEastAsia" w:hAnsiTheme="minorHAnsi" w:cstheme="majorBidi"/>
      <w:color w:val="272727"/>
      <w:sz w:val="24"/>
      <w:szCs w:val="24"/>
      <w:lang w:eastAsia="ja-JP"/>
    </w:rPr>
  </w:style>
  <w:style w:type="character" w:customStyle="1" w:styleId="Heading1Char">
    <w:name w:val="Heading 1 Char"/>
    <w:basedOn w:val="DefaultParagraphFont"/>
    <w:link w:val="Heading1"/>
    <w:uiPriority w:val="9"/>
    <w:rsid w:val="006D0994"/>
    <w:rPr>
      <w:rFonts w:ascii="Times New Roman" w:eastAsia="Times New Roman" w:hAnsi="Times New Roman"/>
      <w:b/>
      <w:color w:val="000000"/>
      <w:sz w:val="24"/>
    </w:rPr>
  </w:style>
  <w:style w:type="character" w:customStyle="1" w:styleId="Heading2Char">
    <w:name w:val="Heading 2 Char"/>
    <w:basedOn w:val="DefaultParagraphFont"/>
    <w:link w:val="Heading2"/>
    <w:uiPriority w:val="9"/>
    <w:rsid w:val="006D0994"/>
    <w:rPr>
      <w:rFonts w:ascii="Times New Roman" w:eastAsia="Times New Roman" w:hAnsi="Times New Roman"/>
      <w:b/>
      <w:i/>
      <w:sz w:val="24"/>
    </w:rPr>
  </w:style>
  <w:style w:type="character" w:customStyle="1" w:styleId="Heading3Char">
    <w:name w:val="Heading 3 Char"/>
    <w:basedOn w:val="DefaultParagraphFont"/>
    <w:link w:val="Heading3"/>
    <w:uiPriority w:val="9"/>
    <w:rsid w:val="006D0994"/>
    <w:rPr>
      <w:rFonts w:ascii="Times New Roman" w:eastAsia="Times New Roman" w:hAnsi="Times New Roman"/>
      <w:i/>
      <w:sz w:val="24"/>
    </w:rPr>
  </w:style>
  <w:style w:type="character" w:customStyle="1" w:styleId="Heading4Char">
    <w:name w:val="Heading 4 Char"/>
    <w:basedOn w:val="DefaultParagraphFont"/>
    <w:link w:val="Heading4"/>
    <w:uiPriority w:val="9"/>
    <w:rsid w:val="006D0994"/>
    <w:rPr>
      <w:rFonts w:ascii="Times New Roman" w:eastAsia="Times New Roman" w:hAnsi="Times New Roman"/>
      <w:sz w:val="24"/>
    </w:rPr>
  </w:style>
  <w:style w:type="character" w:customStyle="1" w:styleId="TitleChar1">
    <w:name w:val="Title Char1"/>
    <w:basedOn w:val="DefaultParagraphFont"/>
    <w:uiPriority w:val="10"/>
    <w:rsid w:val="006D0994"/>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6D0994"/>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rsid w:val="006D0994"/>
    <w:pPr>
      <w:widowControl/>
      <w:autoSpaceDE/>
      <w:autoSpaceDN/>
      <w:adjustRightInd/>
      <w:spacing w:after="160" w:line="279" w:lineRule="auto"/>
    </w:pPr>
    <w:rPr>
      <w:rFonts w:ascii="Times" w:eastAsiaTheme="majorEastAsia" w:hAnsi="Times" w:cstheme="majorBidi"/>
      <w:color w:val="595959" w:themeColor="text1" w:themeTint="A6"/>
      <w:spacing w:val="15"/>
      <w:sz w:val="28"/>
      <w:szCs w:val="28"/>
    </w:rPr>
  </w:style>
  <w:style w:type="character" w:customStyle="1" w:styleId="SubtitleChar1">
    <w:name w:val="Subtitle Char1"/>
    <w:basedOn w:val="DefaultParagraphFont"/>
    <w:uiPriority w:val="11"/>
    <w:rsid w:val="006D0994"/>
    <w:rPr>
      <w:rFonts w:asciiTheme="minorHAnsi" w:eastAsiaTheme="minorEastAsia" w:hAnsiTheme="minorHAnsi" w:cstheme="minorBidi"/>
      <w:color w:val="5A5A5A" w:themeColor="text1" w:themeTint="A5"/>
      <w:spacing w:val="15"/>
      <w:sz w:val="22"/>
      <w:szCs w:val="22"/>
    </w:rPr>
  </w:style>
  <w:style w:type="character" w:styleId="IntenseEmphasis">
    <w:name w:val="Intense Emphasis"/>
    <w:basedOn w:val="DefaultParagraphFont"/>
    <w:uiPriority w:val="21"/>
    <w:qFormat/>
    <w:rsid w:val="006D0994"/>
    <w:rPr>
      <w:i/>
      <w:iCs/>
      <w:color w:val="2E74B5" w:themeColor="accent1" w:themeShade="BF"/>
    </w:rPr>
  </w:style>
  <w:style w:type="character" w:customStyle="1" w:styleId="QuoteChar">
    <w:name w:val="Quote Char"/>
    <w:basedOn w:val="DefaultParagraphFont"/>
    <w:link w:val="Quote"/>
    <w:uiPriority w:val="29"/>
    <w:rsid w:val="006D0994"/>
    <w:rPr>
      <w:i/>
      <w:iCs/>
      <w:color w:val="404040" w:themeColor="text1" w:themeTint="BF"/>
    </w:rPr>
  </w:style>
  <w:style w:type="paragraph" w:styleId="Quote">
    <w:name w:val="Quote"/>
    <w:basedOn w:val="Normal"/>
    <w:next w:val="Normal"/>
    <w:link w:val="QuoteChar"/>
    <w:uiPriority w:val="29"/>
    <w:qFormat/>
    <w:rsid w:val="006D0994"/>
    <w:pPr>
      <w:widowControl/>
      <w:autoSpaceDE/>
      <w:autoSpaceDN/>
      <w:adjustRightInd/>
      <w:spacing w:before="160" w:after="160" w:line="279" w:lineRule="auto"/>
      <w:jc w:val="center"/>
    </w:pPr>
    <w:rPr>
      <w:rFonts w:ascii="Times" w:eastAsia="Times" w:hAnsi="Times"/>
      <w:i/>
      <w:iCs/>
      <w:color w:val="404040" w:themeColor="text1" w:themeTint="BF"/>
      <w:sz w:val="20"/>
    </w:rPr>
  </w:style>
  <w:style w:type="character" w:customStyle="1" w:styleId="QuoteChar1">
    <w:name w:val="Quote Char1"/>
    <w:basedOn w:val="DefaultParagraphFont"/>
    <w:uiPriority w:val="29"/>
    <w:rsid w:val="006D0994"/>
    <w:rPr>
      <w:rFonts w:ascii="Times New Roman" w:eastAsia="Times New Roman" w:hAnsi="Times New Roman"/>
      <w:i/>
      <w:iCs/>
      <w:color w:val="404040" w:themeColor="text1" w:themeTint="BF"/>
      <w:sz w:val="24"/>
    </w:rPr>
  </w:style>
  <w:style w:type="character" w:customStyle="1" w:styleId="IntenseQuoteChar">
    <w:name w:val="Intense Quote Char"/>
    <w:basedOn w:val="DefaultParagraphFont"/>
    <w:link w:val="IntenseQuote"/>
    <w:uiPriority w:val="30"/>
    <w:rsid w:val="006D0994"/>
    <w:rPr>
      <w:i/>
      <w:iCs/>
      <w:color w:val="2E74B5" w:themeColor="accent1" w:themeShade="BF"/>
    </w:rPr>
  </w:style>
  <w:style w:type="paragraph" w:styleId="IntenseQuote">
    <w:name w:val="Intense Quote"/>
    <w:basedOn w:val="Normal"/>
    <w:next w:val="Normal"/>
    <w:link w:val="IntenseQuoteChar"/>
    <w:uiPriority w:val="30"/>
    <w:qFormat/>
    <w:rsid w:val="006D0994"/>
    <w:pPr>
      <w:widowControl/>
      <w:pBdr>
        <w:top w:val="single" w:sz="4" w:space="10" w:color="2E74B5" w:themeColor="accent1" w:themeShade="BF"/>
        <w:bottom w:val="single" w:sz="4" w:space="10" w:color="2E74B5" w:themeColor="accent1" w:themeShade="BF"/>
      </w:pBdr>
      <w:autoSpaceDE/>
      <w:autoSpaceDN/>
      <w:adjustRightInd/>
      <w:spacing w:before="360" w:after="360" w:line="279" w:lineRule="auto"/>
      <w:ind w:left="864" w:right="864"/>
      <w:jc w:val="center"/>
    </w:pPr>
    <w:rPr>
      <w:rFonts w:ascii="Times" w:eastAsia="Times" w:hAnsi="Times"/>
      <w:i/>
      <w:iCs/>
      <w:color w:val="2E74B5" w:themeColor="accent1" w:themeShade="BF"/>
      <w:sz w:val="20"/>
    </w:rPr>
  </w:style>
  <w:style w:type="character" w:customStyle="1" w:styleId="IntenseQuoteChar1">
    <w:name w:val="Intense Quote Char1"/>
    <w:basedOn w:val="DefaultParagraphFont"/>
    <w:uiPriority w:val="30"/>
    <w:rsid w:val="006D0994"/>
    <w:rPr>
      <w:rFonts w:ascii="Times New Roman" w:eastAsia="Times New Roman" w:hAnsi="Times New Roman"/>
      <w:i/>
      <w:iCs/>
      <w:color w:val="5B9BD5" w:themeColor="accent1"/>
      <w:sz w:val="24"/>
    </w:rPr>
  </w:style>
  <w:style w:type="character" w:styleId="IntenseReference">
    <w:name w:val="Intense Reference"/>
    <w:basedOn w:val="DefaultParagraphFont"/>
    <w:uiPriority w:val="32"/>
    <w:qFormat/>
    <w:rsid w:val="006D0994"/>
    <w:rPr>
      <w:b/>
      <w:bCs/>
      <w:smallCaps/>
      <w:color w:val="2E74B5" w:themeColor="accent1" w:themeShade="BF"/>
      <w:spacing w:val="5"/>
    </w:rPr>
  </w:style>
  <w:style w:type="paragraph" w:styleId="TOC2">
    <w:name w:val="toc 2"/>
    <w:basedOn w:val="Normal"/>
    <w:next w:val="Normal"/>
    <w:uiPriority w:val="39"/>
    <w:unhideWhenUsed/>
    <w:rsid w:val="006D0994"/>
    <w:pPr>
      <w:widowControl/>
      <w:autoSpaceDE/>
      <w:autoSpaceDN/>
      <w:adjustRightInd/>
      <w:spacing w:after="100" w:line="279" w:lineRule="auto"/>
      <w:ind w:left="220"/>
    </w:pPr>
    <w:rPr>
      <w:rFonts w:asciiTheme="minorHAnsi" w:eastAsiaTheme="minorEastAsia" w:hAnsiTheme="minorHAnsi" w:cstheme="minorBidi"/>
      <w:szCs w:val="24"/>
      <w:lang w:eastAsia="ja-JP"/>
    </w:rPr>
  </w:style>
  <w:style w:type="paragraph" w:styleId="FootnoteText">
    <w:name w:val="footnote text"/>
    <w:basedOn w:val="Normal"/>
    <w:link w:val="FootnoteTextChar"/>
    <w:uiPriority w:val="99"/>
    <w:unhideWhenUsed/>
    <w:rsid w:val="006D0994"/>
    <w:pPr>
      <w:widowControl/>
      <w:autoSpaceDE/>
      <w:autoSpaceDN/>
      <w:adjustRightInd/>
    </w:pPr>
    <w:rPr>
      <w:rFonts w:asciiTheme="minorHAnsi" w:eastAsiaTheme="minorEastAsia" w:hAnsiTheme="minorHAnsi" w:cstheme="minorBidi"/>
      <w:sz w:val="20"/>
      <w:lang w:eastAsia="ja-JP"/>
    </w:rPr>
  </w:style>
  <w:style w:type="character" w:customStyle="1" w:styleId="FootnoteTextChar">
    <w:name w:val="Footnote Text Char"/>
    <w:basedOn w:val="DefaultParagraphFont"/>
    <w:link w:val="FootnoteText"/>
    <w:uiPriority w:val="99"/>
    <w:rsid w:val="006D0994"/>
    <w:rPr>
      <w:rFonts w:asciiTheme="minorHAnsi" w:eastAsiaTheme="minorEastAsia" w:hAnsiTheme="minorHAnsi" w:cstheme="minorBidi"/>
      <w:lang w:eastAsia="ja-JP"/>
    </w:rPr>
  </w:style>
  <w:style w:type="character" w:styleId="Hyperlink">
    <w:name w:val="Hyperlink"/>
    <w:basedOn w:val="DefaultParagraphFont"/>
    <w:uiPriority w:val="99"/>
    <w:unhideWhenUsed/>
    <w:rsid w:val="006D0994"/>
    <w:rPr>
      <w:color w:val="0563C1" w:themeColor="hyperlink"/>
      <w:u w:val="single"/>
    </w:rPr>
  </w:style>
  <w:style w:type="paragraph" w:styleId="TOC1">
    <w:name w:val="toc 1"/>
    <w:basedOn w:val="Normal"/>
    <w:next w:val="Normal"/>
    <w:autoRedefine/>
    <w:uiPriority w:val="39"/>
    <w:unhideWhenUsed/>
    <w:rsid w:val="006D0994"/>
    <w:pPr>
      <w:widowControl/>
      <w:autoSpaceDE/>
      <w:autoSpaceDN/>
      <w:adjustRightInd/>
      <w:spacing w:after="100" w:line="279" w:lineRule="auto"/>
    </w:pPr>
    <w:rPr>
      <w:rFonts w:asciiTheme="minorHAnsi" w:eastAsiaTheme="minorEastAsia" w:hAnsiTheme="minorHAnsi" w:cstheme="minorBidi"/>
      <w:szCs w:val="24"/>
      <w:lang w:eastAsia="ja-JP"/>
    </w:rPr>
  </w:style>
  <w:style w:type="character" w:customStyle="1" w:styleId="HeaderChar">
    <w:name w:val="Header Char"/>
    <w:basedOn w:val="DefaultParagraphFont"/>
    <w:link w:val="Header"/>
    <w:uiPriority w:val="99"/>
    <w:rsid w:val="006D0994"/>
    <w:rPr>
      <w:rFonts w:ascii="Times New Roman" w:eastAsia="Times New Roman" w:hAnsi="Times New Roman"/>
      <w:sz w:val="24"/>
    </w:rPr>
  </w:style>
  <w:style w:type="character" w:customStyle="1" w:styleId="FooterChar">
    <w:name w:val="Footer Char"/>
    <w:basedOn w:val="DefaultParagraphFont"/>
    <w:link w:val="Footer"/>
    <w:uiPriority w:val="99"/>
    <w:rsid w:val="006D0994"/>
    <w:rPr>
      <w:rFonts w:ascii="Times New Roman" w:eastAsia="Times New Roman" w:hAnsi="Times New Roman"/>
      <w:sz w:val="24"/>
    </w:rPr>
  </w:style>
  <w:style w:type="paragraph" w:styleId="ListParagraph">
    <w:name w:val="List Paragraph"/>
    <w:basedOn w:val="Normal"/>
    <w:uiPriority w:val="34"/>
    <w:qFormat/>
    <w:rsid w:val="0091067C"/>
    <w:pPr>
      <w:widowControl/>
      <w:autoSpaceDE/>
      <w:autoSpaceDN/>
      <w:adjustRightInd/>
      <w:spacing w:after="160" w:line="279" w:lineRule="auto"/>
      <w:ind w:left="720"/>
      <w:contextualSpacing/>
    </w:pPr>
    <w:rPr>
      <w:rFonts w:eastAsiaTheme="minorEastAsia" w:cstheme="minorBidi"/>
      <w:szCs w:val="24"/>
      <w:lang w:eastAsia="ja-JP"/>
    </w:rPr>
  </w:style>
  <w:style w:type="character" w:styleId="PlaceholderText">
    <w:name w:val="Placeholder Text"/>
    <w:basedOn w:val="DefaultParagraphFont"/>
    <w:uiPriority w:val="99"/>
    <w:semiHidden/>
    <w:rsid w:val="006D0994"/>
    <w:rPr>
      <w:color w:val="666666"/>
    </w:rPr>
  </w:style>
  <w:style w:type="paragraph" w:styleId="Caption">
    <w:name w:val="caption"/>
    <w:basedOn w:val="Normal"/>
    <w:next w:val="Normal"/>
    <w:uiPriority w:val="35"/>
    <w:unhideWhenUsed/>
    <w:qFormat/>
    <w:rsid w:val="006D0994"/>
    <w:pPr>
      <w:widowControl/>
      <w:autoSpaceDE/>
      <w:autoSpaceDN/>
      <w:adjustRightInd/>
      <w:spacing w:after="200"/>
    </w:pPr>
    <w:rPr>
      <w:rFonts w:asciiTheme="minorHAnsi" w:eastAsiaTheme="minorEastAsia" w:hAnsiTheme="minorHAnsi" w:cstheme="minorBidi"/>
      <w:i/>
      <w:iCs/>
      <w:color w:val="44546A" w:themeColor="text2"/>
      <w:sz w:val="18"/>
      <w:szCs w:val="18"/>
      <w:lang w:eastAsia="ja-JP"/>
    </w:rPr>
  </w:style>
  <w:style w:type="paragraph" w:styleId="TOC4">
    <w:name w:val="toc 4"/>
    <w:basedOn w:val="Normal"/>
    <w:next w:val="Normal"/>
    <w:autoRedefine/>
    <w:uiPriority w:val="39"/>
    <w:unhideWhenUsed/>
    <w:rsid w:val="006D0994"/>
    <w:pPr>
      <w:widowControl/>
      <w:autoSpaceDE/>
      <w:autoSpaceDN/>
      <w:adjustRightInd/>
      <w:spacing w:after="100" w:line="279" w:lineRule="auto"/>
      <w:ind w:left="720"/>
    </w:pPr>
    <w:rPr>
      <w:rFonts w:asciiTheme="minorHAnsi" w:eastAsiaTheme="minorEastAsia" w:hAnsiTheme="minorHAnsi" w:cstheme="minorBidi"/>
      <w:szCs w:val="24"/>
      <w:lang w:eastAsia="ja-JP"/>
    </w:rPr>
  </w:style>
  <w:style w:type="character" w:styleId="UnresolvedMention">
    <w:name w:val="Unresolved Mention"/>
    <w:basedOn w:val="DefaultParagraphFont"/>
    <w:uiPriority w:val="99"/>
    <w:semiHidden/>
    <w:unhideWhenUsed/>
    <w:rsid w:val="006D0994"/>
    <w:rPr>
      <w:color w:val="605E5C"/>
      <w:shd w:val="clear" w:color="auto" w:fill="E1DFDD"/>
    </w:rPr>
  </w:style>
  <w:style w:type="character" w:styleId="FollowedHyperlink">
    <w:name w:val="FollowedHyperlink"/>
    <w:basedOn w:val="DefaultParagraphFont"/>
    <w:uiPriority w:val="99"/>
    <w:unhideWhenUsed/>
    <w:rsid w:val="006D0994"/>
    <w:rPr>
      <w:color w:val="954F72" w:themeColor="followedHyperlink"/>
      <w:u w:val="single"/>
    </w:rPr>
  </w:style>
  <w:style w:type="character" w:styleId="Strong">
    <w:name w:val="Strong"/>
    <w:basedOn w:val="DefaultParagraphFont"/>
    <w:qFormat/>
    <w:rsid w:val="001468BF"/>
    <w:rPr>
      <w:b/>
      <w:bCs/>
    </w:rPr>
  </w:style>
  <w:style w:type="character" w:styleId="Emphasis">
    <w:name w:val="Emphasis"/>
    <w:basedOn w:val="DefaultParagraphFont"/>
    <w:qFormat/>
    <w:rsid w:val="00BD18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5247688">
      <w:bodyDiv w:val="1"/>
      <w:marLeft w:val="0"/>
      <w:marRight w:val="0"/>
      <w:marTop w:val="0"/>
      <w:marBottom w:val="0"/>
      <w:divBdr>
        <w:top w:val="none" w:sz="0" w:space="0" w:color="auto"/>
        <w:left w:val="none" w:sz="0" w:space="0" w:color="auto"/>
        <w:bottom w:val="none" w:sz="0" w:space="0" w:color="auto"/>
        <w:right w:val="none" w:sz="0" w:space="0" w:color="auto"/>
      </w:divBdr>
    </w:div>
    <w:div w:id="1003244356">
      <w:bodyDiv w:val="1"/>
      <w:marLeft w:val="0"/>
      <w:marRight w:val="0"/>
      <w:marTop w:val="0"/>
      <w:marBottom w:val="0"/>
      <w:divBdr>
        <w:top w:val="none" w:sz="0" w:space="0" w:color="auto"/>
        <w:left w:val="none" w:sz="0" w:space="0" w:color="auto"/>
        <w:bottom w:val="none" w:sz="0" w:space="0" w:color="auto"/>
        <w:right w:val="none" w:sz="0" w:space="0" w:color="auto"/>
      </w:divBdr>
    </w:div>
    <w:div w:id="1355307038">
      <w:bodyDiv w:val="1"/>
      <w:marLeft w:val="0"/>
      <w:marRight w:val="0"/>
      <w:marTop w:val="0"/>
      <w:marBottom w:val="0"/>
      <w:divBdr>
        <w:top w:val="none" w:sz="0" w:space="0" w:color="auto"/>
        <w:left w:val="none" w:sz="0" w:space="0" w:color="auto"/>
        <w:bottom w:val="none" w:sz="0" w:space="0" w:color="auto"/>
        <w:right w:val="none" w:sz="0" w:space="0" w:color="auto"/>
      </w:divBdr>
    </w:div>
    <w:div w:id="1859923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chart" Target="charts/chart3.xml"/><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chart" Target="charts/chart2.xml"/><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numbering" Target="numbering.xml"/><Relationship Id="rId61"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chart" Target="charts/chart1.xml"/><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chart" Target="charts/chart5.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39.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chart" Target="charts/chart4.xml"/><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37.png"/><Relationship Id="rId60"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proberson\Local%20Settings\Temporary%20Internet%20Files\OLK7\Word%20Template.dot"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Collisions</c:v>
                </c:pt>
              </c:strCache>
            </c:strRef>
          </c:tx>
          <c:spPr>
            <a:solidFill>
              <a:schemeClr val="accent1"/>
            </a:solidFill>
            <a:ln>
              <a:noFill/>
            </a:ln>
            <a:effectLst/>
          </c:spPr>
          <c:invertIfNegative val="0"/>
          <c:cat>
            <c:strRef>
              <c:f>Sheet1!$A$2:$A$5</c:f>
              <c:strCache>
                <c:ptCount val="4"/>
                <c:pt idx="0">
                  <c:v>WarpDriver</c:v>
                </c:pt>
                <c:pt idx="1">
                  <c:v>ORCA</c:v>
                </c:pt>
                <c:pt idx="2">
                  <c:v>Cellular Aut</c:v>
                </c:pt>
                <c:pt idx="3">
                  <c:v>UPL</c:v>
                </c:pt>
              </c:strCache>
            </c:strRef>
          </c:cat>
          <c:val>
            <c:numRef>
              <c:f>Sheet1!$B$2:$B$5</c:f>
              <c:numCache>
                <c:formatCode>General</c:formatCode>
                <c:ptCount val="4"/>
                <c:pt idx="0">
                  <c:v>0</c:v>
                </c:pt>
                <c:pt idx="1">
                  <c:v>0</c:v>
                </c:pt>
                <c:pt idx="2">
                  <c:v>0</c:v>
                </c:pt>
                <c:pt idx="3">
                  <c:v>7</c:v>
                </c:pt>
              </c:numCache>
            </c:numRef>
          </c:val>
          <c:extLst>
            <c:ext xmlns:c16="http://schemas.microsoft.com/office/drawing/2014/chart" uri="{C3380CC4-5D6E-409C-BE32-E72D297353CC}">
              <c16:uniqueId val="{00000000-974A-4FAB-BAB0-B7695936F6BD}"/>
            </c:ext>
          </c:extLst>
        </c:ser>
        <c:ser>
          <c:idx val="1"/>
          <c:order val="1"/>
          <c:tx>
            <c:strRef>
              <c:f>Sheet1!$C$1</c:f>
              <c:strCache>
                <c:ptCount val="1"/>
                <c:pt idx="0">
                  <c:v>Time</c:v>
                </c:pt>
              </c:strCache>
            </c:strRef>
          </c:tx>
          <c:spPr>
            <a:solidFill>
              <a:schemeClr val="accent2"/>
            </a:solidFill>
            <a:ln>
              <a:noFill/>
            </a:ln>
            <a:effectLst/>
          </c:spPr>
          <c:invertIfNegative val="0"/>
          <c:cat>
            <c:strRef>
              <c:f>Sheet1!$A$2:$A$5</c:f>
              <c:strCache>
                <c:ptCount val="4"/>
                <c:pt idx="0">
                  <c:v>WarpDriver</c:v>
                </c:pt>
                <c:pt idx="1">
                  <c:v>ORCA</c:v>
                </c:pt>
                <c:pt idx="2">
                  <c:v>Cellular Aut</c:v>
                </c:pt>
                <c:pt idx="3">
                  <c:v>UPL</c:v>
                </c:pt>
              </c:strCache>
            </c:strRef>
          </c:cat>
          <c:val>
            <c:numRef>
              <c:f>Sheet1!$C$2:$C$5</c:f>
              <c:numCache>
                <c:formatCode>General</c:formatCode>
                <c:ptCount val="4"/>
                <c:pt idx="0">
                  <c:v>11.33</c:v>
                </c:pt>
                <c:pt idx="1">
                  <c:v>10.86</c:v>
                </c:pt>
                <c:pt idx="2">
                  <c:v>21.67</c:v>
                </c:pt>
                <c:pt idx="3">
                  <c:v>11.15</c:v>
                </c:pt>
              </c:numCache>
            </c:numRef>
          </c:val>
          <c:extLst>
            <c:ext xmlns:c16="http://schemas.microsoft.com/office/drawing/2014/chart" uri="{C3380CC4-5D6E-409C-BE32-E72D297353CC}">
              <c16:uniqueId val="{00000001-974A-4FAB-BAB0-B7695936F6BD}"/>
            </c:ext>
          </c:extLst>
        </c:ser>
        <c:ser>
          <c:idx val="2"/>
          <c:order val="2"/>
          <c:tx>
            <c:strRef>
              <c:f>Sheet1!$D$1</c:f>
              <c:strCache>
                <c:ptCount val="1"/>
                <c:pt idx="0">
                  <c:v>Av FPS</c:v>
                </c:pt>
              </c:strCache>
            </c:strRef>
          </c:tx>
          <c:spPr>
            <a:solidFill>
              <a:schemeClr val="accent3"/>
            </a:solidFill>
            <a:ln>
              <a:noFill/>
            </a:ln>
            <a:effectLst/>
          </c:spPr>
          <c:invertIfNegative val="0"/>
          <c:cat>
            <c:strRef>
              <c:f>Sheet1!$A$2:$A$5</c:f>
              <c:strCache>
                <c:ptCount val="4"/>
                <c:pt idx="0">
                  <c:v>WarpDriver</c:v>
                </c:pt>
                <c:pt idx="1">
                  <c:v>ORCA</c:v>
                </c:pt>
                <c:pt idx="2">
                  <c:v>Cellular Aut</c:v>
                </c:pt>
                <c:pt idx="3">
                  <c:v>UPL</c:v>
                </c:pt>
              </c:strCache>
            </c:strRef>
          </c:cat>
          <c:val>
            <c:numRef>
              <c:f>Sheet1!$D$2:$D$5</c:f>
              <c:numCache>
                <c:formatCode>General</c:formatCode>
                <c:ptCount val="4"/>
                <c:pt idx="0">
                  <c:v>494</c:v>
                </c:pt>
                <c:pt idx="1">
                  <c:v>530</c:v>
                </c:pt>
                <c:pt idx="2">
                  <c:v>478</c:v>
                </c:pt>
                <c:pt idx="3">
                  <c:v>540</c:v>
                </c:pt>
              </c:numCache>
            </c:numRef>
          </c:val>
          <c:extLst>
            <c:ext xmlns:c16="http://schemas.microsoft.com/office/drawing/2014/chart" uri="{C3380CC4-5D6E-409C-BE32-E72D297353CC}">
              <c16:uniqueId val="{00000002-974A-4FAB-BAB0-B7695936F6BD}"/>
            </c:ext>
          </c:extLst>
        </c:ser>
        <c:ser>
          <c:idx val="3"/>
          <c:order val="3"/>
          <c:tx>
            <c:strRef>
              <c:f>Sheet1!$E$1</c:f>
              <c:strCache>
                <c:ptCount val="1"/>
                <c:pt idx="0">
                  <c:v>Min FPS</c:v>
                </c:pt>
              </c:strCache>
            </c:strRef>
          </c:tx>
          <c:spPr>
            <a:solidFill>
              <a:schemeClr val="accent4"/>
            </a:solidFill>
            <a:ln>
              <a:noFill/>
            </a:ln>
            <a:effectLst/>
          </c:spPr>
          <c:invertIfNegative val="0"/>
          <c:cat>
            <c:strRef>
              <c:f>Sheet1!$A$2:$A$5</c:f>
              <c:strCache>
                <c:ptCount val="4"/>
                <c:pt idx="0">
                  <c:v>WarpDriver</c:v>
                </c:pt>
                <c:pt idx="1">
                  <c:v>ORCA</c:v>
                </c:pt>
                <c:pt idx="2">
                  <c:v>Cellular Aut</c:v>
                </c:pt>
                <c:pt idx="3">
                  <c:v>UPL</c:v>
                </c:pt>
              </c:strCache>
            </c:strRef>
          </c:cat>
          <c:val>
            <c:numRef>
              <c:f>Sheet1!$E$2:$E$5</c:f>
              <c:numCache>
                <c:formatCode>General</c:formatCode>
                <c:ptCount val="4"/>
                <c:pt idx="0">
                  <c:v>459</c:v>
                </c:pt>
                <c:pt idx="1">
                  <c:v>491</c:v>
                </c:pt>
                <c:pt idx="2">
                  <c:v>441</c:v>
                </c:pt>
                <c:pt idx="3">
                  <c:v>448</c:v>
                </c:pt>
              </c:numCache>
            </c:numRef>
          </c:val>
          <c:extLst>
            <c:ext xmlns:c16="http://schemas.microsoft.com/office/drawing/2014/chart" uri="{C3380CC4-5D6E-409C-BE32-E72D297353CC}">
              <c16:uniqueId val="{00000000-A0F4-4626-8A39-15A80B7FDA9A}"/>
            </c:ext>
          </c:extLst>
        </c:ser>
        <c:dLbls>
          <c:showLegendKey val="0"/>
          <c:showVal val="0"/>
          <c:showCatName val="0"/>
          <c:showSerName val="0"/>
          <c:showPercent val="0"/>
          <c:showBubbleSize val="0"/>
        </c:dLbls>
        <c:gapWidth val="219"/>
        <c:overlap val="-27"/>
        <c:axId val="1302351023"/>
        <c:axId val="1929555264"/>
      </c:barChart>
      <c:catAx>
        <c:axId val="1302351023"/>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s-ES"/>
          </a:p>
        </c:txPr>
        <c:crossAx val="1929555264"/>
        <c:crosses val="autoZero"/>
        <c:auto val="1"/>
        <c:lblAlgn val="ctr"/>
        <c:lblOffset val="100"/>
        <c:noMultiLvlLbl val="0"/>
      </c:catAx>
      <c:valAx>
        <c:axId val="1929555264"/>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s-ES"/>
          </a:p>
        </c:txPr>
        <c:crossAx val="13023510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s-E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ln>
            <a:noFill/>
          </a:ln>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Collisions</c:v>
                </c:pt>
              </c:strCache>
            </c:strRef>
          </c:tx>
          <c:spPr>
            <a:solidFill>
              <a:schemeClr val="accent1"/>
            </a:solidFill>
            <a:ln>
              <a:noFill/>
            </a:ln>
            <a:effectLst/>
          </c:spPr>
          <c:invertIfNegative val="0"/>
          <c:cat>
            <c:strRef>
              <c:f>Sheet1!$A$2:$A$5</c:f>
              <c:strCache>
                <c:ptCount val="4"/>
                <c:pt idx="0">
                  <c:v>WarpDriver</c:v>
                </c:pt>
                <c:pt idx="1">
                  <c:v>ORCA</c:v>
                </c:pt>
                <c:pt idx="2">
                  <c:v>Cellular Aut</c:v>
                </c:pt>
                <c:pt idx="3">
                  <c:v>UPL</c:v>
                </c:pt>
              </c:strCache>
            </c:strRef>
          </c:cat>
          <c:val>
            <c:numRef>
              <c:f>Sheet1!$B$2:$B$5</c:f>
              <c:numCache>
                <c:formatCode>General</c:formatCode>
                <c:ptCount val="4"/>
                <c:pt idx="0">
                  <c:v>0</c:v>
                </c:pt>
                <c:pt idx="1">
                  <c:v>0</c:v>
                </c:pt>
                <c:pt idx="2">
                  <c:v>21</c:v>
                </c:pt>
                <c:pt idx="3">
                  <c:v>7</c:v>
                </c:pt>
              </c:numCache>
            </c:numRef>
          </c:val>
          <c:extLst>
            <c:ext xmlns:c16="http://schemas.microsoft.com/office/drawing/2014/chart" uri="{C3380CC4-5D6E-409C-BE32-E72D297353CC}">
              <c16:uniqueId val="{00000000-2113-4723-A619-18D512DAB174}"/>
            </c:ext>
          </c:extLst>
        </c:ser>
        <c:ser>
          <c:idx val="1"/>
          <c:order val="1"/>
          <c:tx>
            <c:strRef>
              <c:f>Sheet1!$C$1</c:f>
              <c:strCache>
                <c:ptCount val="1"/>
                <c:pt idx="0">
                  <c:v>Time</c:v>
                </c:pt>
              </c:strCache>
            </c:strRef>
          </c:tx>
          <c:spPr>
            <a:solidFill>
              <a:schemeClr val="accent2"/>
            </a:solidFill>
            <a:ln>
              <a:noFill/>
            </a:ln>
            <a:effectLst/>
          </c:spPr>
          <c:invertIfNegative val="0"/>
          <c:cat>
            <c:strRef>
              <c:f>Sheet1!$A$2:$A$5</c:f>
              <c:strCache>
                <c:ptCount val="4"/>
                <c:pt idx="0">
                  <c:v>WarpDriver</c:v>
                </c:pt>
                <c:pt idx="1">
                  <c:v>ORCA</c:v>
                </c:pt>
                <c:pt idx="2">
                  <c:v>Cellular Aut</c:v>
                </c:pt>
                <c:pt idx="3">
                  <c:v>UPL</c:v>
                </c:pt>
              </c:strCache>
            </c:strRef>
          </c:cat>
          <c:val>
            <c:numRef>
              <c:f>Sheet1!$C$2:$C$5</c:f>
              <c:numCache>
                <c:formatCode>General</c:formatCode>
                <c:ptCount val="4"/>
                <c:pt idx="0">
                  <c:v>33.4</c:v>
                </c:pt>
                <c:pt idx="1">
                  <c:v>35.21</c:v>
                </c:pt>
                <c:pt idx="2">
                  <c:v>61.48</c:v>
                </c:pt>
                <c:pt idx="3">
                  <c:v>35.24</c:v>
                </c:pt>
              </c:numCache>
            </c:numRef>
          </c:val>
          <c:extLst>
            <c:ext xmlns:c16="http://schemas.microsoft.com/office/drawing/2014/chart" uri="{C3380CC4-5D6E-409C-BE32-E72D297353CC}">
              <c16:uniqueId val="{00000001-2113-4723-A619-18D512DAB174}"/>
            </c:ext>
          </c:extLst>
        </c:ser>
        <c:ser>
          <c:idx val="2"/>
          <c:order val="2"/>
          <c:tx>
            <c:strRef>
              <c:f>Sheet1!$D$1</c:f>
              <c:strCache>
                <c:ptCount val="1"/>
                <c:pt idx="0">
                  <c:v>Av FPS</c:v>
                </c:pt>
              </c:strCache>
            </c:strRef>
          </c:tx>
          <c:spPr>
            <a:solidFill>
              <a:schemeClr val="accent3"/>
            </a:solidFill>
            <a:ln>
              <a:noFill/>
            </a:ln>
            <a:effectLst/>
          </c:spPr>
          <c:invertIfNegative val="0"/>
          <c:cat>
            <c:strRef>
              <c:f>Sheet1!$A$2:$A$5</c:f>
              <c:strCache>
                <c:ptCount val="4"/>
                <c:pt idx="0">
                  <c:v>WarpDriver</c:v>
                </c:pt>
                <c:pt idx="1">
                  <c:v>ORCA</c:v>
                </c:pt>
                <c:pt idx="2">
                  <c:v>Cellular Aut</c:v>
                </c:pt>
                <c:pt idx="3">
                  <c:v>UPL</c:v>
                </c:pt>
              </c:strCache>
            </c:strRef>
          </c:cat>
          <c:val>
            <c:numRef>
              <c:f>Sheet1!$D$2:$D$5</c:f>
              <c:numCache>
                <c:formatCode>General</c:formatCode>
                <c:ptCount val="4"/>
                <c:pt idx="0">
                  <c:v>540</c:v>
                </c:pt>
                <c:pt idx="1">
                  <c:v>510</c:v>
                </c:pt>
                <c:pt idx="2">
                  <c:v>556</c:v>
                </c:pt>
                <c:pt idx="3">
                  <c:v>580</c:v>
                </c:pt>
              </c:numCache>
            </c:numRef>
          </c:val>
          <c:extLst>
            <c:ext xmlns:c16="http://schemas.microsoft.com/office/drawing/2014/chart" uri="{C3380CC4-5D6E-409C-BE32-E72D297353CC}">
              <c16:uniqueId val="{00000002-2113-4723-A619-18D512DAB174}"/>
            </c:ext>
          </c:extLst>
        </c:ser>
        <c:ser>
          <c:idx val="3"/>
          <c:order val="3"/>
          <c:tx>
            <c:strRef>
              <c:f>Sheet1!$E$1</c:f>
              <c:strCache>
                <c:ptCount val="1"/>
                <c:pt idx="0">
                  <c:v>Min FPS</c:v>
                </c:pt>
              </c:strCache>
            </c:strRef>
          </c:tx>
          <c:spPr>
            <a:solidFill>
              <a:schemeClr val="accent4"/>
            </a:solidFill>
            <a:ln>
              <a:noFill/>
            </a:ln>
            <a:effectLst/>
          </c:spPr>
          <c:invertIfNegative val="0"/>
          <c:cat>
            <c:strRef>
              <c:f>Sheet1!$A$2:$A$5</c:f>
              <c:strCache>
                <c:ptCount val="4"/>
                <c:pt idx="0">
                  <c:v>WarpDriver</c:v>
                </c:pt>
                <c:pt idx="1">
                  <c:v>ORCA</c:v>
                </c:pt>
                <c:pt idx="2">
                  <c:v>Cellular Aut</c:v>
                </c:pt>
                <c:pt idx="3">
                  <c:v>UPL</c:v>
                </c:pt>
              </c:strCache>
            </c:strRef>
          </c:cat>
          <c:val>
            <c:numRef>
              <c:f>Sheet1!$E$2:$E$5</c:f>
              <c:numCache>
                <c:formatCode>General</c:formatCode>
                <c:ptCount val="4"/>
                <c:pt idx="0">
                  <c:v>309</c:v>
                </c:pt>
                <c:pt idx="1">
                  <c:v>304</c:v>
                </c:pt>
                <c:pt idx="2">
                  <c:v>354</c:v>
                </c:pt>
                <c:pt idx="3">
                  <c:v>336</c:v>
                </c:pt>
              </c:numCache>
            </c:numRef>
          </c:val>
          <c:extLst>
            <c:ext xmlns:c16="http://schemas.microsoft.com/office/drawing/2014/chart" uri="{C3380CC4-5D6E-409C-BE32-E72D297353CC}">
              <c16:uniqueId val="{00000000-685A-482E-A46B-6EECBAC3971E}"/>
            </c:ext>
          </c:extLst>
        </c:ser>
        <c:dLbls>
          <c:showLegendKey val="0"/>
          <c:showVal val="0"/>
          <c:showCatName val="0"/>
          <c:showSerName val="0"/>
          <c:showPercent val="0"/>
          <c:showBubbleSize val="0"/>
        </c:dLbls>
        <c:gapWidth val="219"/>
        <c:overlap val="-27"/>
        <c:axId val="1302351023"/>
        <c:axId val="1929555264"/>
      </c:barChart>
      <c:catAx>
        <c:axId val="1302351023"/>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s-ES"/>
          </a:p>
        </c:txPr>
        <c:crossAx val="1929555264"/>
        <c:crosses val="autoZero"/>
        <c:auto val="1"/>
        <c:lblAlgn val="ctr"/>
        <c:lblOffset val="100"/>
        <c:noMultiLvlLbl val="0"/>
      </c:catAx>
      <c:valAx>
        <c:axId val="1929555264"/>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s-ES"/>
          </a:p>
        </c:txPr>
        <c:crossAx val="13023510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s-E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ln>
            <a:noFill/>
          </a:ln>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Collisions</c:v>
                </c:pt>
              </c:strCache>
            </c:strRef>
          </c:tx>
          <c:spPr>
            <a:solidFill>
              <a:schemeClr val="accent1"/>
            </a:solidFill>
            <a:ln>
              <a:noFill/>
            </a:ln>
            <a:effectLst/>
          </c:spPr>
          <c:invertIfNegative val="0"/>
          <c:cat>
            <c:strRef>
              <c:f>Sheet1!$A$2:$A$5</c:f>
              <c:strCache>
                <c:ptCount val="4"/>
                <c:pt idx="0">
                  <c:v>WarpDriver</c:v>
                </c:pt>
                <c:pt idx="1">
                  <c:v>ORCA</c:v>
                </c:pt>
                <c:pt idx="2">
                  <c:v>Cellular Aut</c:v>
                </c:pt>
                <c:pt idx="3">
                  <c:v>UPL</c:v>
                </c:pt>
              </c:strCache>
            </c:strRef>
          </c:cat>
          <c:val>
            <c:numRef>
              <c:f>Sheet1!$B$2:$B$5</c:f>
              <c:numCache>
                <c:formatCode>General</c:formatCode>
                <c:ptCount val="4"/>
                <c:pt idx="0">
                  <c:v>0</c:v>
                </c:pt>
                <c:pt idx="1">
                  <c:v>0</c:v>
                </c:pt>
                <c:pt idx="2">
                  <c:v>784</c:v>
                </c:pt>
                <c:pt idx="3">
                  <c:v>608</c:v>
                </c:pt>
              </c:numCache>
            </c:numRef>
          </c:val>
          <c:extLst>
            <c:ext xmlns:c16="http://schemas.microsoft.com/office/drawing/2014/chart" uri="{C3380CC4-5D6E-409C-BE32-E72D297353CC}">
              <c16:uniqueId val="{00000000-46DD-4A1F-85CD-F2C440FA51F0}"/>
            </c:ext>
          </c:extLst>
        </c:ser>
        <c:ser>
          <c:idx val="1"/>
          <c:order val="1"/>
          <c:tx>
            <c:strRef>
              <c:f>Sheet1!$C$1</c:f>
              <c:strCache>
                <c:ptCount val="1"/>
                <c:pt idx="0">
                  <c:v>Time</c:v>
                </c:pt>
              </c:strCache>
            </c:strRef>
          </c:tx>
          <c:spPr>
            <a:solidFill>
              <a:schemeClr val="accent2"/>
            </a:solidFill>
            <a:ln>
              <a:noFill/>
            </a:ln>
            <a:effectLst/>
          </c:spPr>
          <c:invertIfNegative val="0"/>
          <c:cat>
            <c:strRef>
              <c:f>Sheet1!$A$2:$A$5</c:f>
              <c:strCache>
                <c:ptCount val="4"/>
                <c:pt idx="0">
                  <c:v>WarpDriver</c:v>
                </c:pt>
                <c:pt idx="1">
                  <c:v>ORCA</c:v>
                </c:pt>
                <c:pt idx="2">
                  <c:v>Cellular Aut</c:v>
                </c:pt>
                <c:pt idx="3">
                  <c:v>UPL</c:v>
                </c:pt>
              </c:strCache>
            </c:strRef>
          </c:cat>
          <c:val>
            <c:numRef>
              <c:f>Sheet1!$C$2:$C$5</c:f>
              <c:numCache>
                <c:formatCode>General</c:formatCode>
                <c:ptCount val="4"/>
                <c:pt idx="0">
                  <c:v>129</c:v>
                </c:pt>
                <c:pt idx="1">
                  <c:v>131.93</c:v>
                </c:pt>
                <c:pt idx="2">
                  <c:v>160.75</c:v>
                </c:pt>
                <c:pt idx="3">
                  <c:v>190</c:v>
                </c:pt>
              </c:numCache>
            </c:numRef>
          </c:val>
          <c:extLst>
            <c:ext xmlns:c16="http://schemas.microsoft.com/office/drawing/2014/chart" uri="{C3380CC4-5D6E-409C-BE32-E72D297353CC}">
              <c16:uniqueId val="{00000001-46DD-4A1F-85CD-F2C440FA51F0}"/>
            </c:ext>
          </c:extLst>
        </c:ser>
        <c:ser>
          <c:idx val="2"/>
          <c:order val="2"/>
          <c:tx>
            <c:strRef>
              <c:f>Sheet1!$D$1</c:f>
              <c:strCache>
                <c:ptCount val="1"/>
                <c:pt idx="0">
                  <c:v>Av FPS</c:v>
                </c:pt>
              </c:strCache>
            </c:strRef>
          </c:tx>
          <c:spPr>
            <a:solidFill>
              <a:schemeClr val="accent3"/>
            </a:solidFill>
            <a:ln>
              <a:noFill/>
            </a:ln>
            <a:effectLst/>
          </c:spPr>
          <c:invertIfNegative val="0"/>
          <c:cat>
            <c:strRef>
              <c:f>Sheet1!$A$2:$A$5</c:f>
              <c:strCache>
                <c:ptCount val="4"/>
                <c:pt idx="0">
                  <c:v>WarpDriver</c:v>
                </c:pt>
                <c:pt idx="1">
                  <c:v>ORCA</c:v>
                </c:pt>
                <c:pt idx="2">
                  <c:v>Cellular Aut</c:v>
                </c:pt>
                <c:pt idx="3">
                  <c:v>UPL</c:v>
                </c:pt>
              </c:strCache>
            </c:strRef>
          </c:cat>
          <c:val>
            <c:numRef>
              <c:f>Sheet1!$D$2:$D$5</c:f>
              <c:numCache>
                <c:formatCode>General</c:formatCode>
                <c:ptCount val="4"/>
                <c:pt idx="0">
                  <c:v>500</c:v>
                </c:pt>
                <c:pt idx="1">
                  <c:v>532</c:v>
                </c:pt>
                <c:pt idx="2">
                  <c:v>532</c:v>
                </c:pt>
                <c:pt idx="3">
                  <c:v>441</c:v>
                </c:pt>
              </c:numCache>
            </c:numRef>
          </c:val>
          <c:extLst>
            <c:ext xmlns:c16="http://schemas.microsoft.com/office/drawing/2014/chart" uri="{C3380CC4-5D6E-409C-BE32-E72D297353CC}">
              <c16:uniqueId val="{00000002-46DD-4A1F-85CD-F2C440FA51F0}"/>
            </c:ext>
          </c:extLst>
        </c:ser>
        <c:ser>
          <c:idx val="3"/>
          <c:order val="3"/>
          <c:tx>
            <c:strRef>
              <c:f>Sheet1!$E$1</c:f>
              <c:strCache>
                <c:ptCount val="1"/>
                <c:pt idx="0">
                  <c:v>Min FPS</c:v>
                </c:pt>
              </c:strCache>
            </c:strRef>
          </c:tx>
          <c:spPr>
            <a:solidFill>
              <a:schemeClr val="accent4"/>
            </a:solidFill>
            <a:ln>
              <a:noFill/>
            </a:ln>
            <a:effectLst/>
          </c:spPr>
          <c:invertIfNegative val="0"/>
          <c:cat>
            <c:strRef>
              <c:f>Sheet1!$A$2:$A$5</c:f>
              <c:strCache>
                <c:ptCount val="4"/>
                <c:pt idx="0">
                  <c:v>WarpDriver</c:v>
                </c:pt>
                <c:pt idx="1">
                  <c:v>ORCA</c:v>
                </c:pt>
                <c:pt idx="2">
                  <c:v>Cellular Aut</c:v>
                </c:pt>
                <c:pt idx="3">
                  <c:v>UPL</c:v>
                </c:pt>
              </c:strCache>
            </c:strRef>
          </c:cat>
          <c:val>
            <c:numRef>
              <c:f>Sheet1!$E$2:$E$5</c:f>
              <c:numCache>
                <c:formatCode>General</c:formatCode>
                <c:ptCount val="4"/>
                <c:pt idx="0">
                  <c:v>71</c:v>
                </c:pt>
                <c:pt idx="1">
                  <c:v>84</c:v>
                </c:pt>
                <c:pt idx="2">
                  <c:v>88</c:v>
                </c:pt>
                <c:pt idx="3">
                  <c:v>91</c:v>
                </c:pt>
              </c:numCache>
            </c:numRef>
          </c:val>
          <c:extLst>
            <c:ext xmlns:c16="http://schemas.microsoft.com/office/drawing/2014/chart" uri="{C3380CC4-5D6E-409C-BE32-E72D297353CC}">
              <c16:uniqueId val="{00000000-C569-4074-A94B-815F869BEA23}"/>
            </c:ext>
          </c:extLst>
        </c:ser>
        <c:dLbls>
          <c:showLegendKey val="0"/>
          <c:showVal val="0"/>
          <c:showCatName val="0"/>
          <c:showSerName val="0"/>
          <c:showPercent val="0"/>
          <c:showBubbleSize val="0"/>
        </c:dLbls>
        <c:gapWidth val="219"/>
        <c:overlap val="-27"/>
        <c:axId val="1302351023"/>
        <c:axId val="1929555264"/>
      </c:barChart>
      <c:catAx>
        <c:axId val="1302351023"/>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s-ES"/>
          </a:p>
        </c:txPr>
        <c:crossAx val="1929555264"/>
        <c:crosses val="autoZero"/>
        <c:auto val="1"/>
        <c:lblAlgn val="ctr"/>
        <c:lblOffset val="100"/>
        <c:noMultiLvlLbl val="0"/>
      </c:catAx>
      <c:valAx>
        <c:axId val="1929555264"/>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s-ES"/>
          </a:p>
        </c:txPr>
        <c:crossAx val="13023510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s-E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ln>
            <a:noFill/>
          </a:ln>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Collisions</c:v>
                </c:pt>
              </c:strCache>
            </c:strRef>
          </c:tx>
          <c:spPr>
            <a:solidFill>
              <a:schemeClr val="accent1"/>
            </a:solidFill>
            <a:ln>
              <a:noFill/>
            </a:ln>
            <a:effectLst/>
          </c:spPr>
          <c:invertIfNegative val="0"/>
          <c:cat>
            <c:strRef>
              <c:f>Sheet1!$A$2:$A$5</c:f>
              <c:strCache>
                <c:ptCount val="4"/>
                <c:pt idx="0">
                  <c:v>WarpDriver</c:v>
                </c:pt>
                <c:pt idx="1">
                  <c:v>ORCA</c:v>
                </c:pt>
                <c:pt idx="2">
                  <c:v>Cellular Aut</c:v>
                </c:pt>
                <c:pt idx="3">
                  <c:v>UPL</c:v>
                </c:pt>
              </c:strCache>
            </c:strRef>
          </c:cat>
          <c:val>
            <c:numRef>
              <c:f>Sheet1!$B$2:$B$5</c:f>
              <c:numCache>
                <c:formatCode>General</c:formatCode>
                <c:ptCount val="4"/>
                <c:pt idx="0">
                  <c:v>7</c:v>
                </c:pt>
                <c:pt idx="1">
                  <c:v>0</c:v>
                </c:pt>
                <c:pt idx="2">
                  <c:v>4</c:v>
                </c:pt>
                <c:pt idx="3">
                  <c:v>109</c:v>
                </c:pt>
              </c:numCache>
            </c:numRef>
          </c:val>
          <c:extLst>
            <c:ext xmlns:c16="http://schemas.microsoft.com/office/drawing/2014/chart" uri="{C3380CC4-5D6E-409C-BE32-E72D297353CC}">
              <c16:uniqueId val="{00000000-E626-49DF-9C56-277235E9F55B}"/>
            </c:ext>
          </c:extLst>
        </c:ser>
        <c:ser>
          <c:idx val="1"/>
          <c:order val="1"/>
          <c:tx>
            <c:strRef>
              <c:f>Sheet1!$C$1</c:f>
              <c:strCache>
                <c:ptCount val="1"/>
                <c:pt idx="0">
                  <c:v>Time</c:v>
                </c:pt>
              </c:strCache>
            </c:strRef>
          </c:tx>
          <c:spPr>
            <a:solidFill>
              <a:schemeClr val="accent2"/>
            </a:solidFill>
            <a:ln>
              <a:noFill/>
            </a:ln>
            <a:effectLst/>
          </c:spPr>
          <c:invertIfNegative val="0"/>
          <c:cat>
            <c:strRef>
              <c:f>Sheet1!$A$2:$A$5</c:f>
              <c:strCache>
                <c:ptCount val="4"/>
                <c:pt idx="0">
                  <c:v>WarpDriver</c:v>
                </c:pt>
                <c:pt idx="1">
                  <c:v>ORCA</c:v>
                </c:pt>
                <c:pt idx="2">
                  <c:v>Cellular Aut</c:v>
                </c:pt>
                <c:pt idx="3">
                  <c:v>UPL</c:v>
                </c:pt>
              </c:strCache>
            </c:strRef>
          </c:cat>
          <c:val>
            <c:numRef>
              <c:f>Sheet1!$C$2:$C$5</c:f>
              <c:numCache>
                <c:formatCode>General</c:formatCode>
                <c:ptCount val="4"/>
                <c:pt idx="0">
                  <c:v>103.9</c:v>
                </c:pt>
                <c:pt idx="1">
                  <c:v>68.8</c:v>
                </c:pt>
                <c:pt idx="2">
                  <c:v>84.84</c:v>
                </c:pt>
                <c:pt idx="3">
                  <c:v>61.27</c:v>
                </c:pt>
              </c:numCache>
            </c:numRef>
          </c:val>
          <c:extLst>
            <c:ext xmlns:c16="http://schemas.microsoft.com/office/drawing/2014/chart" uri="{C3380CC4-5D6E-409C-BE32-E72D297353CC}">
              <c16:uniqueId val="{00000001-E626-49DF-9C56-277235E9F55B}"/>
            </c:ext>
          </c:extLst>
        </c:ser>
        <c:ser>
          <c:idx val="2"/>
          <c:order val="2"/>
          <c:tx>
            <c:strRef>
              <c:f>Sheet1!$D$1</c:f>
              <c:strCache>
                <c:ptCount val="1"/>
                <c:pt idx="0">
                  <c:v>Av FPS</c:v>
                </c:pt>
              </c:strCache>
            </c:strRef>
          </c:tx>
          <c:spPr>
            <a:solidFill>
              <a:schemeClr val="accent3"/>
            </a:solidFill>
            <a:ln>
              <a:noFill/>
            </a:ln>
            <a:effectLst/>
          </c:spPr>
          <c:invertIfNegative val="0"/>
          <c:cat>
            <c:strRef>
              <c:f>Sheet1!$A$2:$A$5</c:f>
              <c:strCache>
                <c:ptCount val="4"/>
                <c:pt idx="0">
                  <c:v>WarpDriver</c:v>
                </c:pt>
                <c:pt idx="1">
                  <c:v>ORCA</c:v>
                </c:pt>
                <c:pt idx="2">
                  <c:v>Cellular Aut</c:v>
                </c:pt>
                <c:pt idx="3">
                  <c:v>UPL</c:v>
                </c:pt>
              </c:strCache>
            </c:strRef>
          </c:cat>
          <c:val>
            <c:numRef>
              <c:f>Sheet1!$D$2:$D$5</c:f>
              <c:numCache>
                <c:formatCode>General</c:formatCode>
                <c:ptCount val="4"/>
                <c:pt idx="0">
                  <c:v>517</c:v>
                </c:pt>
                <c:pt idx="1">
                  <c:v>511</c:v>
                </c:pt>
                <c:pt idx="2">
                  <c:v>549</c:v>
                </c:pt>
                <c:pt idx="3">
                  <c:v>559</c:v>
                </c:pt>
              </c:numCache>
            </c:numRef>
          </c:val>
          <c:extLst>
            <c:ext xmlns:c16="http://schemas.microsoft.com/office/drawing/2014/chart" uri="{C3380CC4-5D6E-409C-BE32-E72D297353CC}">
              <c16:uniqueId val="{00000002-E626-49DF-9C56-277235E9F55B}"/>
            </c:ext>
          </c:extLst>
        </c:ser>
        <c:ser>
          <c:idx val="3"/>
          <c:order val="3"/>
          <c:tx>
            <c:strRef>
              <c:f>Sheet1!$E$1</c:f>
              <c:strCache>
                <c:ptCount val="1"/>
                <c:pt idx="0">
                  <c:v>Min FPS</c:v>
                </c:pt>
              </c:strCache>
            </c:strRef>
          </c:tx>
          <c:spPr>
            <a:solidFill>
              <a:schemeClr val="accent4"/>
            </a:solidFill>
            <a:ln>
              <a:noFill/>
            </a:ln>
            <a:effectLst/>
          </c:spPr>
          <c:invertIfNegative val="0"/>
          <c:cat>
            <c:strRef>
              <c:f>Sheet1!$A$2:$A$5</c:f>
              <c:strCache>
                <c:ptCount val="4"/>
                <c:pt idx="0">
                  <c:v>WarpDriver</c:v>
                </c:pt>
                <c:pt idx="1">
                  <c:v>ORCA</c:v>
                </c:pt>
                <c:pt idx="2">
                  <c:v>Cellular Aut</c:v>
                </c:pt>
                <c:pt idx="3">
                  <c:v>UPL</c:v>
                </c:pt>
              </c:strCache>
            </c:strRef>
          </c:cat>
          <c:val>
            <c:numRef>
              <c:f>Sheet1!$E$2:$E$5</c:f>
              <c:numCache>
                <c:formatCode>General</c:formatCode>
                <c:ptCount val="4"/>
                <c:pt idx="0">
                  <c:v>105</c:v>
                </c:pt>
                <c:pt idx="1">
                  <c:v>123</c:v>
                </c:pt>
                <c:pt idx="2">
                  <c:v>120</c:v>
                </c:pt>
                <c:pt idx="3">
                  <c:v>125</c:v>
                </c:pt>
              </c:numCache>
            </c:numRef>
          </c:val>
          <c:extLst>
            <c:ext xmlns:c16="http://schemas.microsoft.com/office/drawing/2014/chart" uri="{C3380CC4-5D6E-409C-BE32-E72D297353CC}">
              <c16:uniqueId val="{00000000-EB55-4E98-BD00-EFCA4C1C17B9}"/>
            </c:ext>
          </c:extLst>
        </c:ser>
        <c:dLbls>
          <c:showLegendKey val="0"/>
          <c:showVal val="0"/>
          <c:showCatName val="0"/>
          <c:showSerName val="0"/>
          <c:showPercent val="0"/>
          <c:showBubbleSize val="0"/>
        </c:dLbls>
        <c:gapWidth val="219"/>
        <c:overlap val="-27"/>
        <c:axId val="1302351023"/>
        <c:axId val="1929555264"/>
      </c:barChart>
      <c:catAx>
        <c:axId val="1302351023"/>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s-ES"/>
          </a:p>
        </c:txPr>
        <c:crossAx val="1929555264"/>
        <c:crosses val="autoZero"/>
        <c:auto val="1"/>
        <c:lblAlgn val="ctr"/>
        <c:lblOffset val="100"/>
        <c:noMultiLvlLbl val="0"/>
      </c:catAx>
      <c:valAx>
        <c:axId val="1929555264"/>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s-ES"/>
          </a:p>
        </c:txPr>
        <c:crossAx val="13023510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s-E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ln>
            <a:noFill/>
          </a:ln>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Collisions</c:v>
                </c:pt>
              </c:strCache>
            </c:strRef>
          </c:tx>
          <c:spPr>
            <a:solidFill>
              <a:schemeClr val="accent1"/>
            </a:solidFill>
            <a:ln>
              <a:noFill/>
            </a:ln>
            <a:effectLst/>
          </c:spPr>
          <c:invertIfNegative val="0"/>
          <c:cat>
            <c:strRef>
              <c:f>Sheet1!$A$2:$A$5</c:f>
              <c:strCache>
                <c:ptCount val="4"/>
                <c:pt idx="0">
                  <c:v>WarpDriver</c:v>
                </c:pt>
                <c:pt idx="1">
                  <c:v>ORCA</c:v>
                </c:pt>
                <c:pt idx="2">
                  <c:v>Cellular Aut</c:v>
                </c:pt>
                <c:pt idx="3">
                  <c:v>UPL</c:v>
                </c:pt>
              </c:strCache>
            </c:strRef>
          </c:cat>
          <c:val>
            <c:numRef>
              <c:f>Sheet1!$B$2:$B$5</c:f>
              <c:numCache>
                <c:formatCode>General</c:formatCode>
                <c:ptCount val="4"/>
                <c:pt idx="0">
                  <c:v>6</c:v>
                </c:pt>
                <c:pt idx="1">
                  <c:v>0</c:v>
                </c:pt>
                <c:pt idx="2">
                  <c:v>107</c:v>
                </c:pt>
                <c:pt idx="3">
                  <c:v>615</c:v>
                </c:pt>
              </c:numCache>
            </c:numRef>
          </c:val>
          <c:extLst>
            <c:ext xmlns:c16="http://schemas.microsoft.com/office/drawing/2014/chart" uri="{C3380CC4-5D6E-409C-BE32-E72D297353CC}">
              <c16:uniqueId val="{00000000-5F95-48FF-9603-199DCF62AD88}"/>
            </c:ext>
          </c:extLst>
        </c:ser>
        <c:ser>
          <c:idx val="1"/>
          <c:order val="1"/>
          <c:tx>
            <c:strRef>
              <c:f>Sheet1!$C$1</c:f>
              <c:strCache>
                <c:ptCount val="1"/>
                <c:pt idx="0">
                  <c:v>Time</c:v>
                </c:pt>
              </c:strCache>
            </c:strRef>
          </c:tx>
          <c:spPr>
            <a:solidFill>
              <a:schemeClr val="accent2"/>
            </a:solidFill>
            <a:ln>
              <a:noFill/>
            </a:ln>
            <a:effectLst/>
          </c:spPr>
          <c:invertIfNegative val="0"/>
          <c:cat>
            <c:strRef>
              <c:f>Sheet1!$A$2:$A$5</c:f>
              <c:strCache>
                <c:ptCount val="4"/>
                <c:pt idx="0">
                  <c:v>WarpDriver</c:v>
                </c:pt>
                <c:pt idx="1">
                  <c:v>ORCA</c:v>
                </c:pt>
                <c:pt idx="2">
                  <c:v>Cellular Aut</c:v>
                </c:pt>
                <c:pt idx="3">
                  <c:v>UPL</c:v>
                </c:pt>
              </c:strCache>
            </c:strRef>
          </c:cat>
          <c:val>
            <c:numRef>
              <c:f>Sheet1!$C$2:$C$5</c:f>
              <c:numCache>
                <c:formatCode>General</c:formatCode>
                <c:ptCount val="4"/>
                <c:pt idx="0">
                  <c:v>123.55</c:v>
                </c:pt>
                <c:pt idx="1">
                  <c:v>56.9</c:v>
                </c:pt>
                <c:pt idx="2">
                  <c:v>134</c:v>
                </c:pt>
                <c:pt idx="3">
                  <c:v>84.8</c:v>
                </c:pt>
              </c:numCache>
            </c:numRef>
          </c:val>
          <c:extLst>
            <c:ext xmlns:c16="http://schemas.microsoft.com/office/drawing/2014/chart" uri="{C3380CC4-5D6E-409C-BE32-E72D297353CC}">
              <c16:uniqueId val="{00000001-5F95-48FF-9603-199DCF62AD88}"/>
            </c:ext>
          </c:extLst>
        </c:ser>
        <c:ser>
          <c:idx val="2"/>
          <c:order val="2"/>
          <c:tx>
            <c:strRef>
              <c:f>Sheet1!$D$1</c:f>
              <c:strCache>
                <c:ptCount val="1"/>
                <c:pt idx="0">
                  <c:v>Av FPS</c:v>
                </c:pt>
              </c:strCache>
            </c:strRef>
          </c:tx>
          <c:spPr>
            <a:solidFill>
              <a:schemeClr val="accent3"/>
            </a:solidFill>
            <a:ln>
              <a:noFill/>
            </a:ln>
            <a:effectLst/>
          </c:spPr>
          <c:invertIfNegative val="0"/>
          <c:cat>
            <c:strRef>
              <c:f>Sheet1!$A$2:$A$5</c:f>
              <c:strCache>
                <c:ptCount val="4"/>
                <c:pt idx="0">
                  <c:v>WarpDriver</c:v>
                </c:pt>
                <c:pt idx="1">
                  <c:v>ORCA</c:v>
                </c:pt>
                <c:pt idx="2">
                  <c:v>Cellular Aut</c:v>
                </c:pt>
                <c:pt idx="3">
                  <c:v>UPL</c:v>
                </c:pt>
              </c:strCache>
            </c:strRef>
          </c:cat>
          <c:val>
            <c:numRef>
              <c:f>Sheet1!$D$2:$D$5</c:f>
              <c:numCache>
                <c:formatCode>General</c:formatCode>
                <c:ptCount val="4"/>
                <c:pt idx="0">
                  <c:v>486</c:v>
                </c:pt>
                <c:pt idx="1">
                  <c:v>457</c:v>
                </c:pt>
                <c:pt idx="2">
                  <c:v>459</c:v>
                </c:pt>
                <c:pt idx="3">
                  <c:v>473</c:v>
                </c:pt>
              </c:numCache>
            </c:numRef>
          </c:val>
          <c:extLst>
            <c:ext xmlns:c16="http://schemas.microsoft.com/office/drawing/2014/chart" uri="{C3380CC4-5D6E-409C-BE32-E72D297353CC}">
              <c16:uniqueId val="{00000002-5F95-48FF-9603-199DCF62AD88}"/>
            </c:ext>
          </c:extLst>
        </c:ser>
        <c:ser>
          <c:idx val="3"/>
          <c:order val="3"/>
          <c:tx>
            <c:strRef>
              <c:f>Sheet1!$E$1</c:f>
              <c:strCache>
                <c:ptCount val="1"/>
                <c:pt idx="0">
                  <c:v>Min FPS</c:v>
                </c:pt>
              </c:strCache>
            </c:strRef>
          </c:tx>
          <c:spPr>
            <a:solidFill>
              <a:schemeClr val="accent4"/>
            </a:solidFill>
            <a:ln>
              <a:noFill/>
            </a:ln>
            <a:effectLst/>
          </c:spPr>
          <c:invertIfNegative val="0"/>
          <c:cat>
            <c:strRef>
              <c:f>Sheet1!$A$2:$A$5</c:f>
              <c:strCache>
                <c:ptCount val="4"/>
                <c:pt idx="0">
                  <c:v>WarpDriver</c:v>
                </c:pt>
                <c:pt idx="1">
                  <c:v>ORCA</c:v>
                </c:pt>
                <c:pt idx="2">
                  <c:v>Cellular Aut</c:v>
                </c:pt>
                <c:pt idx="3">
                  <c:v>UPL</c:v>
                </c:pt>
              </c:strCache>
            </c:strRef>
          </c:cat>
          <c:val>
            <c:numRef>
              <c:f>Sheet1!$E$2:$E$5</c:f>
              <c:numCache>
                <c:formatCode>General</c:formatCode>
                <c:ptCount val="4"/>
                <c:pt idx="0">
                  <c:v>49</c:v>
                </c:pt>
                <c:pt idx="1">
                  <c:v>61</c:v>
                </c:pt>
                <c:pt idx="2">
                  <c:v>67</c:v>
                </c:pt>
                <c:pt idx="3">
                  <c:v>58</c:v>
                </c:pt>
              </c:numCache>
            </c:numRef>
          </c:val>
          <c:extLst>
            <c:ext xmlns:c16="http://schemas.microsoft.com/office/drawing/2014/chart" uri="{C3380CC4-5D6E-409C-BE32-E72D297353CC}">
              <c16:uniqueId val="{00000000-E9D5-423B-8055-9BD33CD61B11}"/>
            </c:ext>
          </c:extLst>
        </c:ser>
        <c:dLbls>
          <c:showLegendKey val="0"/>
          <c:showVal val="0"/>
          <c:showCatName val="0"/>
          <c:showSerName val="0"/>
          <c:showPercent val="0"/>
          <c:showBubbleSize val="0"/>
        </c:dLbls>
        <c:gapWidth val="219"/>
        <c:overlap val="-27"/>
        <c:axId val="1302351023"/>
        <c:axId val="1929555264"/>
      </c:barChart>
      <c:catAx>
        <c:axId val="1302351023"/>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s-ES"/>
          </a:p>
        </c:txPr>
        <c:crossAx val="1929555264"/>
        <c:crosses val="autoZero"/>
        <c:auto val="1"/>
        <c:lblAlgn val="ctr"/>
        <c:lblOffset val="100"/>
        <c:noMultiLvlLbl val="0"/>
      </c:catAx>
      <c:valAx>
        <c:axId val="1929555264"/>
        <c:scaling>
          <c:orientation val="minMax"/>
        </c:scaling>
        <c:delete val="0"/>
        <c:axPos val="l"/>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s-ES"/>
          </a:p>
        </c:txPr>
        <c:crossAx val="13023510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es-E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ln>
            <a:noFill/>
          </a:ln>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D12DB0275C736438B7CA5AF411347C0" ma:contentTypeVersion="4" ma:contentTypeDescription="Create a new document." ma:contentTypeScope="" ma:versionID="5f86e1d5f39427060ed87628d0cfa9f5">
  <xsd:schema xmlns:xsd="http://www.w3.org/2001/XMLSchema" xmlns:xs="http://www.w3.org/2001/XMLSchema" xmlns:p="http://schemas.microsoft.com/office/2006/metadata/properties" xmlns:ns2="1f581d2b-cdde-4371-a8d5-b0093c476df2" targetNamespace="http://schemas.microsoft.com/office/2006/metadata/properties" ma:root="true" ma:fieldsID="729abc6c8a8adde9afdef80b0fdacdcc" ns2:_="">
    <xsd:import namespace="1f581d2b-cdde-4371-a8d5-b0093c476df2"/>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f581d2b-cdde-4371-a8d5-b0093c476df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BillingMetadata" ma:index="11" nillable="true" ma:displayName="MediaServiceBillingMetadata" ma:hidden="true" ma:internalName="MediaServiceBilling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8694851-EBCC-4576-A173-63B0F06D001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f581d2b-cdde-4371-a8d5-b0093c476d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F0CDF8F-744B-46CC-A809-4312C3E9C515}">
  <ds:schemaRefs>
    <ds:schemaRef ds:uri="http://schemas.openxmlformats.org/officeDocument/2006/bibliography"/>
  </ds:schemaRefs>
</ds:datastoreItem>
</file>

<file path=customXml/itemProps3.xml><?xml version="1.0" encoding="utf-8"?>
<ds:datastoreItem xmlns:ds="http://schemas.openxmlformats.org/officeDocument/2006/customXml" ds:itemID="{320869C3-F06F-4064-B992-CF73D1083CA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29092D5-BD81-4B73-B0C9-491936AF2FC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Word%20Template.dot</Template>
  <TotalTime>0</TotalTime>
  <Pages>1</Pages>
  <Words>7880</Words>
  <Characters>44917</Characters>
  <Application>Microsoft Office Word</Application>
  <DocSecurity>4</DocSecurity>
  <Lines>374</Lines>
  <Paragraphs>105</Paragraphs>
  <ScaleCrop>false</ScaleCrop>
  <Company>OSU</Company>
  <LinksUpToDate>false</LinksUpToDate>
  <CharactersWithSpaces>52692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Authorized User</dc:creator>
  <cp:keywords/>
  <cp:lastModifiedBy>Iker Quintana</cp:lastModifiedBy>
  <cp:revision>511</cp:revision>
  <cp:lastPrinted>2025-07-05T09:11:00Z</cp:lastPrinted>
  <dcterms:created xsi:type="dcterms:W3CDTF">2014-04-15T08:09:00Z</dcterms:created>
  <dcterms:modified xsi:type="dcterms:W3CDTF">2025-07-18T10:02:00Z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0x010100DD12DB0275C736438B7CA5AF411347C0</vt:lpwstr>
  </property>
</Properties>
</file>